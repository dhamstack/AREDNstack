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3E0CAB">
      <w:pPr>
        <w:pStyle w:val="Titel"/>
      </w:pPr>
      <w:r>
        <w:t>AREDN on Proxmox</w:t>
      </w:r>
    </w:p>
    <w:p w14:paraId="0E338A01" w14:textId="77777777" w:rsidR="00A338CF" w:rsidRDefault="00A338CF" w:rsidP="00A338CF"/>
    <w:p w14:paraId="0401EF45" w14:textId="31DFFED5" w:rsidR="00A338CF" w:rsidRDefault="00A338CF" w:rsidP="00A338CF">
      <w:r>
        <w:t>December, 18</w:t>
      </w:r>
      <w:r w:rsidRPr="00A338CF">
        <w:rPr>
          <w:vertAlign w:val="superscript"/>
        </w:rPr>
        <w:t>th</w:t>
      </w:r>
      <w:r>
        <w:t xml:space="preserve"> 2023</w:t>
      </w:r>
    </w:p>
    <w:p w14:paraId="249FE732" w14:textId="77777777" w:rsidR="00A338CF" w:rsidRPr="00A338CF" w:rsidRDefault="00A338CF" w:rsidP="00A338CF"/>
    <w:p w14:paraId="5BF2DD40" w14:textId="2774FEE9" w:rsidR="00AD6801" w:rsidRPr="00AD6801" w:rsidRDefault="00AD6801" w:rsidP="00AD6801">
      <w:r w:rsidRPr="00AD6801">
        <w:t>German Video of Webinar on this channel: https://www.youtube.com/@uskapr113</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7F16C75E" w14:textId="322D8FFC" w:rsidR="00BA7398"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3790864" w:history="1">
            <w:r w:rsidR="00BA7398" w:rsidRPr="00AD4C8D">
              <w:rPr>
                <w:rStyle w:val="Hyperlink"/>
                <w:noProof/>
              </w:rPr>
              <w:t>System Overview</w:t>
            </w:r>
            <w:r w:rsidR="00BA7398">
              <w:rPr>
                <w:noProof/>
                <w:webHidden/>
              </w:rPr>
              <w:tab/>
            </w:r>
            <w:r w:rsidR="00BA7398">
              <w:rPr>
                <w:noProof/>
                <w:webHidden/>
              </w:rPr>
              <w:fldChar w:fldCharType="begin"/>
            </w:r>
            <w:r w:rsidR="00BA7398">
              <w:rPr>
                <w:noProof/>
                <w:webHidden/>
              </w:rPr>
              <w:instrText xml:space="preserve"> PAGEREF _Toc153790864 \h </w:instrText>
            </w:r>
            <w:r w:rsidR="00BA7398">
              <w:rPr>
                <w:noProof/>
                <w:webHidden/>
              </w:rPr>
            </w:r>
            <w:r w:rsidR="00BA7398">
              <w:rPr>
                <w:noProof/>
                <w:webHidden/>
              </w:rPr>
              <w:fldChar w:fldCharType="separate"/>
            </w:r>
            <w:r w:rsidR="00BA7398">
              <w:rPr>
                <w:noProof/>
                <w:webHidden/>
              </w:rPr>
              <w:t>3</w:t>
            </w:r>
            <w:r w:rsidR="00BA7398">
              <w:rPr>
                <w:noProof/>
                <w:webHidden/>
              </w:rPr>
              <w:fldChar w:fldCharType="end"/>
            </w:r>
          </w:hyperlink>
        </w:p>
        <w:p w14:paraId="27EB4BC6" w14:textId="467D6A53"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5" w:history="1">
            <w:r w:rsidR="00BA7398" w:rsidRPr="00AD4C8D">
              <w:rPr>
                <w:rStyle w:val="Hyperlink"/>
                <w:noProof/>
              </w:rPr>
              <w:t>Needed Steps</w:t>
            </w:r>
            <w:r w:rsidR="00BA7398">
              <w:rPr>
                <w:noProof/>
                <w:webHidden/>
              </w:rPr>
              <w:tab/>
            </w:r>
            <w:r w:rsidR="00BA7398">
              <w:rPr>
                <w:noProof/>
                <w:webHidden/>
              </w:rPr>
              <w:fldChar w:fldCharType="begin"/>
            </w:r>
            <w:r w:rsidR="00BA7398">
              <w:rPr>
                <w:noProof/>
                <w:webHidden/>
              </w:rPr>
              <w:instrText xml:space="preserve"> PAGEREF _Toc153790865 \h </w:instrText>
            </w:r>
            <w:r w:rsidR="00BA7398">
              <w:rPr>
                <w:noProof/>
                <w:webHidden/>
              </w:rPr>
            </w:r>
            <w:r w:rsidR="00BA7398">
              <w:rPr>
                <w:noProof/>
                <w:webHidden/>
              </w:rPr>
              <w:fldChar w:fldCharType="separate"/>
            </w:r>
            <w:r w:rsidR="00BA7398">
              <w:rPr>
                <w:noProof/>
                <w:webHidden/>
              </w:rPr>
              <w:t>4</w:t>
            </w:r>
            <w:r w:rsidR="00BA7398">
              <w:rPr>
                <w:noProof/>
                <w:webHidden/>
              </w:rPr>
              <w:fldChar w:fldCharType="end"/>
            </w:r>
          </w:hyperlink>
        </w:p>
        <w:p w14:paraId="08C6B0B1" w14:textId="04B52BDB"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6" w:history="1">
            <w:r w:rsidR="00BA7398" w:rsidRPr="00AD4C8D">
              <w:rPr>
                <w:rStyle w:val="Hyperlink"/>
                <w:noProof/>
              </w:rPr>
              <w:t>Proxmox installation</w:t>
            </w:r>
            <w:r w:rsidR="00BA7398">
              <w:rPr>
                <w:noProof/>
                <w:webHidden/>
              </w:rPr>
              <w:tab/>
            </w:r>
            <w:r w:rsidR="00BA7398">
              <w:rPr>
                <w:noProof/>
                <w:webHidden/>
              </w:rPr>
              <w:fldChar w:fldCharType="begin"/>
            </w:r>
            <w:r w:rsidR="00BA7398">
              <w:rPr>
                <w:noProof/>
                <w:webHidden/>
              </w:rPr>
              <w:instrText xml:space="preserve"> PAGEREF _Toc153790866 \h </w:instrText>
            </w:r>
            <w:r w:rsidR="00BA7398">
              <w:rPr>
                <w:noProof/>
                <w:webHidden/>
              </w:rPr>
            </w:r>
            <w:r w:rsidR="00BA7398">
              <w:rPr>
                <w:noProof/>
                <w:webHidden/>
              </w:rPr>
              <w:fldChar w:fldCharType="separate"/>
            </w:r>
            <w:r w:rsidR="00BA7398">
              <w:rPr>
                <w:noProof/>
                <w:webHidden/>
              </w:rPr>
              <w:t>5</w:t>
            </w:r>
            <w:r w:rsidR="00BA7398">
              <w:rPr>
                <w:noProof/>
                <w:webHidden/>
              </w:rPr>
              <w:fldChar w:fldCharType="end"/>
            </w:r>
          </w:hyperlink>
        </w:p>
        <w:p w14:paraId="49752DE6" w14:textId="3F20089F"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7" w:history="1">
            <w:r w:rsidR="00BA7398" w:rsidRPr="00AD4C8D">
              <w:rPr>
                <w:rStyle w:val="Hyperlink"/>
                <w:noProof/>
              </w:rPr>
              <w:t>VLAN enabling of the Proxmox network</w:t>
            </w:r>
            <w:r w:rsidR="00BA7398">
              <w:rPr>
                <w:noProof/>
                <w:webHidden/>
              </w:rPr>
              <w:tab/>
            </w:r>
            <w:r w:rsidR="00BA7398">
              <w:rPr>
                <w:noProof/>
                <w:webHidden/>
              </w:rPr>
              <w:fldChar w:fldCharType="begin"/>
            </w:r>
            <w:r w:rsidR="00BA7398">
              <w:rPr>
                <w:noProof/>
                <w:webHidden/>
              </w:rPr>
              <w:instrText xml:space="preserve"> PAGEREF _Toc153790867 \h </w:instrText>
            </w:r>
            <w:r w:rsidR="00BA7398">
              <w:rPr>
                <w:noProof/>
                <w:webHidden/>
              </w:rPr>
            </w:r>
            <w:r w:rsidR="00BA7398">
              <w:rPr>
                <w:noProof/>
                <w:webHidden/>
              </w:rPr>
              <w:fldChar w:fldCharType="separate"/>
            </w:r>
            <w:r w:rsidR="00BA7398">
              <w:rPr>
                <w:noProof/>
                <w:webHidden/>
              </w:rPr>
              <w:t>6</w:t>
            </w:r>
            <w:r w:rsidR="00BA7398">
              <w:rPr>
                <w:noProof/>
                <w:webHidden/>
              </w:rPr>
              <w:fldChar w:fldCharType="end"/>
            </w:r>
          </w:hyperlink>
        </w:p>
        <w:p w14:paraId="2F6EA1DA" w14:textId="410AE22D"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68" w:history="1">
            <w:r w:rsidR="00BA7398" w:rsidRPr="00AD4C8D">
              <w:rPr>
                <w:rStyle w:val="Hyperlink"/>
                <w:noProof/>
              </w:rPr>
              <w:t>VLAN definition for this document</w:t>
            </w:r>
            <w:r w:rsidR="00BA7398">
              <w:rPr>
                <w:noProof/>
                <w:webHidden/>
              </w:rPr>
              <w:tab/>
            </w:r>
            <w:r w:rsidR="00BA7398">
              <w:rPr>
                <w:noProof/>
                <w:webHidden/>
              </w:rPr>
              <w:fldChar w:fldCharType="begin"/>
            </w:r>
            <w:r w:rsidR="00BA7398">
              <w:rPr>
                <w:noProof/>
                <w:webHidden/>
              </w:rPr>
              <w:instrText xml:space="preserve"> PAGEREF _Toc153790868 \h </w:instrText>
            </w:r>
            <w:r w:rsidR="00BA7398">
              <w:rPr>
                <w:noProof/>
                <w:webHidden/>
              </w:rPr>
            </w:r>
            <w:r w:rsidR="00BA7398">
              <w:rPr>
                <w:noProof/>
                <w:webHidden/>
              </w:rPr>
              <w:fldChar w:fldCharType="separate"/>
            </w:r>
            <w:r w:rsidR="00BA7398">
              <w:rPr>
                <w:noProof/>
                <w:webHidden/>
              </w:rPr>
              <w:t>6</w:t>
            </w:r>
            <w:r w:rsidR="00BA7398">
              <w:rPr>
                <w:noProof/>
                <w:webHidden/>
              </w:rPr>
              <w:fldChar w:fldCharType="end"/>
            </w:r>
          </w:hyperlink>
        </w:p>
        <w:p w14:paraId="4244051B" w14:textId="1AB8727A"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9" w:history="1">
            <w:r w:rsidR="00BA7398" w:rsidRPr="00AD4C8D">
              <w:rPr>
                <w:rStyle w:val="Hyperlink"/>
                <w:noProof/>
              </w:rPr>
              <w:t>Create an AREDN VM (Tunnel or Telephone Server)</w:t>
            </w:r>
            <w:r w:rsidR="00BA7398">
              <w:rPr>
                <w:noProof/>
                <w:webHidden/>
              </w:rPr>
              <w:tab/>
            </w:r>
            <w:r w:rsidR="00BA7398">
              <w:rPr>
                <w:noProof/>
                <w:webHidden/>
              </w:rPr>
              <w:fldChar w:fldCharType="begin"/>
            </w:r>
            <w:r w:rsidR="00BA7398">
              <w:rPr>
                <w:noProof/>
                <w:webHidden/>
              </w:rPr>
              <w:instrText xml:space="preserve"> PAGEREF _Toc153790869 \h </w:instrText>
            </w:r>
            <w:r w:rsidR="00BA7398">
              <w:rPr>
                <w:noProof/>
                <w:webHidden/>
              </w:rPr>
            </w:r>
            <w:r w:rsidR="00BA7398">
              <w:rPr>
                <w:noProof/>
                <w:webHidden/>
              </w:rPr>
              <w:fldChar w:fldCharType="separate"/>
            </w:r>
            <w:r w:rsidR="00BA7398">
              <w:rPr>
                <w:noProof/>
                <w:webHidden/>
              </w:rPr>
              <w:t>7</w:t>
            </w:r>
            <w:r w:rsidR="00BA7398">
              <w:rPr>
                <w:noProof/>
                <w:webHidden/>
              </w:rPr>
              <w:fldChar w:fldCharType="end"/>
            </w:r>
          </w:hyperlink>
        </w:p>
        <w:p w14:paraId="4684BFA4" w14:textId="2F43F68B"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0" w:history="1">
            <w:r w:rsidR="00BA7398" w:rsidRPr="00AD4C8D">
              <w:rPr>
                <w:rStyle w:val="Hyperlink"/>
                <w:noProof/>
              </w:rPr>
              <w:t>Creating the VM</w:t>
            </w:r>
            <w:r w:rsidR="00BA7398">
              <w:rPr>
                <w:noProof/>
                <w:webHidden/>
              </w:rPr>
              <w:tab/>
            </w:r>
            <w:r w:rsidR="00BA7398">
              <w:rPr>
                <w:noProof/>
                <w:webHidden/>
              </w:rPr>
              <w:fldChar w:fldCharType="begin"/>
            </w:r>
            <w:r w:rsidR="00BA7398">
              <w:rPr>
                <w:noProof/>
                <w:webHidden/>
              </w:rPr>
              <w:instrText xml:space="preserve"> PAGEREF _Toc153790870 \h </w:instrText>
            </w:r>
            <w:r w:rsidR="00BA7398">
              <w:rPr>
                <w:noProof/>
                <w:webHidden/>
              </w:rPr>
            </w:r>
            <w:r w:rsidR="00BA7398">
              <w:rPr>
                <w:noProof/>
                <w:webHidden/>
              </w:rPr>
              <w:fldChar w:fldCharType="separate"/>
            </w:r>
            <w:r w:rsidR="00BA7398">
              <w:rPr>
                <w:noProof/>
                <w:webHidden/>
              </w:rPr>
              <w:t>7</w:t>
            </w:r>
            <w:r w:rsidR="00BA7398">
              <w:rPr>
                <w:noProof/>
                <w:webHidden/>
              </w:rPr>
              <w:fldChar w:fldCharType="end"/>
            </w:r>
          </w:hyperlink>
        </w:p>
        <w:p w14:paraId="6DB8C074" w14:textId="5E43A7C6"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1" w:history="1">
            <w:r w:rsidR="00BA7398" w:rsidRPr="00AD4C8D">
              <w:rPr>
                <w:rStyle w:val="Hyperlink"/>
                <w:noProof/>
              </w:rPr>
              <w:t>Configuring the AREDN VM</w:t>
            </w:r>
            <w:r w:rsidR="00BA7398">
              <w:rPr>
                <w:noProof/>
                <w:webHidden/>
              </w:rPr>
              <w:tab/>
            </w:r>
            <w:r w:rsidR="00BA7398">
              <w:rPr>
                <w:noProof/>
                <w:webHidden/>
              </w:rPr>
              <w:fldChar w:fldCharType="begin"/>
            </w:r>
            <w:r w:rsidR="00BA7398">
              <w:rPr>
                <w:noProof/>
                <w:webHidden/>
              </w:rPr>
              <w:instrText xml:space="preserve"> PAGEREF _Toc153790871 \h </w:instrText>
            </w:r>
            <w:r w:rsidR="00BA7398">
              <w:rPr>
                <w:noProof/>
                <w:webHidden/>
              </w:rPr>
            </w:r>
            <w:r w:rsidR="00BA7398">
              <w:rPr>
                <w:noProof/>
                <w:webHidden/>
              </w:rPr>
              <w:fldChar w:fldCharType="separate"/>
            </w:r>
            <w:r w:rsidR="00BA7398">
              <w:rPr>
                <w:noProof/>
                <w:webHidden/>
              </w:rPr>
              <w:t>10</w:t>
            </w:r>
            <w:r w:rsidR="00BA7398">
              <w:rPr>
                <w:noProof/>
                <w:webHidden/>
              </w:rPr>
              <w:fldChar w:fldCharType="end"/>
            </w:r>
          </w:hyperlink>
        </w:p>
        <w:p w14:paraId="63BC2616" w14:textId="791ECE60"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2" w:history="1">
            <w:r w:rsidR="00BA7398" w:rsidRPr="00AD4C8D">
              <w:rPr>
                <w:rStyle w:val="Hyperlink"/>
                <w:noProof/>
              </w:rPr>
              <w:t>Setting Up the AREDN Disk</w:t>
            </w:r>
            <w:r w:rsidR="00BA7398">
              <w:rPr>
                <w:noProof/>
                <w:webHidden/>
              </w:rPr>
              <w:tab/>
            </w:r>
            <w:r w:rsidR="00BA7398">
              <w:rPr>
                <w:noProof/>
                <w:webHidden/>
              </w:rPr>
              <w:fldChar w:fldCharType="begin"/>
            </w:r>
            <w:r w:rsidR="00BA7398">
              <w:rPr>
                <w:noProof/>
                <w:webHidden/>
              </w:rPr>
              <w:instrText xml:space="preserve"> PAGEREF _Toc153790872 \h </w:instrText>
            </w:r>
            <w:r w:rsidR="00BA7398">
              <w:rPr>
                <w:noProof/>
                <w:webHidden/>
              </w:rPr>
            </w:r>
            <w:r w:rsidR="00BA7398">
              <w:rPr>
                <w:noProof/>
                <w:webHidden/>
              </w:rPr>
              <w:fldChar w:fldCharType="separate"/>
            </w:r>
            <w:r w:rsidR="00BA7398">
              <w:rPr>
                <w:noProof/>
                <w:webHidden/>
              </w:rPr>
              <w:t>11</w:t>
            </w:r>
            <w:r w:rsidR="00BA7398">
              <w:rPr>
                <w:noProof/>
                <w:webHidden/>
              </w:rPr>
              <w:fldChar w:fldCharType="end"/>
            </w:r>
          </w:hyperlink>
        </w:p>
        <w:p w14:paraId="440E1540" w14:textId="382F8188"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3" w:history="1">
            <w:r w:rsidR="00BA7398" w:rsidRPr="00AD4C8D">
              <w:rPr>
                <w:rStyle w:val="Hyperlink"/>
                <w:noProof/>
              </w:rPr>
              <w:t>Create a Debian VM as a Management Console</w:t>
            </w:r>
            <w:r w:rsidR="00BA7398">
              <w:rPr>
                <w:noProof/>
                <w:webHidden/>
              </w:rPr>
              <w:tab/>
            </w:r>
            <w:r w:rsidR="00BA7398">
              <w:rPr>
                <w:noProof/>
                <w:webHidden/>
              </w:rPr>
              <w:fldChar w:fldCharType="begin"/>
            </w:r>
            <w:r w:rsidR="00BA7398">
              <w:rPr>
                <w:noProof/>
                <w:webHidden/>
              </w:rPr>
              <w:instrText xml:space="preserve"> PAGEREF _Toc153790873 \h </w:instrText>
            </w:r>
            <w:r w:rsidR="00BA7398">
              <w:rPr>
                <w:noProof/>
                <w:webHidden/>
              </w:rPr>
            </w:r>
            <w:r w:rsidR="00BA7398">
              <w:rPr>
                <w:noProof/>
                <w:webHidden/>
              </w:rPr>
              <w:fldChar w:fldCharType="separate"/>
            </w:r>
            <w:r w:rsidR="00BA7398">
              <w:rPr>
                <w:noProof/>
                <w:webHidden/>
              </w:rPr>
              <w:t>15</w:t>
            </w:r>
            <w:r w:rsidR="00BA7398">
              <w:rPr>
                <w:noProof/>
                <w:webHidden/>
              </w:rPr>
              <w:fldChar w:fldCharType="end"/>
            </w:r>
          </w:hyperlink>
        </w:p>
        <w:p w14:paraId="6B520A5E" w14:textId="124214C4"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4" w:history="1">
            <w:r w:rsidR="00BA7398" w:rsidRPr="00AD4C8D">
              <w:rPr>
                <w:rStyle w:val="Hyperlink"/>
                <w:noProof/>
              </w:rPr>
              <w:t>Create a Management Console in an LXC Container (work in progress, not finished)</w:t>
            </w:r>
            <w:r w:rsidR="00BA7398">
              <w:rPr>
                <w:noProof/>
                <w:webHidden/>
              </w:rPr>
              <w:tab/>
            </w:r>
            <w:r w:rsidR="00BA7398">
              <w:rPr>
                <w:noProof/>
                <w:webHidden/>
              </w:rPr>
              <w:fldChar w:fldCharType="begin"/>
            </w:r>
            <w:r w:rsidR="00BA7398">
              <w:rPr>
                <w:noProof/>
                <w:webHidden/>
              </w:rPr>
              <w:instrText xml:space="preserve"> PAGEREF _Toc153790874 \h </w:instrText>
            </w:r>
            <w:r w:rsidR="00BA7398">
              <w:rPr>
                <w:noProof/>
                <w:webHidden/>
              </w:rPr>
            </w:r>
            <w:r w:rsidR="00BA7398">
              <w:rPr>
                <w:noProof/>
                <w:webHidden/>
              </w:rPr>
              <w:fldChar w:fldCharType="separate"/>
            </w:r>
            <w:r w:rsidR="00BA7398">
              <w:rPr>
                <w:noProof/>
                <w:webHidden/>
              </w:rPr>
              <w:t>24</w:t>
            </w:r>
            <w:r w:rsidR="00BA7398">
              <w:rPr>
                <w:noProof/>
                <w:webHidden/>
              </w:rPr>
              <w:fldChar w:fldCharType="end"/>
            </w:r>
          </w:hyperlink>
        </w:p>
        <w:p w14:paraId="4564BB59" w14:textId="1F7AFDA5"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5" w:history="1">
            <w:r w:rsidR="00BA7398" w:rsidRPr="00AD4C8D">
              <w:rPr>
                <w:rStyle w:val="Hyperlink"/>
                <w:noProof/>
              </w:rPr>
              <w:t>Create a Container using a Debian image</w:t>
            </w:r>
            <w:r w:rsidR="00BA7398">
              <w:rPr>
                <w:noProof/>
                <w:webHidden/>
              </w:rPr>
              <w:tab/>
            </w:r>
            <w:r w:rsidR="00BA7398">
              <w:rPr>
                <w:noProof/>
                <w:webHidden/>
              </w:rPr>
              <w:fldChar w:fldCharType="begin"/>
            </w:r>
            <w:r w:rsidR="00BA7398">
              <w:rPr>
                <w:noProof/>
                <w:webHidden/>
              </w:rPr>
              <w:instrText xml:space="preserve"> PAGEREF _Toc153790875 \h </w:instrText>
            </w:r>
            <w:r w:rsidR="00BA7398">
              <w:rPr>
                <w:noProof/>
                <w:webHidden/>
              </w:rPr>
            </w:r>
            <w:r w:rsidR="00BA7398">
              <w:rPr>
                <w:noProof/>
                <w:webHidden/>
              </w:rPr>
              <w:fldChar w:fldCharType="separate"/>
            </w:r>
            <w:r w:rsidR="00BA7398">
              <w:rPr>
                <w:noProof/>
                <w:webHidden/>
              </w:rPr>
              <w:t>24</w:t>
            </w:r>
            <w:r w:rsidR="00BA7398">
              <w:rPr>
                <w:noProof/>
                <w:webHidden/>
              </w:rPr>
              <w:fldChar w:fldCharType="end"/>
            </w:r>
          </w:hyperlink>
        </w:p>
        <w:p w14:paraId="44742145" w14:textId="5B0C558C"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6" w:history="1">
            <w:r w:rsidR="00BA7398" w:rsidRPr="00AD4C8D">
              <w:rPr>
                <w:rStyle w:val="Hyperlink"/>
                <w:noProof/>
              </w:rPr>
              <w:t>Create a new user</w:t>
            </w:r>
            <w:r w:rsidR="00BA7398">
              <w:rPr>
                <w:noProof/>
                <w:webHidden/>
              </w:rPr>
              <w:tab/>
            </w:r>
            <w:r w:rsidR="00BA7398">
              <w:rPr>
                <w:noProof/>
                <w:webHidden/>
              </w:rPr>
              <w:fldChar w:fldCharType="begin"/>
            </w:r>
            <w:r w:rsidR="00BA7398">
              <w:rPr>
                <w:noProof/>
                <w:webHidden/>
              </w:rPr>
              <w:instrText xml:space="preserve"> PAGEREF _Toc153790876 \h </w:instrText>
            </w:r>
            <w:r w:rsidR="00BA7398">
              <w:rPr>
                <w:noProof/>
                <w:webHidden/>
              </w:rPr>
            </w:r>
            <w:r w:rsidR="00BA7398">
              <w:rPr>
                <w:noProof/>
                <w:webHidden/>
              </w:rPr>
              <w:fldChar w:fldCharType="separate"/>
            </w:r>
            <w:r w:rsidR="00BA7398">
              <w:rPr>
                <w:noProof/>
                <w:webHidden/>
              </w:rPr>
              <w:t>24</w:t>
            </w:r>
            <w:r w:rsidR="00BA7398">
              <w:rPr>
                <w:noProof/>
                <w:webHidden/>
              </w:rPr>
              <w:fldChar w:fldCharType="end"/>
            </w:r>
          </w:hyperlink>
        </w:p>
        <w:p w14:paraId="362D2909" w14:textId="10F626AB"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7" w:history="1">
            <w:r w:rsidR="00BA7398" w:rsidRPr="00AD4C8D">
              <w:rPr>
                <w:rStyle w:val="Hyperlink"/>
                <w:noProof/>
              </w:rPr>
              <w:t>Configure the AREDN Tunnel Server</w:t>
            </w:r>
            <w:r w:rsidR="00BA7398">
              <w:rPr>
                <w:noProof/>
                <w:webHidden/>
              </w:rPr>
              <w:tab/>
            </w:r>
            <w:r w:rsidR="00BA7398">
              <w:rPr>
                <w:noProof/>
                <w:webHidden/>
              </w:rPr>
              <w:fldChar w:fldCharType="begin"/>
            </w:r>
            <w:r w:rsidR="00BA7398">
              <w:rPr>
                <w:noProof/>
                <w:webHidden/>
              </w:rPr>
              <w:instrText xml:space="preserve"> PAGEREF _Toc153790877 \h </w:instrText>
            </w:r>
            <w:r w:rsidR="00BA7398">
              <w:rPr>
                <w:noProof/>
                <w:webHidden/>
              </w:rPr>
            </w:r>
            <w:r w:rsidR="00BA7398">
              <w:rPr>
                <w:noProof/>
                <w:webHidden/>
              </w:rPr>
              <w:fldChar w:fldCharType="separate"/>
            </w:r>
            <w:r w:rsidR="00BA7398">
              <w:rPr>
                <w:noProof/>
                <w:webHidden/>
              </w:rPr>
              <w:t>25</w:t>
            </w:r>
            <w:r w:rsidR="00BA7398">
              <w:rPr>
                <w:noProof/>
                <w:webHidden/>
              </w:rPr>
              <w:fldChar w:fldCharType="end"/>
            </w:r>
          </w:hyperlink>
        </w:p>
        <w:p w14:paraId="7D8C175B" w14:textId="01B1E3CC"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8" w:history="1">
            <w:r w:rsidR="00BA7398" w:rsidRPr="00AD4C8D">
              <w:rPr>
                <w:rStyle w:val="Hyperlink"/>
                <w:noProof/>
              </w:rPr>
              <w:t>Initial setup of the AREDN router</w:t>
            </w:r>
            <w:r w:rsidR="00BA7398">
              <w:rPr>
                <w:noProof/>
                <w:webHidden/>
              </w:rPr>
              <w:tab/>
            </w:r>
            <w:r w:rsidR="00BA7398">
              <w:rPr>
                <w:noProof/>
                <w:webHidden/>
              </w:rPr>
              <w:fldChar w:fldCharType="begin"/>
            </w:r>
            <w:r w:rsidR="00BA7398">
              <w:rPr>
                <w:noProof/>
                <w:webHidden/>
              </w:rPr>
              <w:instrText xml:space="preserve"> PAGEREF _Toc153790878 \h </w:instrText>
            </w:r>
            <w:r w:rsidR="00BA7398">
              <w:rPr>
                <w:noProof/>
                <w:webHidden/>
              </w:rPr>
            </w:r>
            <w:r w:rsidR="00BA7398">
              <w:rPr>
                <w:noProof/>
                <w:webHidden/>
              </w:rPr>
              <w:fldChar w:fldCharType="separate"/>
            </w:r>
            <w:r w:rsidR="00BA7398">
              <w:rPr>
                <w:noProof/>
                <w:webHidden/>
              </w:rPr>
              <w:t>25</w:t>
            </w:r>
            <w:r w:rsidR="00BA7398">
              <w:rPr>
                <w:noProof/>
                <w:webHidden/>
              </w:rPr>
              <w:fldChar w:fldCharType="end"/>
            </w:r>
          </w:hyperlink>
        </w:p>
        <w:p w14:paraId="0268FD24" w14:textId="34D9144C"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79" w:history="1">
            <w:r w:rsidR="00BA7398" w:rsidRPr="00AD4C8D">
              <w:rPr>
                <w:rStyle w:val="Hyperlink"/>
                <w:noProof/>
              </w:rPr>
              <w:t>Connection to the configured Tunnel Server (incl. ssh)</w:t>
            </w:r>
            <w:r w:rsidR="00BA7398">
              <w:rPr>
                <w:noProof/>
                <w:webHidden/>
              </w:rPr>
              <w:tab/>
            </w:r>
            <w:r w:rsidR="00BA7398">
              <w:rPr>
                <w:noProof/>
                <w:webHidden/>
              </w:rPr>
              <w:fldChar w:fldCharType="begin"/>
            </w:r>
            <w:r w:rsidR="00BA7398">
              <w:rPr>
                <w:noProof/>
                <w:webHidden/>
              </w:rPr>
              <w:instrText xml:space="preserve"> PAGEREF _Toc153790879 \h </w:instrText>
            </w:r>
            <w:r w:rsidR="00BA7398">
              <w:rPr>
                <w:noProof/>
                <w:webHidden/>
              </w:rPr>
            </w:r>
            <w:r w:rsidR="00BA7398">
              <w:rPr>
                <w:noProof/>
                <w:webHidden/>
              </w:rPr>
              <w:fldChar w:fldCharType="separate"/>
            </w:r>
            <w:r w:rsidR="00BA7398">
              <w:rPr>
                <w:noProof/>
                <w:webHidden/>
              </w:rPr>
              <w:t>26</w:t>
            </w:r>
            <w:r w:rsidR="00BA7398">
              <w:rPr>
                <w:noProof/>
                <w:webHidden/>
              </w:rPr>
              <w:fldChar w:fldCharType="end"/>
            </w:r>
          </w:hyperlink>
        </w:p>
        <w:p w14:paraId="10C403F4" w14:textId="2B2468A3"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80" w:history="1">
            <w:r w:rsidR="00BA7398" w:rsidRPr="00AD4C8D">
              <w:rPr>
                <w:rStyle w:val="Hyperlink"/>
                <w:noProof/>
              </w:rPr>
              <w:t>Network mapping inside the AREDN VM</w:t>
            </w:r>
            <w:r w:rsidR="00BA7398">
              <w:rPr>
                <w:noProof/>
                <w:webHidden/>
              </w:rPr>
              <w:tab/>
            </w:r>
            <w:r w:rsidR="00BA7398">
              <w:rPr>
                <w:noProof/>
                <w:webHidden/>
              </w:rPr>
              <w:fldChar w:fldCharType="begin"/>
            </w:r>
            <w:r w:rsidR="00BA7398">
              <w:rPr>
                <w:noProof/>
                <w:webHidden/>
              </w:rPr>
              <w:instrText xml:space="preserve"> PAGEREF _Toc153790880 \h </w:instrText>
            </w:r>
            <w:r w:rsidR="00BA7398">
              <w:rPr>
                <w:noProof/>
                <w:webHidden/>
              </w:rPr>
            </w:r>
            <w:r w:rsidR="00BA7398">
              <w:rPr>
                <w:noProof/>
                <w:webHidden/>
              </w:rPr>
              <w:fldChar w:fldCharType="separate"/>
            </w:r>
            <w:r w:rsidR="00BA7398">
              <w:rPr>
                <w:noProof/>
                <w:webHidden/>
              </w:rPr>
              <w:t>28</w:t>
            </w:r>
            <w:r w:rsidR="00BA7398">
              <w:rPr>
                <w:noProof/>
                <w:webHidden/>
              </w:rPr>
              <w:fldChar w:fldCharType="end"/>
            </w:r>
          </w:hyperlink>
        </w:p>
        <w:p w14:paraId="4AD8721F" w14:textId="00912F2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1" w:history="1">
            <w:r w:rsidR="00BA7398" w:rsidRPr="00AD4C8D">
              <w:rPr>
                <w:rStyle w:val="Hyperlink"/>
                <w:noProof/>
              </w:rPr>
              <w:t>Backup of the VM</w:t>
            </w:r>
            <w:r w:rsidR="00BA7398">
              <w:rPr>
                <w:noProof/>
                <w:webHidden/>
              </w:rPr>
              <w:tab/>
            </w:r>
            <w:r w:rsidR="00BA7398">
              <w:rPr>
                <w:noProof/>
                <w:webHidden/>
              </w:rPr>
              <w:fldChar w:fldCharType="begin"/>
            </w:r>
            <w:r w:rsidR="00BA7398">
              <w:rPr>
                <w:noProof/>
                <w:webHidden/>
              </w:rPr>
              <w:instrText xml:space="preserve"> PAGEREF _Toc153790881 \h </w:instrText>
            </w:r>
            <w:r w:rsidR="00BA7398">
              <w:rPr>
                <w:noProof/>
                <w:webHidden/>
              </w:rPr>
            </w:r>
            <w:r w:rsidR="00BA7398">
              <w:rPr>
                <w:noProof/>
                <w:webHidden/>
              </w:rPr>
              <w:fldChar w:fldCharType="separate"/>
            </w:r>
            <w:r w:rsidR="00BA7398">
              <w:rPr>
                <w:noProof/>
                <w:webHidden/>
              </w:rPr>
              <w:t>30</w:t>
            </w:r>
            <w:r w:rsidR="00BA7398">
              <w:rPr>
                <w:noProof/>
                <w:webHidden/>
              </w:rPr>
              <w:fldChar w:fldCharType="end"/>
            </w:r>
          </w:hyperlink>
        </w:p>
        <w:p w14:paraId="6C9EEEDE" w14:textId="01D75F53"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2" w:history="1">
            <w:r w:rsidR="00BA7398" w:rsidRPr="00AD4C8D">
              <w:rPr>
                <w:rStyle w:val="Hyperlink"/>
                <w:noProof/>
              </w:rPr>
              <w:t>Install QUEMU Agent</w:t>
            </w:r>
            <w:r w:rsidR="00BA7398">
              <w:rPr>
                <w:noProof/>
                <w:webHidden/>
              </w:rPr>
              <w:tab/>
            </w:r>
            <w:r w:rsidR="00BA7398">
              <w:rPr>
                <w:noProof/>
                <w:webHidden/>
              </w:rPr>
              <w:fldChar w:fldCharType="begin"/>
            </w:r>
            <w:r w:rsidR="00BA7398">
              <w:rPr>
                <w:noProof/>
                <w:webHidden/>
              </w:rPr>
              <w:instrText xml:space="preserve"> PAGEREF _Toc153790882 \h </w:instrText>
            </w:r>
            <w:r w:rsidR="00BA7398">
              <w:rPr>
                <w:noProof/>
                <w:webHidden/>
              </w:rPr>
            </w:r>
            <w:r w:rsidR="00BA7398">
              <w:rPr>
                <w:noProof/>
                <w:webHidden/>
              </w:rPr>
              <w:fldChar w:fldCharType="separate"/>
            </w:r>
            <w:r w:rsidR="00BA7398">
              <w:rPr>
                <w:noProof/>
                <w:webHidden/>
              </w:rPr>
              <w:t>31</w:t>
            </w:r>
            <w:r w:rsidR="00BA7398">
              <w:rPr>
                <w:noProof/>
                <w:webHidden/>
              </w:rPr>
              <w:fldChar w:fldCharType="end"/>
            </w:r>
          </w:hyperlink>
        </w:p>
        <w:p w14:paraId="283EB229" w14:textId="6E798622"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83" w:history="1">
            <w:r w:rsidR="00BA7398" w:rsidRPr="00AD4C8D">
              <w:rPr>
                <w:rStyle w:val="Hyperlink"/>
                <w:noProof/>
                <w:lang w:val="en-GB"/>
              </w:rPr>
              <w:t>AREDN Virtual Machine as a Telephone Server</w:t>
            </w:r>
            <w:r w:rsidR="00BA7398">
              <w:rPr>
                <w:noProof/>
                <w:webHidden/>
              </w:rPr>
              <w:tab/>
            </w:r>
            <w:r w:rsidR="00BA7398">
              <w:rPr>
                <w:noProof/>
                <w:webHidden/>
              </w:rPr>
              <w:fldChar w:fldCharType="begin"/>
            </w:r>
            <w:r w:rsidR="00BA7398">
              <w:rPr>
                <w:noProof/>
                <w:webHidden/>
              </w:rPr>
              <w:instrText xml:space="preserve"> PAGEREF _Toc153790883 \h </w:instrText>
            </w:r>
            <w:r w:rsidR="00BA7398">
              <w:rPr>
                <w:noProof/>
                <w:webHidden/>
              </w:rPr>
            </w:r>
            <w:r w:rsidR="00BA7398">
              <w:rPr>
                <w:noProof/>
                <w:webHidden/>
              </w:rPr>
              <w:fldChar w:fldCharType="separate"/>
            </w:r>
            <w:r w:rsidR="00BA7398">
              <w:rPr>
                <w:noProof/>
                <w:webHidden/>
              </w:rPr>
              <w:t>34</w:t>
            </w:r>
            <w:r w:rsidR="00BA7398">
              <w:rPr>
                <w:noProof/>
                <w:webHidden/>
              </w:rPr>
              <w:fldChar w:fldCharType="end"/>
            </w:r>
          </w:hyperlink>
        </w:p>
        <w:p w14:paraId="08459DF3" w14:textId="55B82AA2"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4" w:history="1">
            <w:r w:rsidR="00BA7398" w:rsidRPr="00AD4C8D">
              <w:rPr>
                <w:rStyle w:val="Hyperlink"/>
                <w:noProof/>
                <w:lang w:val="en-GB"/>
              </w:rPr>
              <w:t>Overview</w:t>
            </w:r>
            <w:r w:rsidR="00BA7398">
              <w:rPr>
                <w:noProof/>
                <w:webHidden/>
              </w:rPr>
              <w:tab/>
            </w:r>
            <w:r w:rsidR="00BA7398">
              <w:rPr>
                <w:noProof/>
                <w:webHidden/>
              </w:rPr>
              <w:fldChar w:fldCharType="begin"/>
            </w:r>
            <w:r w:rsidR="00BA7398">
              <w:rPr>
                <w:noProof/>
                <w:webHidden/>
              </w:rPr>
              <w:instrText xml:space="preserve"> PAGEREF _Toc153790884 \h </w:instrText>
            </w:r>
            <w:r w:rsidR="00BA7398">
              <w:rPr>
                <w:noProof/>
                <w:webHidden/>
              </w:rPr>
            </w:r>
            <w:r w:rsidR="00BA7398">
              <w:rPr>
                <w:noProof/>
                <w:webHidden/>
              </w:rPr>
              <w:fldChar w:fldCharType="separate"/>
            </w:r>
            <w:r w:rsidR="00BA7398">
              <w:rPr>
                <w:noProof/>
                <w:webHidden/>
              </w:rPr>
              <w:t>34</w:t>
            </w:r>
            <w:r w:rsidR="00BA7398">
              <w:rPr>
                <w:noProof/>
                <w:webHidden/>
              </w:rPr>
              <w:fldChar w:fldCharType="end"/>
            </w:r>
          </w:hyperlink>
        </w:p>
        <w:p w14:paraId="71C91897" w14:textId="01FB3DD9"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5" w:history="1">
            <w:r w:rsidR="00BA7398" w:rsidRPr="00AD4C8D">
              <w:rPr>
                <w:rStyle w:val="Hyperlink"/>
                <w:noProof/>
                <w:lang w:val="en-GB"/>
              </w:rPr>
              <w:t>Setup</w:t>
            </w:r>
            <w:r w:rsidR="00BA7398">
              <w:rPr>
                <w:noProof/>
                <w:webHidden/>
              </w:rPr>
              <w:tab/>
            </w:r>
            <w:r w:rsidR="00BA7398">
              <w:rPr>
                <w:noProof/>
                <w:webHidden/>
              </w:rPr>
              <w:fldChar w:fldCharType="begin"/>
            </w:r>
            <w:r w:rsidR="00BA7398">
              <w:rPr>
                <w:noProof/>
                <w:webHidden/>
              </w:rPr>
              <w:instrText xml:space="preserve"> PAGEREF _Toc153790885 \h </w:instrText>
            </w:r>
            <w:r w:rsidR="00BA7398">
              <w:rPr>
                <w:noProof/>
                <w:webHidden/>
              </w:rPr>
            </w:r>
            <w:r w:rsidR="00BA7398">
              <w:rPr>
                <w:noProof/>
                <w:webHidden/>
              </w:rPr>
              <w:fldChar w:fldCharType="separate"/>
            </w:r>
            <w:r w:rsidR="00BA7398">
              <w:rPr>
                <w:noProof/>
                <w:webHidden/>
              </w:rPr>
              <w:t>34</w:t>
            </w:r>
            <w:r w:rsidR="00BA7398">
              <w:rPr>
                <w:noProof/>
                <w:webHidden/>
              </w:rPr>
              <w:fldChar w:fldCharType="end"/>
            </w:r>
          </w:hyperlink>
        </w:p>
        <w:p w14:paraId="4AC1443A" w14:textId="2596ABDC"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6" w:history="1">
            <w:r w:rsidR="00BA7398" w:rsidRPr="00AD4C8D">
              <w:rPr>
                <w:rStyle w:val="Hyperlink"/>
                <w:noProof/>
                <w:lang w:val="en-GB"/>
              </w:rPr>
              <w:t>Final tip:</w:t>
            </w:r>
            <w:r w:rsidR="00BA7398">
              <w:rPr>
                <w:noProof/>
                <w:webHidden/>
              </w:rPr>
              <w:tab/>
            </w:r>
            <w:r w:rsidR="00BA7398">
              <w:rPr>
                <w:noProof/>
                <w:webHidden/>
              </w:rPr>
              <w:fldChar w:fldCharType="begin"/>
            </w:r>
            <w:r w:rsidR="00BA7398">
              <w:rPr>
                <w:noProof/>
                <w:webHidden/>
              </w:rPr>
              <w:instrText xml:space="preserve"> PAGEREF _Toc153790886 \h </w:instrText>
            </w:r>
            <w:r w:rsidR="00BA7398">
              <w:rPr>
                <w:noProof/>
                <w:webHidden/>
              </w:rPr>
            </w:r>
            <w:r w:rsidR="00BA7398">
              <w:rPr>
                <w:noProof/>
                <w:webHidden/>
              </w:rPr>
              <w:fldChar w:fldCharType="separate"/>
            </w:r>
            <w:r w:rsidR="00BA7398">
              <w:rPr>
                <w:noProof/>
                <w:webHidden/>
              </w:rPr>
              <w:t>36</w:t>
            </w:r>
            <w:r w:rsidR="00BA7398">
              <w:rPr>
                <w:noProof/>
                <w:webHidden/>
              </w:rPr>
              <w:fldChar w:fldCharType="end"/>
            </w:r>
          </w:hyperlink>
        </w:p>
        <w:p w14:paraId="5E5C35F7" w14:textId="73634A25" w:rsidR="00F91210" w:rsidRDefault="00F91210">
          <w:r>
            <w:rPr>
              <w:b/>
              <w:bCs/>
              <w:lang w:val="de-DE"/>
            </w:rPr>
            <w:fldChar w:fldCharType="end"/>
          </w:r>
        </w:p>
      </w:sdtContent>
    </w:sdt>
    <w:p w14:paraId="06C15BCB" w14:textId="51186637" w:rsidR="00916153" w:rsidRDefault="00916153" w:rsidP="0019237F">
      <w:pPr>
        <w:pStyle w:val="berschrift1"/>
      </w:pPr>
      <w:bookmarkStart w:id="0" w:name="_Toc153790864"/>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7.1pt" o:ole="">
            <v:imagedata r:id="rId6" o:title=""/>
          </v:shape>
          <o:OLEObject Type="Embed" ProgID="Visio.Drawing.15" ShapeID="_x0000_i1025" DrawAspect="Content" ObjectID="_1764437127" r:id="rId7"/>
        </w:object>
      </w:r>
    </w:p>
    <w:p w14:paraId="03AB16CB" w14:textId="6FA42236" w:rsidR="0019237F" w:rsidRDefault="0019237F" w:rsidP="0019237F">
      <w:pPr>
        <w:pStyle w:val="berschrift1"/>
      </w:pPr>
      <w:bookmarkStart w:id="1" w:name="_Toc153790865"/>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3790866"/>
      <w:r>
        <w:lastRenderedPageBreak/>
        <w:t>Proxmox</w:t>
      </w:r>
      <w:r w:rsidR="007F3DC1">
        <w:t xml:space="preserve"> installation</w:t>
      </w:r>
      <w:bookmarkEnd w:id="2"/>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3790867"/>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bookmarkStart w:id="4" w:name="_Toc153790868"/>
      <w:r>
        <w:t>VLAN</w:t>
      </w:r>
      <w:r w:rsidR="007F3DC1">
        <w:t xml:space="preserve"> definition for this document</w:t>
      </w:r>
      <w:bookmarkEnd w:id="4"/>
    </w:p>
    <w:p w14:paraId="449B46C6" w14:textId="32136412" w:rsidR="004440EC" w:rsidRDefault="004440EC" w:rsidP="004440EC">
      <w:r>
        <w:t>VLAN1: Used as “untagged” VLAN by AREDN</w:t>
      </w:r>
    </w:p>
    <w:p w14:paraId="5B041820" w14:textId="65B83746" w:rsidR="004440EC" w:rsidRDefault="004440EC" w:rsidP="004440EC">
      <w:r>
        <w:t>VLAN2: Used for Device-to-Device (DtD)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5" w:name="_Toc153790869"/>
      <w:r>
        <w:lastRenderedPageBreak/>
        <w:t xml:space="preserve">Create </w:t>
      </w:r>
      <w:r w:rsidR="000D0166">
        <w:t xml:space="preserve">an </w:t>
      </w:r>
      <w:r>
        <w:t>AREDN VM</w:t>
      </w:r>
      <w:r w:rsidR="007F3DC1">
        <w:t xml:space="preserve"> (Tunnel or Telephone Server)</w:t>
      </w:r>
      <w:bookmarkEnd w:id="5"/>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6" w:name="_Toc153790870"/>
      <w:r>
        <w:t>Creating the VM</w:t>
      </w:r>
      <w:bookmarkEnd w:id="6"/>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7" w:name="_Toc153790871"/>
      <w:r>
        <w:lastRenderedPageBreak/>
        <w:t>Configur</w:t>
      </w:r>
      <w:r w:rsidR="00844712">
        <w:t>ing</w:t>
      </w:r>
      <w:r>
        <w:t xml:space="preserve"> the </w:t>
      </w:r>
      <w:r w:rsidR="007F3DC1">
        <w:t xml:space="preserve">AREDN </w:t>
      </w:r>
      <w:r>
        <w:t>VM</w:t>
      </w:r>
      <w:bookmarkEnd w:id="7"/>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4CC3F389" w:rsidR="00C50535" w:rsidRDefault="00C50535" w:rsidP="003E0CAB">
      <w:r>
        <w:t xml:space="preserve">VLAN </w:t>
      </w:r>
      <w:r w:rsidR="000D0622">
        <w:t>1</w:t>
      </w:r>
      <w:r>
        <w:t xml:space="preserve">0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Add the DtD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7DC8A10D" w:rsidR="00AD4A32" w:rsidRDefault="000D0622" w:rsidP="003E0CAB">
      <w:r>
        <w:rPr>
          <w:noProof/>
        </w:rPr>
        <w:drawing>
          <wp:inline distT="0" distB="0" distL="0" distR="0" wp14:anchorId="14D77207" wp14:editId="1905866D">
            <wp:extent cx="5943600" cy="1000125"/>
            <wp:effectExtent l="0" t="0" r="0" b="9525"/>
            <wp:docPr id="57376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180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25EC2499" w14:textId="5D6166AC" w:rsidR="00536BB2" w:rsidRDefault="00536BB2" w:rsidP="00536BB2">
      <w:r>
        <w:t>And finally, detach and remove harddisk (scsi0)</w:t>
      </w:r>
    </w:p>
    <w:p w14:paraId="6F44CE88" w14:textId="77777777" w:rsidR="00536BB2" w:rsidRDefault="00536BB2" w:rsidP="00536BB2">
      <w:r>
        <w:rPr>
          <w:noProof/>
        </w:rPr>
        <w:drawing>
          <wp:inline distT="0" distB="0" distL="0" distR="0" wp14:anchorId="3DB42627" wp14:editId="3BACDCBC">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8" w:name="_Ref153783906"/>
      <w:bookmarkStart w:id="9" w:name="_Ref153783924"/>
      <w:bookmarkStart w:id="10" w:name="_Toc153790872"/>
      <w:r>
        <w:t xml:space="preserve">Setting Up the </w:t>
      </w:r>
      <w:r w:rsidR="009F0AE6">
        <w:t>AREDN</w:t>
      </w:r>
      <w:r>
        <w:t xml:space="preserve"> Disk</w:t>
      </w:r>
      <w:bookmarkEnd w:id="8"/>
      <w:bookmarkEnd w:id="9"/>
      <w:bookmarkEnd w:id="10"/>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128F359D" w:rsidR="00D7589E" w:rsidRPr="00F303A8" w:rsidRDefault="00D7589E" w:rsidP="00D7589E">
      <w:pPr>
        <w:pStyle w:val="Code"/>
        <w:rPr>
          <w:lang w:val="en-US"/>
        </w:rPr>
      </w:pPr>
      <w:r w:rsidRPr="00D7589E">
        <w:rPr>
          <w:lang w:val="en-US"/>
        </w:rPr>
        <w:t xml:space="preserve">wget -O aredn.img.gz </w:t>
      </w:r>
      <w:r w:rsidR="00F303A8" w:rsidRPr="00F303A8">
        <w:rPr>
          <w:lang w:val="en-US"/>
        </w:rPr>
        <w:t>http://downloads.arednmesh.org/releases/3.23.8.0/targets/x86/64/aredn-3.23.8.0-x86-64-generic-ext4-combined.img.gz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lastRenderedPageBreak/>
        <w:t xml:space="preserve">extract the </w:t>
      </w:r>
      <w:r w:rsidR="008060B6">
        <w:t>AREDN</w:t>
      </w:r>
      <w:r>
        <w:t xml:space="preserve">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3C657E4A" w:rsidR="003E0CAB" w:rsidRDefault="003E0CAB" w:rsidP="003E0CAB">
      <w:r>
        <w:t>Type a new root password twice</w:t>
      </w:r>
      <w:r w:rsidR="004E7004">
        <w:t xml:space="preserve">. </w:t>
      </w:r>
      <w:r w:rsidR="004E7004" w:rsidRPr="004E7004">
        <w:rPr>
          <w:color w:val="FF0000"/>
        </w:rPr>
        <w:t xml:space="preserve">Attention: </w:t>
      </w:r>
      <w:r w:rsidR="004E7004">
        <w:rPr>
          <w:color w:val="FF0000"/>
        </w:rPr>
        <w:t xml:space="preserve">It is a </w:t>
      </w:r>
      <w:r w:rsidR="004E7004" w:rsidRPr="004E7004">
        <w:rPr>
          <w:color w:val="FF0000"/>
        </w:rPr>
        <w:t>US keyboard (Y/Z)</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385254CE" w:rsidR="003F699C" w:rsidRPr="009269D4" w:rsidRDefault="000E1CE9" w:rsidP="003F699C">
      <w:pPr>
        <w:pStyle w:val="Code"/>
        <w:rPr>
          <w:lang w:val="en-US"/>
        </w:rPr>
      </w:pPr>
      <w:r>
        <w:rPr>
          <w:lang w:val="en-US"/>
        </w:rPr>
        <w:t>i</w:t>
      </w:r>
      <w:r w:rsidR="003F699C" w:rsidRPr="009269D4">
        <w:rPr>
          <w:lang w:val="en-US"/>
        </w:rPr>
        <w:t>p addr</w:t>
      </w:r>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11" w:name="_Toc153790873"/>
      <w:r w:rsidRPr="008E16CD">
        <w:lastRenderedPageBreak/>
        <w:t>Create</w:t>
      </w:r>
      <w:r>
        <w:t xml:space="preserve"> a Debian VM as a </w:t>
      </w:r>
      <w:r w:rsidR="00844712">
        <w:t>M</w:t>
      </w:r>
      <w:r>
        <w:t xml:space="preserve">anagement </w:t>
      </w:r>
      <w:r w:rsidR="00844712">
        <w:t>C</w:t>
      </w:r>
      <w:r>
        <w:t>onsole</w:t>
      </w:r>
      <w:bookmarkEnd w:id="11"/>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Otherwise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36A90A8F" w14:textId="7067F454" w:rsidR="0031749C" w:rsidRDefault="0031749C" w:rsidP="00FF01B2">
      <w:pPr>
        <w:pStyle w:val="berschrift1"/>
      </w:pPr>
      <w:bookmarkStart w:id="12" w:name="_Toc153790874"/>
      <w:r>
        <w:lastRenderedPageBreak/>
        <w:t>Create a Management Console in an LXC Container</w:t>
      </w:r>
      <w:r w:rsidR="003E4FF5">
        <w:t xml:space="preserve"> (work in progress, not finished)</w:t>
      </w:r>
      <w:bookmarkEnd w:id="12"/>
    </w:p>
    <w:p w14:paraId="1EE8FFC8" w14:textId="4D14B212" w:rsidR="0031749C" w:rsidRDefault="0031749C" w:rsidP="0031749C">
      <w:pPr>
        <w:pStyle w:val="berschrift2"/>
      </w:pPr>
      <w:bookmarkStart w:id="13" w:name="_Toc153790875"/>
      <w:r>
        <w:t xml:space="preserve">Create a </w:t>
      </w:r>
      <w:r w:rsidR="003E4FF5">
        <w:t xml:space="preserve">Container </w:t>
      </w:r>
      <w:r>
        <w:t>using a Debian image</w:t>
      </w:r>
      <w:bookmarkEnd w:id="13"/>
    </w:p>
    <w:p w14:paraId="1141BA0B" w14:textId="721FB23C" w:rsidR="0031749C" w:rsidRDefault="0031749C" w:rsidP="0031749C">
      <w:pPr>
        <w:pStyle w:val="berschrift2"/>
      </w:pPr>
      <w:bookmarkStart w:id="14" w:name="_Toc153790876"/>
      <w:r>
        <w:t>Create a new user</w:t>
      </w:r>
      <w:bookmarkEnd w:id="14"/>
    </w:p>
    <w:p w14:paraId="0FDA2205" w14:textId="6608E44F" w:rsidR="0031749C" w:rsidRPr="00A865C8" w:rsidRDefault="00A865C8" w:rsidP="00A865C8">
      <w:pPr>
        <w:pStyle w:val="Code"/>
        <w:rPr>
          <w:lang w:val="en-US"/>
        </w:rPr>
      </w:pPr>
      <w:r w:rsidRPr="00A865C8">
        <w:rPr>
          <w:lang w:val="en-US"/>
        </w:rPr>
        <w:t>a</w:t>
      </w:r>
      <w:r w:rsidR="0031749C" w:rsidRPr="00A865C8">
        <w:rPr>
          <w:lang w:val="en-US"/>
        </w:rPr>
        <w:t>pt install sudo curl -y</w:t>
      </w:r>
    </w:p>
    <w:p w14:paraId="48383370" w14:textId="77777777" w:rsidR="00A865C8" w:rsidRDefault="00A865C8" w:rsidP="00A865C8"/>
    <w:p w14:paraId="40973763" w14:textId="3054EB1A" w:rsidR="00A865C8" w:rsidRPr="00A865C8" w:rsidRDefault="00A865C8" w:rsidP="00A865C8">
      <w:pPr>
        <w:pStyle w:val="Code"/>
        <w:rPr>
          <w:lang w:val="en-US"/>
        </w:rPr>
      </w:pPr>
      <w:r w:rsidRPr="00A865C8">
        <w:rPr>
          <w:lang w:val="en-US"/>
        </w:rPr>
        <w:t>adduser aredn</w:t>
      </w:r>
    </w:p>
    <w:p w14:paraId="634B8D84" w14:textId="77777777" w:rsidR="00A865C8" w:rsidRDefault="00A865C8" w:rsidP="0031749C"/>
    <w:p w14:paraId="0708CF5E" w14:textId="0F313199" w:rsidR="00A865C8" w:rsidRPr="00A865C8" w:rsidRDefault="00A865C8" w:rsidP="00A865C8">
      <w:pPr>
        <w:pStyle w:val="Code"/>
        <w:rPr>
          <w:lang w:val="en-US"/>
        </w:rPr>
      </w:pPr>
      <w:r w:rsidRPr="00A865C8">
        <w:rPr>
          <w:lang w:val="en-US"/>
        </w:rPr>
        <w:t xml:space="preserve">usermod -aG sudo aredn </w:t>
      </w:r>
    </w:p>
    <w:p w14:paraId="123F5E42" w14:textId="517DCF26" w:rsidR="00A865C8" w:rsidRDefault="00A865C8" w:rsidP="00A865C8">
      <w:pPr>
        <w:pStyle w:val="Code"/>
        <w:rPr>
          <w:lang w:val="en-US"/>
        </w:rPr>
      </w:pPr>
      <w:r>
        <w:rPr>
          <w:lang w:val="en-US"/>
        </w:rPr>
        <w:t>exit</w:t>
      </w:r>
    </w:p>
    <w:p w14:paraId="0229BA14" w14:textId="4022D324" w:rsidR="00A865C8" w:rsidRDefault="00A865C8" w:rsidP="00A865C8">
      <w:r>
        <w:t>Logout and login with new user</w:t>
      </w:r>
    </w:p>
    <w:p w14:paraId="26062451" w14:textId="2D477DED" w:rsidR="00A865C8" w:rsidRDefault="00A865C8" w:rsidP="00A865C8">
      <w:r>
        <w:t>Check if it worked:</w:t>
      </w:r>
    </w:p>
    <w:p w14:paraId="3BF8B08A" w14:textId="366BB523" w:rsidR="00A865C8" w:rsidRPr="00A865C8" w:rsidRDefault="00A865C8" w:rsidP="00A865C8">
      <w:pPr>
        <w:pStyle w:val="Code"/>
        <w:rPr>
          <w:lang w:val="en-US"/>
        </w:rPr>
      </w:pPr>
      <w:r w:rsidRPr="00A865C8">
        <w:rPr>
          <w:lang w:val="en-US"/>
        </w:rPr>
        <w:t>sudo apt update</w:t>
      </w:r>
    </w:p>
    <w:p w14:paraId="42C1C476" w14:textId="77777777" w:rsidR="00A865C8" w:rsidRDefault="00A865C8" w:rsidP="00A865C8"/>
    <w:p w14:paraId="579E2F0F" w14:textId="23B15EED" w:rsidR="00A865C8" w:rsidRPr="00B56A27" w:rsidRDefault="00A865C8" w:rsidP="00A865C8">
      <w:pPr>
        <w:pStyle w:val="Code"/>
        <w:rPr>
          <w:lang w:val="en-US"/>
        </w:rPr>
      </w:pPr>
      <w:r w:rsidRPr="00B56A27">
        <w:rPr>
          <w:lang w:val="en-US"/>
        </w:rPr>
        <w:t>sudo apt install xrdp</w:t>
      </w:r>
      <w:r w:rsidR="002E535B" w:rsidRPr="00B56A27">
        <w:rPr>
          <w:lang w:val="en-US"/>
        </w:rPr>
        <w:t xml:space="preserve"> -y</w:t>
      </w:r>
    </w:p>
    <w:p w14:paraId="7E0F31DD" w14:textId="77777777" w:rsidR="00A865C8" w:rsidRDefault="00A865C8" w:rsidP="00A865C8"/>
    <w:p w14:paraId="4B06C922" w14:textId="63348CAC" w:rsidR="00A865C8" w:rsidRPr="003C22EB" w:rsidRDefault="00B56A27" w:rsidP="00B56A27">
      <w:pPr>
        <w:pStyle w:val="Code"/>
        <w:rPr>
          <w:lang w:val="en-US"/>
        </w:rPr>
      </w:pPr>
      <w:r w:rsidRPr="003C22EB">
        <w:rPr>
          <w:lang w:val="en-US"/>
        </w:rPr>
        <w:t>sudo echo xfce4-session &gt;~/.xsession</w:t>
      </w:r>
    </w:p>
    <w:p w14:paraId="015257FE" w14:textId="77777777" w:rsidR="00B56A27" w:rsidRPr="003C22EB" w:rsidRDefault="00B56A27" w:rsidP="00B56A27">
      <w:pPr>
        <w:pStyle w:val="Code"/>
        <w:rPr>
          <w:lang w:val="en-US"/>
        </w:rPr>
      </w:pPr>
    </w:p>
    <w:p w14:paraId="2C3C8DDC" w14:textId="77777777" w:rsidR="00B56A27" w:rsidRPr="003C22EB" w:rsidRDefault="00B56A27" w:rsidP="00B56A27">
      <w:pPr>
        <w:pStyle w:val="Code"/>
        <w:rPr>
          <w:lang w:val="en-US"/>
        </w:rPr>
      </w:pPr>
      <w:r w:rsidRPr="003C22EB">
        <w:rPr>
          <w:lang w:val="en-US"/>
        </w:rPr>
        <w:t>sudo nano /etc/xrdp/startwm.sh</w:t>
      </w:r>
    </w:p>
    <w:p w14:paraId="1D428BFE" w14:textId="77777777" w:rsidR="00B56A27" w:rsidRDefault="00B56A27" w:rsidP="00B56A27">
      <w:r>
        <w:t xml:space="preserve">add </w:t>
      </w:r>
    </w:p>
    <w:p w14:paraId="57F1D311" w14:textId="6CF20F51" w:rsidR="00B56A27" w:rsidRPr="003C22EB" w:rsidRDefault="00B56A27" w:rsidP="00B56A27">
      <w:pPr>
        <w:pStyle w:val="Code"/>
        <w:rPr>
          <w:lang w:val="en-US"/>
        </w:rPr>
      </w:pPr>
      <w:r w:rsidRPr="003C22EB">
        <w:rPr>
          <w:lang w:val="en-US"/>
        </w:rPr>
        <w:t>startxfce4</w:t>
      </w:r>
    </w:p>
    <w:p w14:paraId="5464D1AE" w14:textId="2F9C4AEA" w:rsidR="00B56A27" w:rsidRPr="00B56A27" w:rsidRDefault="00B56A27" w:rsidP="00B56A27">
      <w:r>
        <w:t>at the end of the file</w:t>
      </w:r>
    </w:p>
    <w:p w14:paraId="50530596" w14:textId="7E3E046C" w:rsidR="001F6591" w:rsidRDefault="001F6591" w:rsidP="00FF01B2">
      <w:pPr>
        <w:pStyle w:val="berschrift1"/>
      </w:pPr>
      <w:bookmarkStart w:id="15" w:name="_Ref153786420"/>
      <w:bookmarkStart w:id="16" w:name="_Toc153790877"/>
      <w:r>
        <w:lastRenderedPageBreak/>
        <w:t>Configure the AREDN Tunnel Server</w:t>
      </w:r>
      <w:bookmarkEnd w:id="15"/>
      <w:bookmarkEnd w:id="16"/>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ing localnode</w:t>
      </w:r>
      <w:r>
        <w:rPr>
          <w:lang w:val="en-US"/>
        </w:rPr>
        <w:t>.local.mesh</w:t>
      </w:r>
    </w:p>
    <w:p w14:paraId="1586F0F0" w14:textId="4F301E39" w:rsidR="003F699C" w:rsidRDefault="00D332C8" w:rsidP="001F6591">
      <w:pPr>
        <w:pStyle w:val="berschrift2"/>
      </w:pPr>
      <w:bookmarkStart w:id="17" w:name="_Toc153790878"/>
      <w:r>
        <w:t>Initial setup of the AREDN router</w:t>
      </w:r>
      <w:bookmarkEnd w:id="17"/>
    </w:p>
    <w:p w14:paraId="6FABC011" w14:textId="79E7CB44" w:rsidR="00D332C8" w:rsidRDefault="00D332C8" w:rsidP="00D332C8">
      <w:r>
        <w:t>Open the browser and call localnode.local.mesh</w:t>
      </w:r>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0B1F34B8" w:rsidR="00D332C8" w:rsidRDefault="00D332C8" w:rsidP="00D332C8">
      <w:r>
        <w:t>Press setup</w:t>
      </w:r>
      <w:r w:rsidR="00B94B54">
        <w:t xml:space="preserve"> (password: hsmm)</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r>
        <w:t>So type these two commands to get a new address from the AREDN VM:</w:t>
      </w:r>
    </w:p>
    <w:p w14:paraId="0705D2B5" w14:textId="33BC12DB" w:rsidR="00AF112D" w:rsidRPr="009269D4" w:rsidRDefault="00AF112D" w:rsidP="00AF112D">
      <w:pPr>
        <w:pStyle w:val="Code"/>
        <w:rPr>
          <w:lang w:val="en-US"/>
        </w:rPr>
      </w:pPr>
      <w:r w:rsidRPr="009269D4">
        <w:rPr>
          <w:lang w:val="en-US"/>
        </w:rPr>
        <w:t>sudo dhclient -r</w:t>
      </w:r>
    </w:p>
    <w:p w14:paraId="0A6FB7A4" w14:textId="1E500CD8" w:rsidR="00AF112D" w:rsidRPr="009269D4" w:rsidRDefault="00AF112D" w:rsidP="00AF112D">
      <w:pPr>
        <w:pStyle w:val="Code"/>
        <w:rPr>
          <w:lang w:val="en-US"/>
        </w:rPr>
      </w:pPr>
      <w:r w:rsidRPr="009269D4">
        <w:rPr>
          <w:lang w:val="en-US"/>
        </w:rPr>
        <w:t>sudo dhclient</w:t>
      </w:r>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8" w:name="_Toc153790879"/>
      <w:r>
        <w:t>C</w:t>
      </w:r>
      <w:r w:rsidR="001F6591">
        <w:t>onnection to the</w:t>
      </w:r>
      <w:r>
        <w:t xml:space="preserve"> configured</w:t>
      </w:r>
      <w:r w:rsidR="00CB66A6">
        <w:t xml:space="preserve"> Tunnel Server</w:t>
      </w:r>
      <w:r>
        <w:t xml:space="preserve"> (incl. ssh)</w:t>
      </w:r>
      <w:bookmarkEnd w:id="18"/>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r w:rsidR="009623AE" w:rsidRPr="009623AE">
        <w:rPr>
          <w:b/>
          <w:bCs/>
        </w:rPr>
        <w:t>hsmm</w:t>
      </w:r>
    </w:p>
    <w:p w14:paraId="28980025" w14:textId="37F8295D" w:rsidR="00DC5CEA" w:rsidRDefault="00DC5CEA" w:rsidP="00AF112D">
      <w:r>
        <w:t>If you get a “man in the middle” warning, key in th</w:t>
      </w:r>
      <w:r w:rsidR="009623AE">
        <w:t>e suggested command</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9" w:name="_Toc153790880"/>
      <w:r>
        <w:lastRenderedPageBreak/>
        <w:t>Network mapping inside the AREDN VM</w:t>
      </w:r>
      <w:bookmarkEnd w:id="19"/>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is connected to this network. So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Press the “escape” button and “:wq” to save your changes.</w:t>
      </w:r>
    </w:p>
    <w:p w14:paraId="5F428922" w14:textId="5EC92A36" w:rsidR="00141192" w:rsidRDefault="00141192" w:rsidP="002E7F9C">
      <w:r>
        <w:t>Reboot.</w:t>
      </w:r>
    </w:p>
    <w:p w14:paraId="570BB7CA" w14:textId="14BBA3AA" w:rsidR="00141192" w:rsidRDefault="00E55A35" w:rsidP="002E7F9C">
      <w:r>
        <w:t xml:space="preserve">Now you can connect to localnode.local.mesh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86"/>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Now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87"/>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20" w:name="_Toc153790881"/>
      <w:r>
        <w:t>Backup</w:t>
      </w:r>
      <w:r w:rsidR="00844712">
        <w:t xml:space="preserve"> of the VM</w:t>
      </w:r>
      <w:bookmarkEnd w:id="20"/>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88"/>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21" w:name="_Toc153790882"/>
      <w:r>
        <w:t>Install QUEMU Agent</w:t>
      </w:r>
      <w:bookmarkEnd w:id="21"/>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You have to be connected to the SwissDigitalNet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r>
        <w:t>filerepo:</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89"/>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0"/>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1">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w:t>
      </w:r>
      <w:bookmarkStart w:id="22" w:name="_Hlk153782996"/>
      <w:r w:rsidRPr="005F78FE">
        <w:rPr>
          <w:sz w:val="18"/>
          <w:szCs w:val="20"/>
          <w:lang w:val="en-GB"/>
        </w:rPr>
        <w:t>install_qemu_x86_agents_3.28.0.sh</w:t>
      </w:r>
      <w:bookmarkEnd w:id="22"/>
      <w:r w:rsidRPr="005F78FE">
        <w:rPr>
          <w:sz w:val="18"/>
          <w:szCs w:val="20"/>
          <w:lang w:val="en-GB"/>
        </w:rPr>
        <w:t xml:space="preserve">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2"/>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403C2695" w14:textId="0AFED3B2" w:rsidR="003C22EB" w:rsidRDefault="003C22EB" w:rsidP="003C22EB">
      <w:pPr>
        <w:pStyle w:val="berschrift4"/>
        <w:rPr>
          <w:lang w:val="en-GB"/>
        </w:rPr>
      </w:pPr>
      <w:bookmarkStart w:id="23" w:name="_Hlk153782947"/>
      <w:r>
        <w:rPr>
          <w:lang w:val="en-GB"/>
        </w:rPr>
        <w:lastRenderedPageBreak/>
        <w:t>Without connection to the SwissDigitalNet</w:t>
      </w:r>
    </w:p>
    <w:p w14:paraId="1F9B9FFA" w14:textId="77777777" w:rsidR="003C22EB" w:rsidRDefault="003C22EB" w:rsidP="003C22EB">
      <w:pPr>
        <w:rPr>
          <w:lang w:val="en-GB"/>
        </w:rPr>
      </w:pPr>
      <w:r>
        <w:rPr>
          <w:lang w:val="en-GB"/>
        </w:rPr>
        <w:t>Download and install these packets from</w:t>
      </w:r>
    </w:p>
    <w:p w14:paraId="2425BF14" w14:textId="43228D83" w:rsidR="003C22EB" w:rsidRPr="0042275B" w:rsidRDefault="003C22EB" w:rsidP="003C22EB">
      <w:pPr>
        <w:pStyle w:val="Code"/>
        <w:rPr>
          <w:lang w:val="en-GB"/>
        </w:rPr>
      </w:pPr>
      <w:r w:rsidRPr="0042275B">
        <w:rPr>
          <w:lang w:val="en-GB"/>
        </w:rPr>
        <w:t>https://downloads.openwrt.org/releases/23.05.0/packages/x86_64/</w:t>
      </w:r>
    </w:p>
    <w:p w14:paraId="68ABDC8F" w14:textId="77777777" w:rsidR="003C22EB" w:rsidRDefault="003C22EB" w:rsidP="003C22EB">
      <w:pPr>
        <w:rPr>
          <w:lang w:val="en-GB"/>
        </w:rPr>
      </w:pPr>
    </w:p>
    <w:p w14:paraId="7B8452A0" w14:textId="54B96D88" w:rsidR="003C22EB" w:rsidRPr="0042275B" w:rsidRDefault="003C22EB" w:rsidP="003C22EB">
      <w:pPr>
        <w:pStyle w:val="Code"/>
        <w:rPr>
          <w:lang w:val="en-US"/>
        </w:rPr>
      </w:pPr>
      <w:r w:rsidRPr="0042275B">
        <w:rPr>
          <w:lang w:val="en-US"/>
        </w:rPr>
        <w:t>/22.03.5/packages/x86_64/packages/libattr_2.5.1-1_x86_64.ipk</w:t>
      </w:r>
    </w:p>
    <w:p w14:paraId="1E62B472" w14:textId="77777777" w:rsidR="003C22EB" w:rsidRPr="0042275B" w:rsidRDefault="003C22EB" w:rsidP="003C22EB">
      <w:pPr>
        <w:pStyle w:val="Code"/>
        <w:rPr>
          <w:lang w:val="en-US"/>
        </w:rPr>
      </w:pPr>
      <w:r w:rsidRPr="0042275B">
        <w:rPr>
          <w:lang w:val="en-US"/>
        </w:rPr>
        <w:t>/22.03.5/packages/x86_64/packages/libffi_3.4.2-2_x86_64.ipk</w:t>
      </w:r>
    </w:p>
    <w:p w14:paraId="4BB137AE" w14:textId="77777777" w:rsidR="003C22EB" w:rsidRPr="0042275B" w:rsidRDefault="003C22EB" w:rsidP="003C22EB">
      <w:pPr>
        <w:pStyle w:val="Code"/>
        <w:rPr>
          <w:lang w:val="en-US"/>
        </w:rPr>
      </w:pPr>
      <w:r w:rsidRPr="0042275B">
        <w:rPr>
          <w:lang w:val="en-US"/>
        </w:rPr>
        <w:t>/22.03.5/packages/x86_64/base/libpcre_8.45-3_x86_64.ipk</w:t>
      </w:r>
    </w:p>
    <w:p w14:paraId="68B1E5E0" w14:textId="77777777" w:rsidR="003C22EB" w:rsidRPr="0042275B" w:rsidRDefault="003C22EB" w:rsidP="003C22EB">
      <w:pPr>
        <w:pStyle w:val="Code"/>
        <w:rPr>
          <w:lang w:val="en-US"/>
        </w:rPr>
      </w:pPr>
      <w:r w:rsidRPr="0042275B">
        <w:rPr>
          <w:lang w:val="en-US"/>
        </w:rPr>
        <w:t>/22.03.5/packages/x86_64/packages/glib2_2.70.5-4_x86_64.ipk</w:t>
      </w:r>
    </w:p>
    <w:p w14:paraId="0BCCB026" w14:textId="77777777" w:rsidR="003C22EB" w:rsidRPr="0042275B" w:rsidRDefault="003C22EB" w:rsidP="003C22EB">
      <w:pPr>
        <w:pStyle w:val="Code"/>
        <w:rPr>
          <w:lang w:val="en-US"/>
        </w:rPr>
      </w:pPr>
      <w:r w:rsidRPr="0042275B">
        <w:rPr>
          <w:lang w:val="en-US"/>
        </w:rPr>
        <w:t>/22.03.5/packages/x86_64/packages/virtio-console-helper_6.2.0-2_x86_64.ipk</w:t>
      </w:r>
    </w:p>
    <w:p w14:paraId="468E5940" w14:textId="77777777" w:rsidR="003C22EB" w:rsidRPr="0042275B" w:rsidRDefault="003C22EB" w:rsidP="003C22EB">
      <w:pPr>
        <w:pStyle w:val="Code"/>
        <w:rPr>
          <w:lang w:val="en-US"/>
        </w:rPr>
      </w:pPr>
      <w:r w:rsidRPr="0042275B">
        <w:rPr>
          <w:lang w:val="en-US"/>
        </w:rPr>
        <w:t>22.03.5/packages/x86_64/packages/libevdev_1.13.0-1_x86_64.ipk</w:t>
      </w:r>
    </w:p>
    <w:p w14:paraId="5E02D5F9" w14:textId="77777777" w:rsidR="003C22EB" w:rsidRPr="0042275B" w:rsidRDefault="003C22EB" w:rsidP="003C22EB">
      <w:pPr>
        <w:pStyle w:val="Code"/>
        <w:rPr>
          <w:lang w:val="en-US"/>
        </w:rPr>
      </w:pPr>
      <w:r w:rsidRPr="0042275B">
        <w:rPr>
          <w:lang w:val="en-US"/>
        </w:rPr>
        <w:t>/22.03.5/packages/x86_64/packages/libudev-zero_1.0.1-1_x86_64.ipk</w:t>
      </w:r>
    </w:p>
    <w:p w14:paraId="228DEEFA" w14:textId="257D9E05" w:rsidR="003C22EB" w:rsidRPr="003C22EB" w:rsidRDefault="003C22EB" w:rsidP="003C22EB">
      <w:pPr>
        <w:pStyle w:val="Code"/>
        <w:rPr>
          <w:lang w:val="en-US"/>
        </w:rPr>
      </w:pPr>
      <w:r w:rsidRPr="003C22EB">
        <w:rPr>
          <w:lang w:val="en-US"/>
        </w:rPr>
        <w:t>/22.03.5/packages/x86_64/packages/</w:t>
      </w:r>
      <w:r w:rsidRPr="003C22EB">
        <w:rPr>
          <w:rStyle w:val="CodeZchn"/>
          <w:lang w:val="en-GB"/>
        </w:rPr>
        <w:t>libstdcpp6_11.2.0-</w:t>
      </w:r>
      <w:r w:rsidRPr="003C22EB">
        <w:rPr>
          <w:lang w:val="en-GB"/>
        </w:rPr>
        <w:t>4_x86_64.ipk</w:t>
      </w:r>
    </w:p>
    <w:p w14:paraId="6C9EDF2A" w14:textId="1F50A34B" w:rsidR="003C22EB" w:rsidRPr="003C22EB" w:rsidRDefault="003C22EB" w:rsidP="003C22EB">
      <w:pPr>
        <w:pStyle w:val="Code"/>
        <w:rPr>
          <w:lang w:val="en-US"/>
        </w:rPr>
      </w:pPr>
      <w:r w:rsidRPr="003C22EB">
        <w:rPr>
          <w:lang w:val="en-US"/>
        </w:rPr>
        <w:t>/22.03.5/packages/x86_64/packages/qemu-ga_6.2.0-2_x86_64.ipk</w:t>
      </w:r>
    </w:p>
    <w:p w14:paraId="47522E7E" w14:textId="3554B780" w:rsidR="003C22EB" w:rsidRDefault="003C22EB" w:rsidP="003C22EB">
      <w:pPr>
        <w:rPr>
          <w:lang w:val="en-GB"/>
        </w:rPr>
      </w:pPr>
      <w:r>
        <w:rPr>
          <w:lang w:val="en-GB"/>
        </w:rPr>
        <w:t xml:space="preserve">If you do not find </w:t>
      </w:r>
      <w:r w:rsidRPr="003C22EB">
        <w:rPr>
          <w:lang w:val="en-GB"/>
        </w:rPr>
        <w:t>libstdcpp6_11.2.0-4_x86_64.ipk</w:t>
      </w:r>
      <w:r>
        <w:rPr>
          <w:lang w:val="en-GB"/>
        </w:rPr>
        <w:t>, download and install it from</w:t>
      </w:r>
    </w:p>
    <w:p w14:paraId="050DDE42" w14:textId="7F6588B9" w:rsidR="003C22EB" w:rsidRDefault="003821F3" w:rsidP="003C22EB">
      <w:pPr>
        <w:pStyle w:val="Code"/>
        <w:rPr>
          <w:lang w:val="en-GB"/>
        </w:rPr>
      </w:pPr>
      <w:hyperlink r:id="rId94" w:history="1">
        <w:r w:rsidRPr="002E3812">
          <w:rPr>
            <w:rStyle w:val="Hyperlink"/>
            <w:lang w:val="en-GB"/>
          </w:rPr>
          <w:t>https://github.com/dhamstack/AREDNstack/blob/main/Firmware%20Repo/Proxmox/libstdcpp6_11.2.0-4_x86_64.ipk</w:t>
        </w:r>
      </w:hyperlink>
    </w:p>
    <w:p w14:paraId="7AD25434" w14:textId="1F195BA6" w:rsidR="003821F3" w:rsidRDefault="003821F3" w:rsidP="003821F3">
      <w:pPr>
        <w:rPr>
          <w:lang w:val="en-GB"/>
        </w:rPr>
      </w:pPr>
      <w:r>
        <w:rPr>
          <w:lang w:val="en-GB"/>
        </w:rPr>
        <w:t xml:space="preserve">You can integrate all files into one file with the name </w:t>
      </w:r>
      <w:r w:rsidRPr="003821F3">
        <w:rPr>
          <w:lang w:val="en-GB"/>
        </w:rPr>
        <w:t>install_qemu_x86_agents_3.28.0.sh</w:t>
      </w:r>
      <w:r>
        <w:rPr>
          <w:lang w:val="en-GB"/>
        </w:rPr>
        <w:t>.</w:t>
      </w:r>
    </w:p>
    <w:p w14:paraId="2B072ACE" w14:textId="77777777" w:rsidR="003821F3" w:rsidRPr="003821F3" w:rsidRDefault="003821F3" w:rsidP="003821F3">
      <w:pPr>
        <w:pStyle w:val="Code"/>
        <w:rPr>
          <w:sz w:val="18"/>
          <w:szCs w:val="20"/>
        </w:rPr>
      </w:pPr>
      <w:r w:rsidRPr="003821F3">
        <w:rPr>
          <w:sz w:val="18"/>
          <w:szCs w:val="20"/>
        </w:rPr>
        <w:t>#!/bin/ash</w:t>
      </w:r>
    </w:p>
    <w:p w14:paraId="4D01F92D" w14:textId="59DC171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/packages/x86_64/packages/libattr_2.5.1-1_x86_64.ipk</w:t>
      </w:r>
    </w:p>
    <w:p w14:paraId="5FC1131B" w14:textId="15213501"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/packages/x86_64/packages/libffi_3.4.2-2_x86_64.ipk</w:t>
      </w:r>
    </w:p>
    <w:p w14:paraId="0D06D1E5" w14:textId="7D2A7CCF"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/packages/x86_64/base/libpcre_8.45-3_x86_64.ipk</w:t>
      </w:r>
    </w:p>
    <w:p w14:paraId="59AF04EC" w14:textId="29DF3841"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/packages/x86_64/packages/glib2_2.70.5-4_x86_64.ipk</w:t>
      </w:r>
    </w:p>
    <w:p w14:paraId="2A5CBD8F" w14:textId="77777777" w:rsidR="003821F3" w:rsidRPr="003821F3" w:rsidRDefault="003821F3" w:rsidP="003821F3">
      <w:pPr>
        <w:pStyle w:val="Code"/>
        <w:rPr>
          <w:sz w:val="18"/>
          <w:szCs w:val="20"/>
        </w:rPr>
      </w:pPr>
    </w:p>
    <w:p w14:paraId="42E0D909" w14:textId="3EC004B0"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/packages/x86_64/packages/virtio-console-helper_6.2.0-2_x86_64.ipk</w:t>
      </w:r>
    </w:p>
    <w:p w14:paraId="46F3100D" w14:textId="77777777" w:rsidR="003821F3" w:rsidRPr="003821F3" w:rsidRDefault="003821F3" w:rsidP="003821F3">
      <w:pPr>
        <w:pStyle w:val="Code"/>
        <w:rPr>
          <w:sz w:val="18"/>
          <w:szCs w:val="20"/>
        </w:rPr>
      </w:pPr>
    </w:p>
    <w:p w14:paraId="75BB9E22" w14:textId="4D7809E6"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/packages/x86_64/packages/libevdev_1.13.0-1_x86_64.ipk</w:t>
      </w:r>
    </w:p>
    <w:p w14:paraId="39AE6F45" w14:textId="28A9C436"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/packages/x86_64/packages/libudev-zero_1.0.1-1_x86_64.ipk</w:t>
      </w:r>
    </w:p>
    <w:p w14:paraId="73EF79B6" w14:textId="0840DEB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/packages/x86_64/libstdcpp6_11.2.0-4_x86_64.ipk</w:t>
      </w:r>
    </w:p>
    <w:p w14:paraId="18E208F8" w14:textId="0B6AD79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/packages/x86_64/packages/qemu-ga_6.2.0-2_x86_64.ipk</w:t>
      </w:r>
    </w:p>
    <w:p w14:paraId="0FAC192D" w14:textId="0329DFCD" w:rsidR="00D23870" w:rsidRDefault="00D23870" w:rsidP="00D23870">
      <w:pPr>
        <w:pStyle w:val="berschrift1"/>
        <w:rPr>
          <w:lang w:val="en-GB"/>
        </w:rPr>
      </w:pPr>
      <w:bookmarkStart w:id="24" w:name="_Toc153790883"/>
      <w:bookmarkEnd w:id="23"/>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24"/>
    </w:p>
    <w:p w14:paraId="741F27BE" w14:textId="73A74200" w:rsidR="009D7A3C" w:rsidRDefault="009D7A3C" w:rsidP="009D7A3C">
      <w:pPr>
        <w:pStyle w:val="berschrift2"/>
        <w:rPr>
          <w:lang w:val="en-GB"/>
        </w:rPr>
      </w:pPr>
      <w:bookmarkStart w:id="25" w:name="_Toc153790884"/>
      <w:r>
        <w:rPr>
          <w:lang w:val="en-GB"/>
        </w:rPr>
        <w:t>Overview</w:t>
      </w:r>
      <w:bookmarkEnd w:id="25"/>
    </w:p>
    <w:p w14:paraId="38EA3104" w14:textId="601DCD7F" w:rsidR="009D7A3C" w:rsidRPr="009D7A3C" w:rsidRDefault="009D7A3C" w:rsidP="009D7A3C">
      <w:pPr>
        <w:rPr>
          <w:lang w:val="en-GB"/>
        </w:rPr>
      </w:pPr>
      <w:r>
        <w:object w:dxaOrig="15360" w:dyaOrig="10396" w14:anchorId="07215397">
          <v:shape id="_x0000_i1026" type="#_x0000_t75" style="width:467.45pt;height:316.5pt" o:ole="">
            <v:imagedata r:id="rId95" o:title=""/>
          </v:shape>
          <o:OLEObject Type="Embed" ProgID="Visio.Drawing.15" ShapeID="_x0000_i1026" DrawAspect="Content" ObjectID="_1764437128" r:id="rId96"/>
        </w:object>
      </w:r>
    </w:p>
    <w:p w14:paraId="17A68771" w14:textId="48A6C0D1" w:rsidR="00D23870" w:rsidRDefault="00D23870" w:rsidP="00D23870">
      <w:pPr>
        <w:pStyle w:val="berschrift2"/>
        <w:rPr>
          <w:lang w:val="en-GB"/>
        </w:rPr>
      </w:pPr>
      <w:bookmarkStart w:id="26" w:name="_Toc153790885"/>
      <w:r>
        <w:rPr>
          <w:lang w:val="en-GB"/>
        </w:rPr>
        <w:t>Setup</w:t>
      </w:r>
      <w:bookmarkEnd w:id="26"/>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97">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98">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sudo dhclient -r</w:t>
      </w:r>
    </w:p>
    <w:p w14:paraId="25CA6C4A" w14:textId="77777777" w:rsidR="009D7A3C" w:rsidRPr="009D7A3C" w:rsidRDefault="009D7A3C" w:rsidP="009D7A3C">
      <w:pPr>
        <w:pStyle w:val="Code"/>
        <w:rPr>
          <w:lang w:val="en-US"/>
        </w:rPr>
      </w:pPr>
      <w:r w:rsidRPr="009D7A3C">
        <w:rPr>
          <w:lang w:val="en-US"/>
        </w:rPr>
        <w:t>sudo dhclient</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99">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DtD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100"/>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27" w:name="_Toc153790886"/>
      <w:r>
        <w:rPr>
          <w:lang w:val="en-GB"/>
        </w:rPr>
        <w:t>Final tip:</w:t>
      </w:r>
      <w:bookmarkEnd w:id="27"/>
    </w:p>
    <w:p w14:paraId="15229AA4" w14:textId="22767D6C" w:rsidR="0081667E"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Management Console</w:t>
      </w:r>
      <w:r w:rsidR="0081667E">
        <w:rPr>
          <w:lang w:val="en-GB"/>
        </w:rPr>
        <w:t>.</w:t>
      </w:r>
    </w:p>
    <w:sectPr w:rsidR="008166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4602D"/>
    <w:rsid w:val="00053977"/>
    <w:rsid w:val="000D0166"/>
    <w:rsid w:val="000D0622"/>
    <w:rsid w:val="000E1CE9"/>
    <w:rsid w:val="00103E90"/>
    <w:rsid w:val="00112C0B"/>
    <w:rsid w:val="00125B90"/>
    <w:rsid w:val="00141192"/>
    <w:rsid w:val="00141DE0"/>
    <w:rsid w:val="00177C72"/>
    <w:rsid w:val="0019237F"/>
    <w:rsid w:val="001F6591"/>
    <w:rsid w:val="0022481B"/>
    <w:rsid w:val="00262928"/>
    <w:rsid w:val="00265B60"/>
    <w:rsid w:val="002819F4"/>
    <w:rsid w:val="002E535B"/>
    <w:rsid w:val="002E7F9C"/>
    <w:rsid w:val="003073B5"/>
    <w:rsid w:val="00310BCE"/>
    <w:rsid w:val="00314ECA"/>
    <w:rsid w:val="0031749C"/>
    <w:rsid w:val="0032423D"/>
    <w:rsid w:val="0032651D"/>
    <w:rsid w:val="003468B3"/>
    <w:rsid w:val="0035113E"/>
    <w:rsid w:val="003821F3"/>
    <w:rsid w:val="003A5544"/>
    <w:rsid w:val="003C22EB"/>
    <w:rsid w:val="003C6054"/>
    <w:rsid w:val="003E0CAB"/>
    <w:rsid w:val="003E4206"/>
    <w:rsid w:val="003E4FF5"/>
    <w:rsid w:val="003E56EA"/>
    <w:rsid w:val="003F699C"/>
    <w:rsid w:val="0042275B"/>
    <w:rsid w:val="004440EC"/>
    <w:rsid w:val="004A3F81"/>
    <w:rsid w:val="004B69FD"/>
    <w:rsid w:val="004C7E6A"/>
    <w:rsid w:val="004E7004"/>
    <w:rsid w:val="004F5333"/>
    <w:rsid w:val="004F613E"/>
    <w:rsid w:val="00514ED3"/>
    <w:rsid w:val="00536BB2"/>
    <w:rsid w:val="00562CC6"/>
    <w:rsid w:val="00574AFA"/>
    <w:rsid w:val="005A0383"/>
    <w:rsid w:val="005E0697"/>
    <w:rsid w:val="005F78FE"/>
    <w:rsid w:val="006268AD"/>
    <w:rsid w:val="006A6A73"/>
    <w:rsid w:val="006C15E8"/>
    <w:rsid w:val="007363B8"/>
    <w:rsid w:val="00774C94"/>
    <w:rsid w:val="00777BC8"/>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269D4"/>
    <w:rsid w:val="00932F7E"/>
    <w:rsid w:val="009519FA"/>
    <w:rsid w:val="009623AE"/>
    <w:rsid w:val="009626FF"/>
    <w:rsid w:val="0097202A"/>
    <w:rsid w:val="009933F4"/>
    <w:rsid w:val="009A747A"/>
    <w:rsid w:val="009D4D9A"/>
    <w:rsid w:val="009D7A3C"/>
    <w:rsid w:val="009E0A98"/>
    <w:rsid w:val="009F0AE6"/>
    <w:rsid w:val="00A031F6"/>
    <w:rsid w:val="00A11B71"/>
    <w:rsid w:val="00A23180"/>
    <w:rsid w:val="00A338CF"/>
    <w:rsid w:val="00A37CF8"/>
    <w:rsid w:val="00A71CB8"/>
    <w:rsid w:val="00A865C8"/>
    <w:rsid w:val="00AC18DB"/>
    <w:rsid w:val="00AD1C2F"/>
    <w:rsid w:val="00AD4A32"/>
    <w:rsid w:val="00AD6801"/>
    <w:rsid w:val="00AF112D"/>
    <w:rsid w:val="00AF770F"/>
    <w:rsid w:val="00B5210A"/>
    <w:rsid w:val="00B56A27"/>
    <w:rsid w:val="00B63349"/>
    <w:rsid w:val="00B65A81"/>
    <w:rsid w:val="00B73856"/>
    <w:rsid w:val="00B94251"/>
    <w:rsid w:val="00B94B54"/>
    <w:rsid w:val="00BA565F"/>
    <w:rsid w:val="00BA7398"/>
    <w:rsid w:val="00BB283E"/>
    <w:rsid w:val="00BC3111"/>
    <w:rsid w:val="00BC50DC"/>
    <w:rsid w:val="00BE5C27"/>
    <w:rsid w:val="00BF390F"/>
    <w:rsid w:val="00C0797C"/>
    <w:rsid w:val="00C50535"/>
    <w:rsid w:val="00C64801"/>
    <w:rsid w:val="00C6581B"/>
    <w:rsid w:val="00CB66A6"/>
    <w:rsid w:val="00D23870"/>
    <w:rsid w:val="00D331F8"/>
    <w:rsid w:val="00D332C8"/>
    <w:rsid w:val="00D43DC8"/>
    <w:rsid w:val="00D46255"/>
    <w:rsid w:val="00D6550F"/>
    <w:rsid w:val="00D660B6"/>
    <w:rsid w:val="00D7589E"/>
    <w:rsid w:val="00D871A6"/>
    <w:rsid w:val="00DB4CD7"/>
    <w:rsid w:val="00DC35CF"/>
    <w:rsid w:val="00DC5CEA"/>
    <w:rsid w:val="00E40C96"/>
    <w:rsid w:val="00E43398"/>
    <w:rsid w:val="00E55A35"/>
    <w:rsid w:val="00EA4836"/>
    <w:rsid w:val="00EC1BC6"/>
    <w:rsid w:val="00ED4ADD"/>
    <w:rsid w:val="00F303A8"/>
    <w:rsid w:val="00F33958"/>
    <w:rsid w:val="00F64D3D"/>
    <w:rsid w:val="00F67559"/>
    <w:rsid w:val="00F80A0F"/>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C22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 w:type="character" w:customStyle="1" w:styleId="berschrift4Zchn">
    <w:name w:val="Überschrift 4 Zchn"/>
    <w:basedOn w:val="Absatz-Standardschriftart"/>
    <w:link w:val="berschrift4"/>
    <w:uiPriority w:val="9"/>
    <w:rsid w:val="003C22E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dimage.debian.org/debian-cd/current/amd64/iso-cd/"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4.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github.com/dhamstack/AREDNstack/blob/main/Firmware%20Repo/Proxmox/libstdcpp6_11.2.0-4_x86_64.ipk" TargetMode="External"/><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36</Pages>
  <Words>2150</Words>
  <Characters>11594</Characters>
  <Application>Microsoft Office Word</Application>
  <DocSecurity>0</DocSecurity>
  <Lines>386</Lines>
  <Paragraphs>248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70</cp:revision>
  <cp:lastPrinted>2023-12-18T10:09:00Z</cp:lastPrinted>
  <dcterms:created xsi:type="dcterms:W3CDTF">2023-08-22T06:56:00Z</dcterms:created>
  <dcterms:modified xsi:type="dcterms:W3CDTF">2023-12-18T19:39:00Z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