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9E7D6" w14:textId="77777777" w:rsidR="009269D4" w:rsidRDefault="009269D4" w:rsidP="003E0CAB">
      <w:pPr>
        <w:pStyle w:val="Titel"/>
      </w:pPr>
    </w:p>
    <w:p w14:paraId="5F9AB504" w14:textId="77777777" w:rsidR="009269D4" w:rsidRDefault="009269D4" w:rsidP="003E0CAB">
      <w:pPr>
        <w:pStyle w:val="Titel"/>
      </w:pPr>
    </w:p>
    <w:p w14:paraId="43BB152C" w14:textId="77777777" w:rsidR="009269D4" w:rsidRDefault="009269D4" w:rsidP="003E0CAB">
      <w:pPr>
        <w:pStyle w:val="Titel"/>
      </w:pPr>
    </w:p>
    <w:p w14:paraId="4D04E7B3" w14:textId="77777777" w:rsidR="009269D4" w:rsidRDefault="009269D4" w:rsidP="003E0CAB">
      <w:pPr>
        <w:pStyle w:val="Titel"/>
      </w:pPr>
    </w:p>
    <w:p w14:paraId="4F864EA9" w14:textId="77777777" w:rsidR="009269D4" w:rsidRDefault="009269D4" w:rsidP="003E0CAB">
      <w:pPr>
        <w:pStyle w:val="Titel"/>
      </w:pPr>
    </w:p>
    <w:p w14:paraId="6DD09946" w14:textId="77777777" w:rsidR="009269D4" w:rsidRDefault="009269D4" w:rsidP="003E0CAB">
      <w:pPr>
        <w:pStyle w:val="Titel"/>
      </w:pPr>
    </w:p>
    <w:p w14:paraId="33D999F4" w14:textId="6E848AE0" w:rsidR="00DC35CF" w:rsidRDefault="003E0CAB" w:rsidP="00112C4A">
      <w:pPr>
        <w:pStyle w:val="Titel"/>
        <w:jc w:val="center"/>
      </w:pPr>
      <w:r>
        <w:t>AREDN on Proxmox</w:t>
      </w:r>
    </w:p>
    <w:p w14:paraId="0E338A01" w14:textId="77777777" w:rsidR="00A338CF" w:rsidRDefault="00A338CF" w:rsidP="00A338CF"/>
    <w:p w14:paraId="0401EF45" w14:textId="1C316DA3" w:rsidR="00A338CF" w:rsidRDefault="00A338CF" w:rsidP="00112C4A">
      <w:pPr>
        <w:jc w:val="center"/>
      </w:pPr>
      <w:r>
        <w:t>8</w:t>
      </w:r>
      <w:r w:rsidR="00480612">
        <w:t>.5.</w:t>
      </w:r>
      <w:r>
        <w:t>202</w:t>
      </w:r>
      <w:r w:rsidR="00480612">
        <w:t>4</w:t>
      </w:r>
    </w:p>
    <w:p w14:paraId="249FE732" w14:textId="77777777" w:rsidR="00A338CF" w:rsidRPr="00A338CF" w:rsidRDefault="00A338CF" w:rsidP="00A338CF"/>
    <w:p w14:paraId="5BF2DD40" w14:textId="2774FEE9" w:rsidR="00AD6801" w:rsidRPr="00AD6801" w:rsidRDefault="00AD6801" w:rsidP="00112C4A">
      <w:pPr>
        <w:jc w:val="center"/>
      </w:pPr>
      <w:r w:rsidRPr="00AD6801">
        <w:t>German Video of Webinar on this channel: https://www.youtube.com/@uskapr113</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0D57D5F8" w14:textId="5065E0A7" w:rsidR="00112C4A" w:rsidRDefault="00F91210">
          <w:pPr>
            <w:pStyle w:val="Verzeichnis1"/>
            <w:tabs>
              <w:tab w:val="right" w:leader="dot" w:pos="9350"/>
            </w:tabs>
            <w:rPr>
              <w:rFonts w:eastAsiaTheme="minorEastAsia"/>
              <w:noProof/>
              <w:kern w:val="2"/>
              <w:lang w:val="en-CH" w:eastAsia="en-CH"/>
              <w14:ligatures w14:val="standardContextual"/>
            </w:rPr>
          </w:pPr>
          <w:r>
            <w:fldChar w:fldCharType="begin"/>
          </w:r>
          <w:r>
            <w:instrText xml:space="preserve"> TOC \o "1-3" \h \z \u </w:instrText>
          </w:r>
          <w:r>
            <w:fldChar w:fldCharType="separate"/>
          </w:r>
          <w:hyperlink w:anchor="_Toc166086063" w:history="1">
            <w:r w:rsidR="00112C4A" w:rsidRPr="00DE685E">
              <w:rPr>
                <w:rStyle w:val="Hyperlink"/>
                <w:noProof/>
              </w:rPr>
              <w:t>System Overview</w:t>
            </w:r>
            <w:r w:rsidR="00112C4A">
              <w:rPr>
                <w:noProof/>
                <w:webHidden/>
              </w:rPr>
              <w:tab/>
            </w:r>
            <w:r w:rsidR="00112C4A">
              <w:rPr>
                <w:noProof/>
                <w:webHidden/>
              </w:rPr>
              <w:fldChar w:fldCharType="begin"/>
            </w:r>
            <w:r w:rsidR="00112C4A">
              <w:rPr>
                <w:noProof/>
                <w:webHidden/>
              </w:rPr>
              <w:instrText xml:space="preserve"> PAGEREF _Toc166086063 \h </w:instrText>
            </w:r>
            <w:r w:rsidR="00112C4A">
              <w:rPr>
                <w:noProof/>
                <w:webHidden/>
              </w:rPr>
            </w:r>
            <w:r w:rsidR="00112C4A">
              <w:rPr>
                <w:noProof/>
                <w:webHidden/>
              </w:rPr>
              <w:fldChar w:fldCharType="separate"/>
            </w:r>
            <w:r w:rsidR="00112C4A">
              <w:rPr>
                <w:noProof/>
                <w:webHidden/>
              </w:rPr>
              <w:t>3</w:t>
            </w:r>
            <w:r w:rsidR="00112C4A">
              <w:rPr>
                <w:noProof/>
                <w:webHidden/>
              </w:rPr>
              <w:fldChar w:fldCharType="end"/>
            </w:r>
          </w:hyperlink>
        </w:p>
        <w:p w14:paraId="7DB84AA1" w14:textId="38338588" w:rsidR="00112C4A" w:rsidRDefault="00112C4A">
          <w:pPr>
            <w:pStyle w:val="Verzeichnis1"/>
            <w:tabs>
              <w:tab w:val="right" w:leader="dot" w:pos="9350"/>
            </w:tabs>
            <w:rPr>
              <w:rFonts w:eastAsiaTheme="minorEastAsia"/>
              <w:noProof/>
              <w:kern w:val="2"/>
              <w:lang w:val="en-CH" w:eastAsia="en-CH"/>
              <w14:ligatures w14:val="standardContextual"/>
            </w:rPr>
          </w:pPr>
          <w:hyperlink w:anchor="_Toc166086064" w:history="1">
            <w:r w:rsidRPr="00DE685E">
              <w:rPr>
                <w:rStyle w:val="Hyperlink"/>
                <w:noProof/>
              </w:rPr>
              <w:t>Needed Steps</w:t>
            </w:r>
            <w:r>
              <w:rPr>
                <w:noProof/>
                <w:webHidden/>
              </w:rPr>
              <w:tab/>
            </w:r>
            <w:r>
              <w:rPr>
                <w:noProof/>
                <w:webHidden/>
              </w:rPr>
              <w:fldChar w:fldCharType="begin"/>
            </w:r>
            <w:r>
              <w:rPr>
                <w:noProof/>
                <w:webHidden/>
              </w:rPr>
              <w:instrText xml:space="preserve"> PAGEREF _Toc166086064 \h </w:instrText>
            </w:r>
            <w:r>
              <w:rPr>
                <w:noProof/>
                <w:webHidden/>
              </w:rPr>
            </w:r>
            <w:r>
              <w:rPr>
                <w:noProof/>
                <w:webHidden/>
              </w:rPr>
              <w:fldChar w:fldCharType="separate"/>
            </w:r>
            <w:r>
              <w:rPr>
                <w:noProof/>
                <w:webHidden/>
              </w:rPr>
              <w:t>4</w:t>
            </w:r>
            <w:r>
              <w:rPr>
                <w:noProof/>
                <w:webHidden/>
              </w:rPr>
              <w:fldChar w:fldCharType="end"/>
            </w:r>
          </w:hyperlink>
        </w:p>
        <w:p w14:paraId="221403E4" w14:textId="4F9ABA23" w:rsidR="00112C4A" w:rsidRDefault="00112C4A">
          <w:pPr>
            <w:pStyle w:val="Verzeichnis1"/>
            <w:tabs>
              <w:tab w:val="right" w:leader="dot" w:pos="9350"/>
            </w:tabs>
            <w:rPr>
              <w:rFonts w:eastAsiaTheme="minorEastAsia"/>
              <w:noProof/>
              <w:kern w:val="2"/>
              <w:lang w:val="en-CH" w:eastAsia="en-CH"/>
              <w14:ligatures w14:val="standardContextual"/>
            </w:rPr>
          </w:pPr>
          <w:hyperlink w:anchor="_Toc166086065" w:history="1">
            <w:r w:rsidRPr="00DE685E">
              <w:rPr>
                <w:rStyle w:val="Hyperlink"/>
                <w:noProof/>
              </w:rPr>
              <w:t>Proxmox installation</w:t>
            </w:r>
            <w:r>
              <w:rPr>
                <w:noProof/>
                <w:webHidden/>
              </w:rPr>
              <w:tab/>
            </w:r>
            <w:r>
              <w:rPr>
                <w:noProof/>
                <w:webHidden/>
              </w:rPr>
              <w:fldChar w:fldCharType="begin"/>
            </w:r>
            <w:r>
              <w:rPr>
                <w:noProof/>
                <w:webHidden/>
              </w:rPr>
              <w:instrText xml:space="preserve"> PAGEREF _Toc166086065 \h </w:instrText>
            </w:r>
            <w:r>
              <w:rPr>
                <w:noProof/>
                <w:webHidden/>
              </w:rPr>
            </w:r>
            <w:r>
              <w:rPr>
                <w:noProof/>
                <w:webHidden/>
              </w:rPr>
              <w:fldChar w:fldCharType="separate"/>
            </w:r>
            <w:r>
              <w:rPr>
                <w:noProof/>
                <w:webHidden/>
              </w:rPr>
              <w:t>5</w:t>
            </w:r>
            <w:r>
              <w:rPr>
                <w:noProof/>
                <w:webHidden/>
              </w:rPr>
              <w:fldChar w:fldCharType="end"/>
            </w:r>
          </w:hyperlink>
        </w:p>
        <w:p w14:paraId="74E60FFA" w14:textId="34F0EF73" w:rsidR="00112C4A" w:rsidRDefault="00112C4A">
          <w:pPr>
            <w:pStyle w:val="Verzeichnis1"/>
            <w:tabs>
              <w:tab w:val="right" w:leader="dot" w:pos="9350"/>
            </w:tabs>
            <w:rPr>
              <w:rFonts w:eastAsiaTheme="minorEastAsia"/>
              <w:noProof/>
              <w:kern w:val="2"/>
              <w:lang w:val="en-CH" w:eastAsia="en-CH"/>
              <w14:ligatures w14:val="standardContextual"/>
            </w:rPr>
          </w:pPr>
          <w:hyperlink w:anchor="_Toc166086066" w:history="1">
            <w:r w:rsidRPr="00DE685E">
              <w:rPr>
                <w:rStyle w:val="Hyperlink"/>
                <w:noProof/>
              </w:rPr>
              <w:t>VLAN enabling of the Proxmox network</w:t>
            </w:r>
            <w:r>
              <w:rPr>
                <w:noProof/>
                <w:webHidden/>
              </w:rPr>
              <w:tab/>
            </w:r>
            <w:r>
              <w:rPr>
                <w:noProof/>
                <w:webHidden/>
              </w:rPr>
              <w:fldChar w:fldCharType="begin"/>
            </w:r>
            <w:r>
              <w:rPr>
                <w:noProof/>
                <w:webHidden/>
              </w:rPr>
              <w:instrText xml:space="preserve"> PAGEREF _Toc166086066 \h </w:instrText>
            </w:r>
            <w:r>
              <w:rPr>
                <w:noProof/>
                <w:webHidden/>
              </w:rPr>
            </w:r>
            <w:r>
              <w:rPr>
                <w:noProof/>
                <w:webHidden/>
              </w:rPr>
              <w:fldChar w:fldCharType="separate"/>
            </w:r>
            <w:r>
              <w:rPr>
                <w:noProof/>
                <w:webHidden/>
              </w:rPr>
              <w:t>6</w:t>
            </w:r>
            <w:r>
              <w:rPr>
                <w:noProof/>
                <w:webHidden/>
              </w:rPr>
              <w:fldChar w:fldCharType="end"/>
            </w:r>
          </w:hyperlink>
        </w:p>
        <w:p w14:paraId="38FFD4F8" w14:textId="538BA03A"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67" w:history="1">
            <w:r w:rsidRPr="00DE685E">
              <w:rPr>
                <w:rStyle w:val="Hyperlink"/>
                <w:noProof/>
              </w:rPr>
              <w:t>VLAN definition for this document</w:t>
            </w:r>
            <w:r>
              <w:rPr>
                <w:noProof/>
                <w:webHidden/>
              </w:rPr>
              <w:tab/>
            </w:r>
            <w:r>
              <w:rPr>
                <w:noProof/>
                <w:webHidden/>
              </w:rPr>
              <w:fldChar w:fldCharType="begin"/>
            </w:r>
            <w:r>
              <w:rPr>
                <w:noProof/>
                <w:webHidden/>
              </w:rPr>
              <w:instrText xml:space="preserve"> PAGEREF _Toc166086067 \h </w:instrText>
            </w:r>
            <w:r>
              <w:rPr>
                <w:noProof/>
                <w:webHidden/>
              </w:rPr>
            </w:r>
            <w:r>
              <w:rPr>
                <w:noProof/>
                <w:webHidden/>
              </w:rPr>
              <w:fldChar w:fldCharType="separate"/>
            </w:r>
            <w:r>
              <w:rPr>
                <w:noProof/>
                <w:webHidden/>
              </w:rPr>
              <w:t>6</w:t>
            </w:r>
            <w:r>
              <w:rPr>
                <w:noProof/>
                <w:webHidden/>
              </w:rPr>
              <w:fldChar w:fldCharType="end"/>
            </w:r>
          </w:hyperlink>
        </w:p>
        <w:p w14:paraId="4999FE57" w14:textId="215E9442" w:rsidR="00112C4A" w:rsidRDefault="00112C4A">
          <w:pPr>
            <w:pStyle w:val="Verzeichnis1"/>
            <w:tabs>
              <w:tab w:val="right" w:leader="dot" w:pos="9350"/>
            </w:tabs>
            <w:rPr>
              <w:rFonts w:eastAsiaTheme="minorEastAsia"/>
              <w:noProof/>
              <w:kern w:val="2"/>
              <w:lang w:val="en-CH" w:eastAsia="en-CH"/>
              <w14:ligatures w14:val="standardContextual"/>
            </w:rPr>
          </w:pPr>
          <w:hyperlink w:anchor="_Toc166086068" w:history="1">
            <w:r w:rsidRPr="00DE685E">
              <w:rPr>
                <w:rStyle w:val="Hyperlink"/>
                <w:noProof/>
              </w:rPr>
              <w:t>Create an AREDN VM (Tunnel or Telephone Server)</w:t>
            </w:r>
            <w:r>
              <w:rPr>
                <w:noProof/>
                <w:webHidden/>
              </w:rPr>
              <w:tab/>
            </w:r>
            <w:r>
              <w:rPr>
                <w:noProof/>
                <w:webHidden/>
              </w:rPr>
              <w:fldChar w:fldCharType="begin"/>
            </w:r>
            <w:r>
              <w:rPr>
                <w:noProof/>
                <w:webHidden/>
              </w:rPr>
              <w:instrText xml:space="preserve"> PAGEREF _Toc166086068 \h </w:instrText>
            </w:r>
            <w:r>
              <w:rPr>
                <w:noProof/>
                <w:webHidden/>
              </w:rPr>
            </w:r>
            <w:r>
              <w:rPr>
                <w:noProof/>
                <w:webHidden/>
              </w:rPr>
              <w:fldChar w:fldCharType="separate"/>
            </w:r>
            <w:r>
              <w:rPr>
                <w:noProof/>
                <w:webHidden/>
              </w:rPr>
              <w:t>7</w:t>
            </w:r>
            <w:r>
              <w:rPr>
                <w:noProof/>
                <w:webHidden/>
              </w:rPr>
              <w:fldChar w:fldCharType="end"/>
            </w:r>
          </w:hyperlink>
        </w:p>
        <w:p w14:paraId="33BF3E0D" w14:textId="0848F91A"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69" w:history="1">
            <w:r w:rsidRPr="00DE685E">
              <w:rPr>
                <w:rStyle w:val="Hyperlink"/>
                <w:noProof/>
              </w:rPr>
              <w:t>Creating the VM</w:t>
            </w:r>
            <w:r>
              <w:rPr>
                <w:noProof/>
                <w:webHidden/>
              </w:rPr>
              <w:tab/>
            </w:r>
            <w:r>
              <w:rPr>
                <w:noProof/>
                <w:webHidden/>
              </w:rPr>
              <w:fldChar w:fldCharType="begin"/>
            </w:r>
            <w:r>
              <w:rPr>
                <w:noProof/>
                <w:webHidden/>
              </w:rPr>
              <w:instrText xml:space="preserve"> PAGEREF _Toc166086069 \h </w:instrText>
            </w:r>
            <w:r>
              <w:rPr>
                <w:noProof/>
                <w:webHidden/>
              </w:rPr>
            </w:r>
            <w:r>
              <w:rPr>
                <w:noProof/>
                <w:webHidden/>
              </w:rPr>
              <w:fldChar w:fldCharType="separate"/>
            </w:r>
            <w:r>
              <w:rPr>
                <w:noProof/>
                <w:webHidden/>
              </w:rPr>
              <w:t>7</w:t>
            </w:r>
            <w:r>
              <w:rPr>
                <w:noProof/>
                <w:webHidden/>
              </w:rPr>
              <w:fldChar w:fldCharType="end"/>
            </w:r>
          </w:hyperlink>
        </w:p>
        <w:p w14:paraId="4ABC4885" w14:textId="6DBFB4D4"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70" w:history="1">
            <w:r w:rsidRPr="00DE685E">
              <w:rPr>
                <w:rStyle w:val="Hyperlink"/>
                <w:noProof/>
              </w:rPr>
              <w:t>Configuring the AREDN VM</w:t>
            </w:r>
            <w:r>
              <w:rPr>
                <w:noProof/>
                <w:webHidden/>
              </w:rPr>
              <w:tab/>
            </w:r>
            <w:r>
              <w:rPr>
                <w:noProof/>
                <w:webHidden/>
              </w:rPr>
              <w:fldChar w:fldCharType="begin"/>
            </w:r>
            <w:r>
              <w:rPr>
                <w:noProof/>
                <w:webHidden/>
              </w:rPr>
              <w:instrText xml:space="preserve"> PAGEREF _Toc166086070 \h </w:instrText>
            </w:r>
            <w:r>
              <w:rPr>
                <w:noProof/>
                <w:webHidden/>
              </w:rPr>
            </w:r>
            <w:r>
              <w:rPr>
                <w:noProof/>
                <w:webHidden/>
              </w:rPr>
              <w:fldChar w:fldCharType="separate"/>
            </w:r>
            <w:r>
              <w:rPr>
                <w:noProof/>
                <w:webHidden/>
              </w:rPr>
              <w:t>10</w:t>
            </w:r>
            <w:r>
              <w:rPr>
                <w:noProof/>
                <w:webHidden/>
              </w:rPr>
              <w:fldChar w:fldCharType="end"/>
            </w:r>
          </w:hyperlink>
        </w:p>
        <w:p w14:paraId="34370151" w14:textId="561010E1"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71" w:history="1">
            <w:r w:rsidRPr="00DE685E">
              <w:rPr>
                <w:rStyle w:val="Hyperlink"/>
                <w:noProof/>
              </w:rPr>
              <w:t>Setting Up the AREDN Disk</w:t>
            </w:r>
            <w:r>
              <w:rPr>
                <w:noProof/>
                <w:webHidden/>
              </w:rPr>
              <w:tab/>
            </w:r>
            <w:r>
              <w:rPr>
                <w:noProof/>
                <w:webHidden/>
              </w:rPr>
              <w:fldChar w:fldCharType="begin"/>
            </w:r>
            <w:r>
              <w:rPr>
                <w:noProof/>
                <w:webHidden/>
              </w:rPr>
              <w:instrText xml:space="preserve"> PAGEREF _Toc166086071 \h </w:instrText>
            </w:r>
            <w:r>
              <w:rPr>
                <w:noProof/>
                <w:webHidden/>
              </w:rPr>
            </w:r>
            <w:r>
              <w:rPr>
                <w:noProof/>
                <w:webHidden/>
              </w:rPr>
              <w:fldChar w:fldCharType="separate"/>
            </w:r>
            <w:r>
              <w:rPr>
                <w:noProof/>
                <w:webHidden/>
              </w:rPr>
              <w:t>11</w:t>
            </w:r>
            <w:r>
              <w:rPr>
                <w:noProof/>
                <w:webHidden/>
              </w:rPr>
              <w:fldChar w:fldCharType="end"/>
            </w:r>
          </w:hyperlink>
        </w:p>
        <w:p w14:paraId="3D3A4297" w14:textId="1AA1B510" w:rsidR="00112C4A" w:rsidRDefault="00112C4A">
          <w:pPr>
            <w:pStyle w:val="Verzeichnis1"/>
            <w:tabs>
              <w:tab w:val="right" w:leader="dot" w:pos="9350"/>
            </w:tabs>
            <w:rPr>
              <w:rFonts w:eastAsiaTheme="minorEastAsia"/>
              <w:noProof/>
              <w:kern w:val="2"/>
              <w:lang w:val="en-CH" w:eastAsia="en-CH"/>
              <w14:ligatures w14:val="standardContextual"/>
            </w:rPr>
          </w:pPr>
          <w:hyperlink w:anchor="_Toc166086072" w:history="1">
            <w:r w:rsidRPr="00DE685E">
              <w:rPr>
                <w:rStyle w:val="Hyperlink"/>
                <w:noProof/>
              </w:rPr>
              <w:t>Create a Debian VM as a Management Console</w:t>
            </w:r>
            <w:r>
              <w:rPr>
                <w:noProof/>
                <w:webHidden/>
              </w:rPr>
              <w:tab/>
            </w:r>
            <w:r>
              <w:rPr>
                <w:noProof/>
                <w:webHidden/>
              </w:rPr>
              <w:fldChar w:fldCharType="begin"/>
            </w:r>
            <w:r>
              <w:rPr>
                <w:noProof/>
                <w:webHidden/>
              </w:rPr>
              <w:instrText xml:space="preserve"> PAGEREF _Toc166086072 \h </w:instrText>
            </w:r>
            <w:r>
              <w:rPr>
                <w:noProof/>
                <w:webHidden/>
              </w:rPr>
            </w:r>
            <w:r>
              <w:rPr>
                <w:noProof/>
                <w:webHidden/>
              </w:rPr>
              <w:fldChar w:fldCharType="separate"/>
            </w:r>
            <w:r>
              <w:rPr>
                <w:noProof/>
                <w:webHidden/>
              </w:rPr>
              <w:t>15</w:t>
            </w:r>
            <w:r>
              <w:rPr>
                <w:noProof/>
                <w:webHidden/>
              </w:rPr>
              <w:fldChar w:fldCharType="end"/>
            </w:r>
          </w:hyperlink>
        </w:p>
        <w:p w14:paraId="7F195D3D" w14:textId="79F2A0DC" w:rsidR="00112C4A" w:rsidRDefault="00112C4A">
          <w:pPr>
            <w:pStyle w:val="Verzeichnis1"/>
            <w:tabs>
              <w:tab w:val="right" w:leader="dot" w:pos="9350"/>
            </w:tabs>
            <w:rPr>
              <w:rFonts w:eastAsiaTheme="minorEastAsia"/>
              <w:noProof/>
              <w:kern w:val="2"/>
              <w:lang w:val="en-CH" w:eastAsia="en-CH"/>
              <w14:ligatures w14:val="standardContextual"/>
            </w:rPr>
          </w:pPr>
          <w:hyperlink w:anchor="_Toc166086073" w:history="1">
            <w:r w:rsidRPr="00DE685E">
              <w:rPr>
                <w:rStyle w:val="Hyperlink"/>
                <w:noProof/>
              </w:rPr>
              <w:t>Create a Management Console in an LXC Container (work in progress, not finished)</w:t>
            </w:r>
            <w:r>
              <w:rPr>
                <w:noProof/>
                <w:webHidden/>
              </w:rPr>
              <w:tab/>
            </w:r>
            <w:r>
              <w:rPr>
                <w:noProof/>
                <w:webHidden/>
              </w:rPr>
              <w:fldChar w:fldCharType="begin"/>
            </w:r>
            <w:r>
              <w:rPr>
                <w:noProof/>
                <w:webHidden/>
              </w:rPr>
              <w:instrText xml:space="preserve"> PAGEREF _Toc166086073 \h </w:instrText>
            </w:r>
            <w:r>
              <w:rPr>
                <w:noProof/>
                <w:webHidden/>
              </w:rPr>
            </w:r>
            <w:r>
              <w:rPr>
                <w:noProof/>
                <w:webHidden/>
              </w:rPr>
              <w:fldChar w:fldCharType="separate"/>
            </w:r>
            <w:r>
              <w:rPr>
                <w:noProof/>
                <w:webHidden/>
              </w:rPr>
              <w:t>24</w:t>
            </w:r>
            <w:r>
              <w:rPr>
                <w:noProof/>
                <w:webHidden/>
              </w:rPr>
              <w:fldChar w:fldCharType="end"/>
            </w:r>
          </w:hyperlink>
        </w:p>
        <w:p w14:paraId="0B1AEAD2" w14:textId="3DB0EE66"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74" w:history="1">
            <w:r w:rsidRPr="00DE685E">
              <w:rPr>
                <w:rStyle w:val="Hyperlink"/>
                <w:noProof/>
              </w:rPr>
              <w:t>Create a Container using a Debian image</w:t>
            </w:r>
            <w:r>
              <w:rPr>
                <w:noProof/>
                <w:webHidden/>
              </w:rPr>
              <w:tab/>
            </w:r>
            <w:r>
              <w:rPr>
                <w:noProof/>
                <w:webHidden/>
              </w:rPr>
              <w:fldChar w:fldCharType="begin"/>
            </w:r>
            <w:r>
              <w:rPr>
                <w:noProof/>
                <w:webHidden/>
              </w:rPr>
              <w:instrText xml:space="preserve"> PAGEREF _Toc166086074 \h </w:instrText>
            </w:r>
            <w:r>
              <w:rPr>
                <w:noProof/>
                <w:webHidden/>
              </w:rPr>
            </w:r>
            <w:r>
              <w:rPr>
                <w:noProof/>
                <w:webHidden/>
              </w:rPr>
              <w:fldChar w:fldCharType="separate"/>
            </w:r>
            <w:r>
              <w:rPr>
                <w:noProof/>
                <w:webHidden/>
              </w:rPr>
              <w:t>24</w:t>
            </w:r>
            <w:r>
              <w:rPr>
                <w:noProof/>
                <w:webHidden/>
              </w:rPr>
              <w:fldChar w:fldCharType="end"/>
            </w:r>
          </w:hyperlink>
        </w:p>
        <w:p w14:paraId="22AF1EEE" w14:textId="308BDE17"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75" w:history="1">
            <w:r w:rsidRPr="00DE685E">
              <w:rPr>
                <w:rStyle w:val="Hyperlink"/>
                <w:noProof/>
              </w:rPr>
              <w:t>Create a new user</w:t>
            </w:r>
            <w:r>
              <w:rPr>
                <w:noProof/>
                <w:webHidden/>
              </w:rPr>
              <w:tab/>
            </w:r>
            <w:r>
              <w:rPr>
                <w:noProof/>
                <w:webHidden/>
              </w:rPr>
              <w:fldChar w:fldCharType="begin"/>
            </w:r>
            <w:r>
              <w:rPr>
                <w:noProof/>
                <w:webHidden/>
              </w:rPr>
              <w:instrText xml:space="preserve"> PAGEREF _Toc166086075 \h </w:instrText>
            </w:r>
            <w:r>
              <w:rPr>
                <w:noProof/>
                <w:webHidden/>
              </w:rPr>
            </w:r>
            <w:r>
              <w:rPr>
                <w:noProof/>
                <w:webHidden/>
              </w:rPr>
              <w:fldChar w:fldCharType="separate"/>
            </w:r>
            <w:r>
              <w:rPr>
                <w:noProof/>
                <w:webHidden/>
              </w:rPr>
              <w:t>24</w:t>
            </w:r>
            <w:r>
              <w:rPr>
                <w:noProof/>
                <w:webHidden/>
              </w:rPr>
              <w:fldChar w:fldCharType="end"/>
            </w:r>
          </w:hyperlink>
        </w:p>
        <w:p w14:paraId="3342637C" w14:textId="70721930" w:rsidR="00112C4A" w:rsidRDefault="00112C4A">
          <w:pPr>
            <w:pStyle w:val="Verzeichnis1"/>
            <w:tabs>
              <w:tab w:val="right" w:leader="dot" w:pos="9350"/>
            </w:tabs>
            <w:rPr>
              <w:rFonts w:eastAsiaTheme="minorEastAsia"/>
              <w:noProof/>
              <w:kern w:val="2"/>
              <w:lang w:val="en-CH" w:eastAsia="en-CH"/>
              <w14:ligatures w14:val="standardContextual"/>
            </w:rPr>
          </w:pPr>
          <w:hyperlink w:anchor="_Toc166086076" w:history="1">
            <w:r w:rsidRPr="00DE685E">
              <w:rPr>
                <w:rStyle w:val="Hyperlink"/>
                <w:noProof/>
              </w:rPr>
              <w:t>Configure the AREDN Tunnel Server</w:t>
            </w:r>
            <w:r>
              <w:rPr>
                <w:noProof/>
                <w:webHidden/>
              </w:rPr>
              <w:tab/>
            </w:r>
            <w:r>
              <w:rPr>
                <w:noProof/>
                <w:webHidden/>
              </w:rPr>
              <w:fldChar w:fldCharType="begin"/>
            </w:r>
            <w:r>
              <w:rPr>
                <w:noProof/>
                <w:webHidden/>
              </w:rPr>
              <w:instrText xml:space="preserve"> PAGEREF _Toc166086076 \h </w:instrText>
            </w:r>
            <w:r>
              <w:rPr>
                <w:noProof/>
                <w:webHidden/>
              </w:rPr>
            </w:r>
            <w:r>
              <w:rPr>
                <w:noProof/>
                <w:webHidden/>
              </w:rPr>
              <w:fldChar w:fldCharType="separate"/>
            </w:r>
            <w:r>
              <w:rPr>
                <w:noProof/>
                <w:webHidden/>
              </w:rPr>
              <w:t>25</w:t>
            </w:r>
            <w:r>
              <w:rPr>
                <w:noProof/>
                <w:webHidden/>
              </w:rPr>
              <w:fldChar w:fldCharType="end"/>
            </w:r>
          </w:hyperlink>
        </w:p>
        <w:p w14:paraId="14EF496B" w14:textId="61334908"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77" w:history="1">
            <w:r w:rsidRPr="00DE685E">
              <w:rPr>
                <w:rStyle w:val="Hyperlink"/>
                <w:noProof/>
              </w:rPr>
              <w:t>Initial setup of the AREDN router</w:t>
            </w:r>
            <w:r>
              <w:rPr>
                <w:noProof/>
                <w:webHidden/>
              </w:rPr>
              <w:tab/>
            </w:r>
            <w:r>
              <w:rPr>
                <w:noProof/>
                <w:webHidden/>
              </w:rPr>
              <w:fldChar w:fldCharType="begin"/>
            </w:r>
            <w:r>
              <w:rPr>
                <w:noProof/>
                <w:webHidden/>
              </w:rPr>
              <w:instrText xml:space="preserve"> PAGEREF _Toc166086077 \h </w:instrText>
            </w:r>
            <w:r>
              <w:rPr>
                <w:noProof/>
                <w:webHidden/>
              </w:rPr>
            </w:r>
            <w:r>
              <w:rPr>
                <w:noProof/>
                <w:webHidden/>
              </w:rPr>
              <w:fldChar w:fldCharType="separate"/>
            </w:r>
            <w:r>
              <w:rPr>
                <w:noProof/>
                <w:webHidden/>
              </w:rPr>
              <w:t>25</w:t>
            </w:r>
            <w:r>
              <w:rPr>
                <w:noProof/>
                <w:webHidden/>
              </w:rPr>
              <w:fldChar w:fldCharType="end"/>
            </w:r>
          </w:hyperlink>
        </w:p>
        <w:p w14:paraId="3AE03848" w14:textId="7C351176" w:rsidR="00112C4A" w:rsidRDefault="00112C4A">
          <w:pPr>
            <w:pStyle w:val="Verzeichnis3"/>
            <w:tabs>
              <w:tab w:val="right" w:leader="dot" w:pos="9350"/>
            </w:tabs>
            <w:rPr>
              <w:rFonts w:eastAsiaTheme="minorEastAsia"/>
              <w:noProof/>
              <w:kern w:val="2"/>
              <w:lang w:val="en-CH" w:eastAsia="en-CH"/>
              <w14:ligatures w14:val="standardContextual"/>
            </w:rPr>
          </w:pPr>
          <w:hyperlink w:anchor="_Toc166086078" w:history="1">
            <w:r w:rsidRPr="00DE685E">
              <w:rPr>
                <w:rStyle w:val="Hyperlink"/>
                <w:noProof/>
              </w:rPr>
              <w:t>Connection to the configured Tunnel Server (incl. ssh)</w:t>
            </w:r>
            <w:r>
              <w:rPr>
                <w:noProof/>
                <w:webHidden/>
              </w:rPr>
              <w:tab/>
            </w:r>
            <w:r>
              <w:rPr>
                <w:noProof/>
                <w:webHidden/>
              </w:rPr>
              <w:fldChar w:fldCharType="begin"/>
            </w:r>
            <w:r>
              <w:rPr>
                <w:noProof/>
                <w:webHidden/>
              </w:rPr>
              <w:instrText xml:space="preserve"> PAGEREF _Toc166086078 \h </w:instrText>
            </w:r>
            <w:r>
              <w:rPr>
                <w:noProof/>
                <w:webHidden/>
              </w:rPr>
            </w:r>
            <w:r>
              <w:rPr>
                <w:noProof/>
                <w:webHidden/>
              </w:rPr>
              <w:fldChar w:fldCharType="separate"/>
            </w:r>
            <w:r>
              <w:rPr>
                <w:noProof/>
                <w:webHidden/>
              </w:rPr>
              <w:t>26</w:t>
            </w:r>
            <w:r>
              <w:rPr>
                <w:noProof/>
                <w:webHidden/>
              </w:rPr>
              <w:fldChar w:fldCharType="end"/>
            </w:r>
          </w:hyperlink>
        </w:p>
        <w:p w14:paraId="46DBF4A7" w14:textId="3047E113" w:rsidR="00112C4A" w:rsidRDefault="00112C4A">
          <w:pPr>
            <w:pStyle w:val="Verzeichnis3"/>
            <w:tabs>
              <w:tab w:val="right" w:leader="dot" w:pos="9350"/>
            </w:tabs>
            <w:rPr>
              <w:rFonts w:eastAsiaTheme="minorEastAsia"/>
              <w:noProof/>
              <w:kern w:val="2"/>
              <w:lang w:val="en-CH" w:eastAsia="en-CH"/>
              <w14:ligatures w14:val="standardContextual"/>
            </w:rPr>
          </w:pPr>
          <w:hyperlink w:anchor="_Toc166086079" w:history="1">
            <w:r w:rsidRPr="00DE685E">
              <w:rPr>
                <w:rStyle w:val="Hyperlink"/>
                <w:noProof/>
              </w:rPr>
              <w:t>Network mapping inside the AREDN VM</w:t>
            </w:r>
            <w:r>
              <w:rPr>
                <w:noProof/>
                <w:webHidden/>
              </w:rPr>
              <w:tab/>
            </w:r>
            <w:r>
              <w:rPr>
                <w:noProof/>
                <w:webHidden/>
              </w:rPr>
              <w:fldChar w:fldCharType="begin"/>
            </w:r>
            <w:r>
              <w:rPr>
                <w:noProof/>
                <w:webHidden/>
              </w:rPr>
              <w:instrText xml:space="preserve"> PAGEREF _Toc166086079 \h </w:instrText>
            </w:r>
            <w:r>
              <w:rPr>
                <w:noProof/>
                <w:webHidden/>
              </w:rPr>
            </w:r>
            <w:r>
              <w:rPr>
                <w:noProof/>
                <w:webHidden/>
              </w:rPr>
              <w:fldChar w:fldCharType="separate"/>
            </w:r>
            <w:r>
              <w:rPr>
                <w:noProof/>
                <w:webHidden/>
              </w:rPr>
              <w:t>28</w:t>
            </w:r>
            <w:r>
              <w:rPr>
                <w:noProof/>
                <w:webHidden/>
              </w:rPr>
              <w:fldChar w:fldCharType="end"/>
            </w:r>
          </w:hyperlink>
        </w:p>
        <w:p w14:paraId="7F4583FB" w14:textId="5FB60A65"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80" w:history="1">
            <w:r w:rsidRPr="00DE685E">
              <w:rPr>
                <w:rStyle w:val="Hyperlink"/>
                <w:noProof/>
              </w:rPr>
              <w:t>Make the configuration surviving changes and reboots</w:t>
            </w:r>
            <w:r>
              <w:rPr>
                <w:noProof/>
                <w:webHidden/>
              </w:rPr>
              <w:tab/>
            </w:r>
            <w:r>
              <w:rPr>
                <w:noProof/>
                <w:webHidden/>
              </w:rPr>
              <w:fldChar w:fldCharType="begin"/>
            </w:r>
            <w:r>
              <w:rPr>
                <w:noProof/>
                <w:webHidden/>
              </w:rPr>
              <w:instrText xml:space="preserve"> PAGEREF _Toc166086080 \h </w:instrText>
            </w:r>
            <w:r>
              <w:rPr>
                <w:noProof/>
                <w:webHidden/>
              </w:rPr>
            </w:r>
            <w:r>
              <w:rPr>
                <w:noProof/>
                <w:webHidden/>
              </w:rPr>
              <w:fldChar w:fldCharType="separate"/>
            </w:r>
            <w:r>
              <w:rPr>
                <w:noProof/>
                <w:webHidden/>
              </w:rPr>
              <w:t>28</w:t>
            </w:r>
            <w:r>
              <w:rPr>
                <w:noProof/>
                <w:webHidden/>
              </w:rPr>
              <w:fldChar w:fldCharType="end"/>
            </w:r>
          </w:hyperlink>
        </w:p>
        <w:p w14:paraId="28E521CE" w14:textId="62868157"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81" w:history="1">
            <w:r w:rsidRPr="00DE685E">
              <w:rPr>
                <w:rStyle w:val="Hyperlink"/>
                <w:noProof/>
              </w:rPr>
              <w:t>Upgrade</w:t>
            </w:r>
            <w:r>
              <w:rPr>
                <w:noProof/>
                <w:webHidden/>
              </w:rPr>
              <w:tab/>
            </w:r>
            <w:r>
              <w:rPr>
                <w:noProof/>
                <w:webHidden/>
              </w:rPr>
              <w:fldChar w:fldCharType="begin"/>
            </w:r>
            <w:r>
              <w:rPr>
                <w:noProof/>
                <w:webHidden/>
              </w:rPr>
              <w:instrText xml:space="preserve"> PAGEREF _Toc166086081 \h </w:instrText>
            </w:r>
            <w:r>
              <w:rPr>
                <w:noProof/>
                <w:webHidden/>
              </w:rPr>
            </w:r>
            <w:r>
              <w:rPr>
                <w:noProof/>
                <w:webHidden/>
              </w:rPr>
              <w:fldChar w:fldCharType="separate"/>
            </w:r>
            <w:r>
              <w:rPr>
                <w:noProof/>
                <w:webHidden/>
              </w:rPr>
              <w:t>32</w:t>
            </w:r>
            <w:r>
              <w:rPr>
                <w:noProof/>
                <w:webHidden/>
              </w:rPr>
              <w:fldChar w:fldCharType="end"/>
            </w:r>
          </w:hyperlink>
        </w:p>
        <w:p w14:paraId="794EABC8" w14:textId="15A6BDB5"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82" w:history="1">
            <w:r w:rsidRPr="00DE685E">
              <w:rPr>
                <w:rStyle w:val="Hyperlink"/>
                <w:noProof/>
              </w:rPr>
              <w:t>Backup of the VM</w:t>
            </w:r>
            <w:r>
              <w:rPr>
                <w:noProof/>
                <w:webHidden/>
              </w:rPr>
              <w:tab/>
            </w:r>
            <w:r>
              <w:rPr>
                <w:noProof/>
                <w:webHidden/>
              </w:rPr>
              <w:fldChar w:fldCharType="begin"/>
            </w:r>
            <w:r>
              <w:rPr>
                <w:noProof/>
                <w:webHidden/>
              </w:rPr>
              <w:instrText xml:space="preserve"> PAGEREF _Toc166086082 \h </w:instrText>
            </w:r>
            <w:r>
              <w:rPr>
                <w:noProof/>
                <w:webHidden/>
              </w:rPr>
            </w:r>
            <w:r>
              <w:rPr>
                <w:noProof/>
                <w:webHidden/>
              </w:rPr>
              <w:fldChar w:fldCharType="separate"/>
            </w:r>
            <w:r>
              <w:rPr>
                <w:noProof/>
                <w:webHidden/>
              </w:rPr>
              <w:t>33</w:t>
            </w:r>
            <w:r>
              <w:rPr>
                <w:noProof/>
                <w:webHidden/>
              </w:rPr>
              <w:fldChar w:fldCharType="end"/>
            </w:r>
          </w:hyperlink>
        </w:p>
        <w:p w14:paraId="5A211097" w14:textId="6F419BB6"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83" w:history="1">
            <w:r w:rsidRPr="00DE685E">
              <w:rPr>
                <w:rStyle w:val="Hyperlink"/>
                <w:noProof/>
              </w:rPr>
              <w:t>Install QUEMU Agent</w:t>
            </w:r>
            <w:r>
              <w:rPr>
                <w:noProof/>
                <w:webHidden/>
              </w:rPr>
              <w:tab/>
            </w:r>
            <w:r>
              <w:rPr>
                <w:noProof/>
                <w:webHidden/>
              </w:rPr>
              <w:fldChar w:fldCharType="begin"/>
            </w:r>
            <w:r>
              <w:rPr>
                <w:noProof/>
                <w:webHidden/>
              </w:rPr>
              <w:instrText xml:space="preserve"> PAGEREF _Toc166086083 \h </w:instrText>
            </w:r>
            <w:r>
              <w:rPr>
                <w:noProof/>
                <w:webHidden/>
              </w:rPr>
            </w:r>
            <w:r>
              <w:rPr>
                <w:noProof/>
                <w:webHidden/>
              </w:rPr>
              <w:fldChar w:fldCharType="separate"/>
            </w:r>
            <w:r>
              <w:rPr>
                <w:noProof/>
                <w:webHidden/>
              </w:rPr>
              <w:t>33</w:t>
            </w:r>
            <w:r>
              <w:rPr>
                <w:noProof/>
                <w:webHidden/>
              </w:rPr>
              <w:fldChar w:fldCharType="end"/>
            </w:r>
          </w:hyperlink>
        </w:p>
        <w:p w14:paraId="4186514A" w14:textId="0A3CB672" w:rsidR="00112C4A" w:rsidRDefault="00112C4A">
          <w:pPr>
            <w:pStyle w:val="Verzeichnis1"/>
            <w:tabs>
              <w:tab w:val="right" w:leader="dot" w:pos="9350"/>
            </w:tabs>
            <w:rPr>
              <w:rFonts w:eastAsiaTheme="minorEastAsia"/>
              <w:noProof/>
              <w:kern w:val="2"/>
              <w:lang w:val="en-CH" w:eastAsia="en-CH"/>
              <w14:ligatures w14:val="standardContextual"/>
            </w:rPr>
          </w:pPr>
          <w:hyperlink w:anchor="_Toc166086084" w:history="1">
            <w:r w:rsidRPr="00DE685E">
              <w:rPr>
                <w:rStyle w:val="Hyperlink"/>
                <w:noProof/>
                <w:lang w:val="en-GB"/>
              </w:rPr>
              <w:t>Upgrade Tunnelserver</w:t>
            </w:r>
            <w:r>
              <w:rPr>
                <w:noProof/>
                <w:webHidden/>
              </w:rPr>
              <w:tab/>
            </w:r>
            <w:r>
              <w:rPr>
                <w:noProof/>
                <w:webHidden/>
              </w:rPr>
              <w:fldChar w:fldCharType="begin"/>
            </w:r>
            <w:r>
              <w:rPr>
                <w:noProof/>
                <w:webHidden/>
              </w:rPr>
              <w:instrText xml:space="preserve"> PAGEREF _Toc166086084 \h </w:instrText>
            </w:r>
            <w:r>
              <w:rPr>
                <w:noProof/>
                <w:webHidden/>
              </w:rPr>
            </w:r>
            <w:r>
              <w:rPr>
                <w:noProof/>
                <w:webHidden/>
              </w:rPr>
              <w:fldChar w:fldCharType="separate"/>
            </w:r>
            <w:r>
              <w:rPr>
                <w:noProof/>
                <w:webHidden/>
              </w:rPr>
              <w:t>37</w:t>
            </w:r>
            <w:r>
              <w:rPr>
                <w:noProof/>
                <w:webHidden/>
              </w:rPr>
              <w:fldChar w:fldCharType="end"/>
            </w:r>
          </w:hyperlink>
        </w:p>
        <w:p w14:paraId="58E954F4" w14:textId="20C3D86D" w:rsidR="00112C4A" w:rsidRDefault="00112C4A">
          <w:pPr>
            <w:pStyle w:val="Verzeichnis1"/>
            <w:tabs>
              <w:tab w:val="right" w:leader="dot" w:pos="9350"/>
            </w:tabs>
            <w:rPr>
              <w:rFonts w:eastAsiaTheme="minorEastAsia"/>
              <w:noProof/>
              <w:kern w:val="2"/>
              <w:lang w:val="en-CH" w:eastAsia="en-CH"/>
              <w14:ligatures w14:val="standardContextual"/>
            </w:rPr>
          </w:pPr>
          <w:hyperlink w:anchor="_Toc166086085" w:history="1">
            <w:r w:rsidRPr="00DE685E">
              <w:rPr>
                <w:rStyle w:val="Hyperlink"/>
                <w:noProof/>
                <w:lang w:val="en-GB"/>
              </w:rPr>
              <w:t>AREDN Virtual Machine as a Telephone Server</w:t>
            </w:r>
            <w:r>
              <w:rPr>
                <w:noProof/>
                <w:webHidden/>
              </w:rPr>
              <w:tab/>
            </w:r>
            <w:r>
              <w:rPr>
                <w:noProof/>
                <w:webHidden/>
              </w:rPr>
              <w:fldChar w:fldCharType="begin"/>
            </w:r>
            <w:r>
              <w:rPr>
                <w:noProof/>
                <w:webHidden/>
              </w:rPr>
              <w:instrText xml:space="preserve"> PAGEREF _Toc166086085 \h </w:instrText>
            </w:r>
            <w:r>
              <w:rPr>
                <w:noProof/>
                <w:webHidden/>
              </w:rPr>
            </w:r>
            <w:r>
              <w:rPr>
                <w:noProof/>
                <w:webHidden/>
              </w:rPr>
              <w:fldChar w:fldCharType="separate"/>
            </w:r>
            <w:r>
              <w:rPr>
                <w:noProof/>
                <w:webHidden/>
              </w:rPr>
              <w:t>38</w:t>
            </w:r>
            <w:r>
              <w:rPr>
                <w:noProof/>
                <w:webHidden/>
              </w:rPr>
              <w:fldChar w:fldCharType="end"/>
            </w:r>
          </w:hyperlink>
        </w:p>
        <w:p w14:paraId="0A6D0303" w14:textId="4C353768"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86" w:history="1">
            <w:r w:rsidRPr="00DE685E">
              <w:rPr>
                <w:rStyle w:val="Hyperlink"/>
                <w:noProof/>
                <w:lang w:val="en-GB"/>
              </w:rPr>
              <w:t>Overview</w:t>
            </w:r>
            <w:r>
              <w:rPr>
                <w:noProof/>
                <w:webHidden/>
              </w:rPr>
              <w:tab/>
            </w:r>
            <w:r>
              <w:rPr>
                <w:noProof/>
                <w:webHidden/>
              </w:rPr>
              <w:fldChar w:fldCharType="begin"/>
            </w:r>
            <w:r>
              <w:rPr>
                <w:noProof/>
                <w:webHidden/>
              </w:rPr>
              <w:instrText xml:space="preserve"> PAGEREF _Toc166086086 \h </w:instrText>
            </w:r>
            <w:r>
              <w:rPr>
                <w:noProof/>
                <w:webHidden/>
              </w:rPr>
            </w:r>
            <w:r>
              <w:rPr>
                <w:noProof/>
                <w:webHidden/>
              </w:rPr>
              <w:fldChar w:fldCharType="separate"/>
            </w:r>
            <w:r>
              <w:rPr>
                <w:noProof/>
                <w:webHidden/>
              </w:rPr>
              <w:t>38</w:t>
            </w:r>
            <w:r>
              <w:rPr>
                <w:noProof/>
                <w:webHidden/>
              </w:rPr>
              <w:fldChar w:fldCharType="end"/>
            </w:r>
          </w:hyperlink>
        </w:p>
        <w:p w14:paraId="131952EC" w14:textId="30643BB5"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87" w:history="1">
            <w:r w:rsidRPr="00DE685E">
              <w:rPr>
                <w:rStyle w:val="Hyperlink"/>
                <w:noProof/>
                <w:lang w:val="en-GB"/>
              </w:rPr>
              <w:t>Setup</w:t>
            </w:r>
            <w:r>
              <w:rPr>
                <w:noProof/>
                <w:webHidden/>
              </w:rPr>
              <w:tab/>
            </w:r>
            <w:r>
              <w:rPr>
                <w:noProof/>
                <w:webHidden/>
              </w:rPr>
              <w:fldChar w:fldCharType="begin"/>
            </w:r>
            <w:r>
              <w:rPr>
                <w:noProof/>
                <w:webHidden/>
              </w:rPr>
              <w:instrText xml:space="preserve"> PAGEREF _Toc166086087 \h </w:instrText>
            </w:r>
            <w:r>
              <w:rPr>
                <w:noProof/>
                <w:webHidden/>
              </w:rPr>
            </w:r>
            <w:r>
              <w:rPr>
                <w:noProof/>
                <w:webHidden/>
              </w:rPr>
              <w:fldChar w:fldCharType="separate"/>
            </w:r>
            <w:r>
              <w:rPr>
                <w:noProof/>
                <w:webHidden/>
              </w:rPr>
              <w:t>38</w:t>
            </w:r>
            <w:r>
              <w:rPr>
                <w:noProof/>
                <w:webHidden/>
              </w:rPr>
              <w:fldChar w:fldCharType="end"/>
            </w:r>
          </w:hyperlink>
        </w:p>
        <w:p w14:paraId="4D8EF07D" w14:textId="09EA402C" w:rsidR="00112C4A" w:rsidRDefault="00112C4A">
          <w:pPr>
            <w:pStyle w:val="Verzeichnis2"/>
            <w:tabs>
              <w:tab w:val="right" w:leader="dot" w:pos="9350"/>
            </w:tabs>
            <w:rPr>
              <w:rFonts w:eastAsiaTheme="minorEastAsia"/>
              <w:noProof/>
              <w:kern w:val="2"/>
              <w:lang w:val="en-CH" w:eastAsia="en-CH"/>
              <w14:ligatures w14:val="standardContextual"/>
            </w:rPr>
          </w:pPr>
          <w:hyperlink w:anchor="_Toc166086088" w:history="1">
            <w:r w:rsidRPr="00DE685E">
              <w:rPr>
                <w:rStyle w:val="Hyperlink"/>
                <w:noProof/>
                <w:lang w:val="en-GB"/>
              </w:rPr>
              <w:t>Final tip:</w:t>
            </w:r>
            <w:r>
              <w:rPr>
                <w:noProof/>
                <w:webHidden/>
              </w:rPr>
              <w:tab/>
            </w:r>
            <w:r>
              <w:rPr>
                <w:noProof/>
                <w:webHidden/>
              </w:rPr>
              <w:fldChar w:fldCharType="begin"/>
            </w:r>
            <w:r>
              <w:rPr>
                <w:noProof/>
                <w:webHidden/>
              </w:rPr>
              <w:instrText xml:space="preserve"> PAGEREF _Toc166086088 \h </w:instrText>
            </w:r>
            <w:r>
              <w:rPr>
                <w:noProof/>
                <w:webHidden/>
              </w:rPr>
            </w:r>
            <w:r>
              <w:rPr>
                <w:noProof/>
                <w:webHidden/>
              </w:rPr>
              <w:fldChar w:fldCharType="separate"/>
            </w:r>
            <w:r>
              <w:rPr>
                <w:noProof/>
                <w:webHidden/>
              </w:rPr>
              <w:t>40</w:t>
            </w:r>
            <w:r>
              <w:rPr>
                <w:noProof/>
                <w:webHidden/>
              </w:rPr>
              <w:fldChar w:fldCharType="end"/>
            </w:r>
          </w:hyperlink>
        </w:p>
        <w:p w14:paraId="5E5C35F7" w14:textId="7FACD38F" w:rsidR="00F91210" w:rsidRDefault="00F91210">
          <w:r>
            <w:rPr>
              <w:b/>
              <w:bCs/>
              <w:lang w:val="de-DE"/>
            </w:rPr>
            <w:fldChar w:fldCharType="end"/>
          </w:r>
        </w:p>
      </w:sdtContent>
    </w:sdt>
    <w:p w14:paraId="06C15BCB" w14:textId="51186637" w:rsidR="00916153" w:rsidRDefault="00916153" w:rsidP="0019237F">
      <w:pPr>
        <w:pStyle w:val="berschrift1"/>
      </w:pPr>
      <w:bookmarkStart w:id="0" w:name="_Toc166086063"/>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282DA0F1" w:rsidR="00916153" w:rsidRPr="00916153" w:rsidRDefault="0022481B" w:rsidP="00916153">
      <w:r>
        <w:object w:dxaOrig="13426" w:dyaOrig="9960" w14:anchorId="25D66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6.9pt" o:ole="">
            <v:imagedata r:id="rId6" o:title=""/>
          </v:shape>
          <o:OLEObject Type="Embed" ProgID="Visio.Drawing.15" ShapeID="_x0000_i1025" DrawAspect="Content" ObjectID="_1776698836" r:id="rId7"/>
        </w:object>
      </w:r>
    </w:p>
    <w:p w14:paraId="03AB16CB" w14:textId="6FA42236" w:rsidR="0019237F" w:rsidRDefault="0019237F" w:rsidP="0019237F">
      <w:pPr>
        <w:pStyle w:val="berschrift1"/>
      </w:pPr>
      <w:bookmarkStart w:id="1" w:name="_Toc166086064"/>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43288B2F" w:rsidR="0019237F" w:rsidRDefault="0019237F" w:rsidP="003E0CAB">
      <w:pPr>
        <w:pStyle w:val="berschrift1"/>
      </w:pPr>
      <w:bookmarkStart w:id="2" w:name="_Toc166086065"/>
      <w:r>
        <w:lastRenderedPageBreak/>
        <w:t>Proxmox</w:t>
      </w:r>
      <w:r w:rsidR="007F3DC1">
        <w:t xml:space="preserve"> installation</w:t>
      </w:r>
      <w:bookmarkEnd w:id="2"/>
    </w:p>
    <w:p w14:paraId="1F8C84CC" w14:textId="69E1A1CC" w:rsidR="0019237F" w:rsidRDefault="0019237F" w:rsidP="0019237F">
      <w:r>
        <w:t>You find many tutorials to install Proxmox on an X86 machine.</w:t>
      </w:r>
    </w:p>
    <w:p w14:paraId="62F86D99" w14:textId="3C847E47" w:rsidR="000D0166" w:rsidRDefault="000D0166" w:rsidP="0019237F">
      <w:r>
        <w:t>Find the IP address of your Proxmox server (using Advanced IP Scanner)</w:t>
      </w:r>
    </w:p>
    <w:p w14:paraId="4E982DC5" w14:textId="1E0826A3" w:rsidR="000D0166" w:rsidRDefault="000D0166" w:rsidP="0019237F">
      <w:r>
        <w:t xml:space="preserve">Open a web browser and navigate to the Proxmox web UI (e.g. </w:t>
      </w:r>
      <w:r w:rsidRPr="000D0166">
        <w:t>https://192.168.0.230</w:t>
      </w:r>
      <w:r>
        <w:t>:8006/</w:t>
      </w:r>
    </w:p>
    <w:p w14:paraId="4B4DAE15" w14:textId="54419022" w:rsidR="0019237F" w:rsidRDefault="007F3DC1" w:rsidP="0019237F">
      <w:pPr>
        <w:pStyle w:val="berschrift1"/>
      </w:pPr>
      <w:bookmarkStart w:id="3" w:name="_Toc166086066"/>
      <w:r>
        <w:lastRenderedPageBreak/>
        <w:t xml:space="preserve">VLAN enabling of the </w:t>
      </w:r>
      <w:r w:rsidR="004440EC">
        <w:t xml:space="preserve">Proxmox </w:t>
      </w:r>
      <w:r w:rsidR="0019237F">
        <w:t>network</w:t>
      </w:r>
      <w:bookmarkEnd w:id="3"/>
    </w:p>
    <w:p w14:paraId="7186780B" w14:textId="65A8FEF0" w:rsidR="000D0166" w:rsidRDefault="000D0166" w:rsidP="009519FA">
      <w:r>
        <w:t xml:space="preserve">Navigate to </w:t>
      </w:r>
      <w:r w:rsidR="00265B60">
        <w:t>pve8</w:t>
      </w:r>
      <w:r w:rsidR="00265B60">
        <w:sym w:font="Wingdings" w:char="F0E0"/>
      </w:r>
      <w:r w:rsidR="00265B60">
        <w:t>Network</w:t>
      </w:r>
    </w:p>
    <w:p w14:paraId="4AC88FA9" w14:textId="526414F2" w:rsidR="009519FA" w:rsidRDefault="00265B60" w:rsidP="009519FA">
      <w:r>
        <w:t>v</w:t>
      </w:r>
      <w:r w:rsidR="009519FA">
        <w:t>mbr0 is the same as port 1 on the hap router and is connected to the internet (for tunnels)</w:t>
      </w:r>
      <w:r w:rsidR="000D0166">
        <w:t xml:space="preserve"> It is default on Proxmox</w:t>
      </w:r>
      <w:r w:rsidR="009519FA">
        <w:t>.</w:t>
      </w:r>
    </w:p>
    <w:p w14:paraId="45165353" w14:textId="75EB7F07" w:rsidR="0019237F" w:rsidRDefault="0019237F" w:rsidP="0019237F">
      <w:r>
        <w:t>Make vmbr0 VLAN aware:</w:t>
      </w:r>
    </w:p>
    <w:p w14:paraId="36DE1958" w14:textId="760A17FF" w:rsidR="0019237F" w:rsidRDefault="00141DE0" w:rsidP="0019237F">
      <w:r>
        <w:rPr>
          <w:noProof/>
        </w:rPr>
        <w:drawing>
          <wp:inline distT="0" distB="0" distL="0" distR="0" wp14:anchorId="7C478373" wp14:editId="5B8C68CD">
            <wp:extent cx="5943600" cy="2694940"/>
            <wp:effectExtent l="0" t="0" r="0" b="0"/>
            <wp:docPr id="124670921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921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BA2E22E" w14:textId="1F8F1F5D" w:rsidR="004440EC" w:rsidRDefault="004440EC" w:rsidP="004440EC">
      <w:pPr>
        <w:pStyle w:val="berschrift2"/>
      </w:pPr>
      <w:bookmarkStart w:id="4" w:name="_Toc166086067"/>
      <w:r>
        <w:t>VLAN</w:t>
      </w:r>
      <w:r w:rsidR="007F3DC1">
        <w:t xml:space="preserve"> definition for this document</w:t>
      </w:r>
      <w:bookmarkEnd w:id="4"/>
    </w:p>
    <w:p w14:paraId="449B46C6" w14:textId="32136412" w:rsidR="004440EC" w:rsidRDefault="004440EC" w:rsidP="004440EC">
      <w:r>
        <w:t>VLAN1: Used as “untagged” VLAN by AREDN</w:t>
      </w:r>
    </w:p>
    <w:p w14:paraId="5B041820" w14:textId="65B83746" w:rsidR="004440EC" w:rsidRDefault="004440EC" w:rsidP="004440EC">
      <w:r>
        <w:t>VLAN2: Used for Device-to-Device (</w:t>
      </w:r>
      <w:proofErr w:type="spellStart"/>
      <w:r>
        <w:t>DtD</w:t>
      </w:r>
      <w:proofErr w:type="spellEnd"/>
      <w:r>
        <w:t>) communication by AREDN</w:t>
      </w:r>
    </w:p>
    <w:p w14:paraId="548B46C4" w14:textId="1BD9CF3E" w:rsidR="004440EC" w:rsidRDefault="004440EC" w:rsidP="004440EC">
      <w:r>
        <w:t>VLAN10: Used as LAN network for the Tunnel Server (by the author, can be changed)</w:t>
      </w:r>
    </w:p>
    <w:p w14:paraId="53B6F19C" w14:textId="623BB33B" w:rsidR="004440EC" w:rsidRDefault="004440EC" w:rsidP="004440EC">
      <w:r>
        <w:t>VLAN20: Used as LAN network for the Telephone Server (by the author, can be changed)</w:t>
      </w:r>
    </w:p>
    <w:p w14:paraId="3FB337C6" w14:textId="4DDAB8D3" w:rsidR="003E0CAB" w:rsidRDefault="0019237F" w:rsidP="003E0CAB">
      <w:pPr>
        <w:pStyle w:val="berschrift1"/>
      </w:pPr>
      <w:bookmarkStart w:id="5" w:name="_Toc166086068"/>
      <w:r>
        <w:lastRenderedPageBreak/>
        <w:t xml:space="preserve">Create </w:t>
      </w:r>
      <w:r w:rsidR="000D0166">
        <w:t xml:space="preserve">an </w:t>
      </w:r>
      <w:r>
        <w:t>AREDN VM</w:t>
      </w:r>
      <w:r w:rsidR="007F3DC1">
        <w:t xml:space="preserve"> (Tunnel or Telephone Server)</w:t>
      </w:r>
      <w:bookmarkEnd w:id="5"/>
    </w:p>
    <w:p w14:paraId="55F66903" w14:textId="62ACC301" w:rsidR="003E0CAB" w:rsidRDefault="003A5544" w:rsidP="003E0CAB">
      <w:r>
        <w:t>Based on</w:t>
      </w:r>
      <w:r w:rsidR="003E0CAB">
        <w:t xml:space="preserve">: </w:t>
      </w:r>
      <w:hyperlink r:id="rId9"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265B60">
      <w:pPr>
        <w:pStyle w:val="berschrift2"/>
      </w:pPr>
      <w:bookmarkStart w:id="6" w:name="_Toc166086069"/>
      <w:r>
        <w:t>Creating the VM</w:t>
      </w:r>
      <w:bookmarkEnd w:id="6"/>
    </w:p>
    <w:p w14:paraId="135EB440" w14:textId="04FBBD1B" w:rsidR="003E0CAB" w:rsidRDefault="003E0CAB" w:rsidP="003E0CAB">
      <w:r>
        <w:t>Click the Create VM button at the top right</w:t>
      </w:r>
      <w:r w:rsidR="00265B60">
        <w:t>:</w:t>
      </w:r>
    </w:p>
    <w:p w14:paraId="033AE0FC" w14:textId="0D7BD2BC" w:rsidR="00177C72" w:rsidRDefault="00141DE0" w:rsidP="003E0CAB">
      <w:r>
        <w:rPr>
          <w:noProof/>
        </w:rPr>
        <w:drawing>
          <wp:inline distT="0" distB="0" distL="0" distR="0" wp14:anchorId="625038C2" wp14:editId="18ED1D5E">
            <wp:extent cx="5943600" cy="140970"/>
            <wp:effectExtent l="0" t="0" r="0" b="0"/>
            <wp:docPr id="16058551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51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0970"/>
                    </a:xfrm>
                    <a:prstGeom prst="rect">
                      <a:avLst/>
                    </a:prstGeom>
                  </pic:spPr>
                </pic:pic>
              </a:graphicData>
            </a:graphic>
          </wp:inline>
        </w:drawing>
      </w:r>
    </w:p>
    <w:p w14:paraId="6A4F5D4E" w14:textId="4EF6BCAF" w:rsidR="00265B60" w:rsidRDefault="00265B60" w:rsidP="003E0CAB">
      <w:r>
        <w:t>And fill in a name and an ID for your VM</w:t>
      </w:r>
      <w:r w:rsidR="00177C72">
        <w:t xml:space="preserve"> (start at boot </w:t>
      </w:r>
      <w:r w:rsidR="00177C72" w:rsidRPr="00177C72">
        <w:rPr>
          <w:u w:val="single"/>
        </w:rPr>
        <w:t>not</w:t>
      </w:r>
      <w:r w:rsidR="00177C72">
        <w:t xml:space="preserve"> ticked)</w:t>
      </w:r>
      <w:r>
        <w:t>:</w:t>
      </w:r>
    </w:p>
    <w:p w14:paraId="7C3A73E7" w14:textId="56A571DA" w:rsidR="00177C72" w:rsidRDefault="00177C72" w:rsidP="003E0CAB">
      <w:r>
        <w:rPr>
          <w:noProof/>
        </w:rPr>
        <w:drawing>
          <wp:inline distT="0" distB="0" distL="0" distR="0" wp14:anchorId="240DA478" wp14:editId="2FF20E4D">
            <wp:extent cx="4276009" cy="3038433"/>
            <wp:effectExtent l="0" t="0" r="0" b="0"/>
            <wp:docPr id="18481982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8268" name=""/>
                    <pic:cNvPicPr/>
                  </pic:nvPicPr>
                  <pic:blipFill>
                    <a:blip r:embed="rId12">
                      <a:extLst>
                        <a:ext uri="{28A0092B-C50C-407E-A947-70E740481C1C}">
                          <a14:useLocalDpi xmlns:a14="http://schemas.microsoft.com/office/drawing/2010/main" val="0"/>
                        </a:ext>
                      </a:extLst>
                    </a:blip>
                    <a:stretch>
                      <a:fillRect/>
                    </a:stretch>
                  </pic:blipFill>
                  <pic:spPr>
                    <a:xfrm>
                      <a:off x="0" y="0"/>
                      <a:ext cx="4283397" cy="3043683"/>
                    </a:xfrm>
                    <a:prstGeom prst="rect">
                      <a:avLst/>
                    </a:prstGeom>
                  </pic:spPr>
                </pic:pic>
              </a:graphicData>
            </a:graphic>
          </wp:inline>
        </w:drawing>
      </w:r>
    </w:p>
    <w:p w14:paraId="7A333AB4" w14:textId="57E87AA6" w:rsidR="007F3DC1" w:rsidRDefault="007F3DC1" w:rsidP="003E0CAB">
      <w:r>
        <w:t>Start at boot can be ticked when everything works</w:t>
      </w:r>
    </w:p>
    <w:p w14:paraId="7C3A9BC6" w14:textId="6B9D8950" w:rsidR="003E0CAB" w:rsidRDefault="00177C72" w:rsidP="003E0CAB">
      <w:r>
        <w:rPr>
          <w:noProof/>
        </w:rPr>
        <w:drawing>
          <wp:inline distT="0" distB="0" distL="0" distR="0" wp14:anchorId="15A9B754" wp14:editId="401CAB54">
            <wp:extent cx="4590717" cy="1760088"/>
            <wp:effectExtent l="0" t="0" r="635" b="0"/>
            <wp:docPr id="202144209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2094" name=""/>
                    <pic:cNvPicPr/>
                  </pic:nvPicPr>
                  <pic:blipFill rotWithShape="1">
                    <a:blip r:embed="rId13">
                      <a:extLst>
                        <a:ext uri="{28A0092B-C50C-407E-A947-70E740481C1C}">
                          <a14:useLocalDpi xmlns:a14="http://schemas.microsoft.com/office/drawing/2010/main" val="0"/>
                        </a:ext>
                      </a:extLst>
                    </a:blip>
                    <a:srcRect b="46133"/>
                    <a:stretch/>
                  </pic:blipFill>
                  <pic:spPr bwMode="auto">
                    <a:xfrm>
                      <a:off x="0" y="0"/>
                      <a:ext cx="4623483" cy="1772651"/>
                    </a:xfrm>
                    <a:prstGeom prst="rect">
                      <a:avLst/>
                    </a:prstGeom>
                    <a:ln>
                      <a:noFill/>
                    </a:ln>
                    <a:extLst>
                      <a:ext uri="{53640926-AAD7-44D8-BBD7-CCE9431645EC}">
                        <a14:shadowObscured xmlns:a14="http://schemas.microsoft.com/office/drawing/2010/main"/>
                      </a:ext>
                    </a:extLst>
                  </pic:spPr>
                </pic:pic>
              </a:graphicData>
            </a:graphic>
          </wp:inline>
        </w:drawing>
      </w:r>
    </w:p>
    <w:p w14:paraId="088265DB" w14:textId="1D204BD3" w:rsidR="00D331F8" w:rsidRDefault="00F33958" w:rsidP="003E0CAB">
      <w:r>
        <w:rPr>
          <w:noProof/>
        </w:rPr>
        <w:lastRenderedPageBreak/>
        <w:drawing>
          <wp:inline distT="0" distB="0" distL="0" distR="0" wp14:anchorId="7B09A774" wp14:editId="3F8D1E54">
            <wp:extent cx="4667140" cy="1440193"/>
            <wp:effectExtent l="0" t="0" r="635" b="7620"/>
            <wp:docPr id="183191016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0166" name=""/>
                    <pic:cNvPicPr/>
                  </pic:nvPicPr>
                  <pic:blipFill rotWithShape="1">
                    <a:blip r:embed="rId14">
                      <a:extLst>
                        <a:ext uri="{28A0092B-C50C-407E-A947-70E740481C1C}">
                          <a14:useLocalDpi xmlns:a14="http://schemas.microsoft.com/office/drawing/2010/main" val="0"/>
                        </a:ext>
                      </a:extLst>
                    </a:blip>
                    <a:srcRect b="56794"/>
                    <a:stretch/>
                  </pic:blipFill>
                  <pic:spPr bwMode="auto">
                    <a:xfrm>
                      <a:off x="0" y="0"/>
                      <a:ext cx="4679487" cy="1444003"/>
                    </a:xfrm>
                    <a:prstGeom prst="rect">
                      <a:avLst/>
                    </a:prstGeom>
                    <a:ln>
                      <a:noFill/>
                    </a:ln>
                    <a:extLst>
                      <a:ext uri="{53640926-AAD7-44D8-BBD7-CCE9431645EC}">
                        <a14:shadowObscured xmlns:a14="http://schemas.microsoft.com/office/drawing/2010/main"/>
                      </a:ext>
                    </a:extLst>
                  </pic:spPr>
                </pic:pic>
              </a:graphicData>
            </a:graphic>
          </wp:inline>
        </w:drawing>
      </w:r>
    </w:p>
    <w:p w14:paraId="0B902114" w14:textId="4A8F9D04" w:rsidR="00D331F8" w:rsidRDefault="00F33958" w:rsidP="003E0CAB">
      <w:r>
        <w:rPr>
          <w:noProof/>
        </w:rPr>
        <w:drawing>
          <wp:inline distT="0" distB="0" distL="0" distR="0" wp14:anchorId="028773C1" wp14:editId="30C3ED60">
            <wp:extent cx="4698853" cy="2452847"/>
            <wp:effectExtent l="0" t="0" r="6985" b="5080"/>
            <wp:docPr id="119083541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5415" name=""/>
                    <pic:cNvPicPr/>
                  </pic:nvPicPr>
                  <pic:blipFill rotWithShape="1">
                    <a:blip r:embed="rId15">
                      <a:extLst>
                        <a:ext uri="{28A0092B-C50C-407E-A947-70E740481C1C}">
                          <a14:useLocalDpi xmlns:a14="http://schemas.microsoft.com/office/drawing/2010/main" val="0"/>
                        </a:ext>
                      </a:extLst>
                    </a:blip>
                    <a:srcRect b="26226"/>
                    <a:stretch/>
                  </pic:blipFill>
                  <pic:spPr bwMode="auto">
                    <a:xfrm>
                      <a:off x="0" y="0"/>
                      <a:ext cx="4715274" cy="2461419"/>
                    </a:xfrm>
                    <a:prstGeom prst="rect">
                      <a:avLst/>
                    </a:prstGeom>
                    <a:ln>
                      <a:noFill/>
                    </a:ln>
                    <a:extLst>
                      <a:ext uri="{53640926-AAD7-44D8-BBD7-CCE9431645EC}">
                        <a14:shadowObscured xmlns:a14="http://schemas.microsoft.com/office/drawing/2010/main"/>
                      </a:ext>
                    </a:extLst>
                  </pic:spPr>
                </pic:pic>
              </a:graphicData>
            </a:graphic>
          </wp:inline>
        </w:drawing>
      </w:r>
    </w:p>
    <w:p w14:paraId="667A8470" w14:textId="79D9311C" w:rsidR="00D331F8" w:rsidRDefault="00F33958" w:rsidP="003E0CAB">
      <w:r>
        <w:rPr>
          <w:noProof/>
        </w:rPr>
        <w:drawing>
          <wp:inline distT="0" distB="0" distL="0" distR="0" wp14:anchorId="1C3DFA0F" wp14:editId="77F16938">
            <wp:extent cx="4524430" cy="3211088"/>
            <wp:effectExtent l="0" t="0" r="0" b="8890"/>
            <wp:docPr id="67928263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2630" name=""/>
                    <pic:cNvPicPr/>
                  </pic:nvPicPr>
                  <pic:blipFill>
                    <a:blip r:embed="rId16">
                      <a:extLst>
                        <a:ext uri="{28A0092B-C50C-407E-A947-70E740481C1C}">
                          <a14:useLocalDpi xmlns:a14="http://schemas.microsoft.com/office/drawing/2010/main" val="0"/>
                        </a:ext>
                      </a:extLst>
                    </a:blip>
                    <a:stretch>
                      <a:fillRect/>
                    </a:stretch>
                  </pic:blipFill>
                  <pic:spPr>
                    <a:xfrm>
                      <a:off x="0" y="0"/>
                      <a:ext cx="4534775" cy="3218430"/>
                    </a:xfrm>
                    <a:prstGeom prst="rect">
                      <a:avLst/>
                    </a:prstGeom>
                  </pic:spPr>
                </pic:pic>
              </a:graphicData>
            </a:graphic>
          </wp:inline>
        </w:drawing>
      </w:r>
    </w:p>
    <w:p w14:paraId="32AD64DB" w14:textId="4584F3E3" w:rsidR="003E0CAB" w:rsidRDefault="00F33958" w:rsidP="003E0CAB">
      <w:r>
        <w:rPr>
          <w:noProof/>
        </w:rPr>
        <w:lastRenderedPageBreak/>
        <w:drawing>
          <wp:inline distT="0" distB="0" distL="0" distR="0" wp14:anchorId="188D14D3" wp14:editId="4724AD09">
            <wp:extent cx="4508573" cy="1447394"/>
            <wp:effectExtent l="0" t="0" r="6350" b="635"/>
            <wp:docPr id="30590983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9837" name=""/>
                    <pic:cNvPicPr/>
                  </pic:nvPicPr>
                  <pic:blipFill rotWithShape="1">
                    <a:blip r:embed="rId17">
                      <a:extLst>
                        <a:ext uri="{28A0092B-C50C-407E-A947-70E740481C1C}">
                          <a14:useLocalDpi xmlns:a14="http://schemas.microsoft.com/office/drawing/2010/main" val="0"/>
                        </a:ext>
                      </a:extLst>
                    </a:blip>
                    <a:srcRect b="54828"/>
                    <a:stretch/>
                  </pic:blipFill>
                  <pic:spPr bwMode="auto">
                    <a:xfrm>
                      <a:off x="0" y="0"/>
                      <a:ext cx="4517468" cy="1450249"/>
                    </a:xfrm>
                    <a:prstGeom prst="rect">
                      <a:avLst/>
                    </a:prstGeom>
                    <a:ln>
                      <a:noFill/>
                    </a:ln>
                    <a:extLst>
                      <a:ext uri="{53640926-AAD7-44D8-BBD7-CCE9431645EC}">
                        <a14:shadowObscured xmlns:a14="http://schemas.microsoft.com/office/drawing/2010/main"/>
                      </a:ext>
                    </a:extLst>
                  </pic:spPr>
                </pic:pic>
              </a:graphicData>
            </a:graphic>
          </wp:inline>
        </w:drawing>
      </w:r>
    </w:p>
    <w:p w14:paraId="20487B53" w14:textId="5DB1F3E6" w:rsidR="0035113E" w:rsidRDefault="00F33958" w:rsidP="003E0CAB">
      <w:r>
        <w:rPr>
          <w:noProof/>
        </w:rPr>
        <w:drawing>
          <wp:inline distT="0" distB="0" distL="0" distR="0" wp14:anchorId="0EE6B3AC" wp14:editId="2BCE5874">
            <wp:extent cx="5943600" cy="2272786"/>
            <wp:effectExtent l="0" t="0" r="0" b="0"/>
            <wp:docPr id="152673687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6876" name=""/>
                    <pic:cNvPicPr/>
                  </pic:nvPicPr>
                  <pic:blipFill rotWithShape="1">
                    <a:blip r:embed="rId18">
                      <a:extLst>
                        <a:ext uri="{28A0092B-C50C-407E-A947-70E740481C1C}">
                          <a14:useLocalDpi xmlns:a14="http://schemas.microsoft.com/office/drawing/2010/main" val="0"/>
                        </a:ext>
                      </a:extLst>
                    </a:blip>
                    <a:srcRect b="46024"/>
                    <a:stretch/>
                  </pic:blipFill>
                  <pic:spPr bwMode="auto">
                    <a:xfrm>
                      <a:off x="0" y="0"/>
                      <a:ext cx="5943600" cy="2272786"/>
                    </a:xfrm>
                    <a:prstGeom prst="rect">
                      <a:avLst/>
                    </a:prstGeom>
                    <a:ln>
                      <a:noFill/>
                    </a:ln>
                    <a:extLst>
                      <a:ext uri="{53640926-AAD7-44D8-BBD7-CCE9431645EC}">
                        <a14:shadowObscured xmlns:a14="http://schemas.microsoft.com/office/drawing/2010/main"/>
                      </a:ext>
                    </a:extLst>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(and untick firewall):</w:t>
      </w:r>
    </w:p>
    <w:p w14:paraId="465F6B7B" w14:textId="37D9925B" w:rsidR="00D331F8" w:rsidRDefault="00F33958" w:rsidP="003E0CAB">
      <w:r>
        <w:rPr>
          <w:noProof/>
        </w:rPr>
        <w:drawing>
          <wp:inline distT="0" distB="0" distL="0" distR="0" wp14:anchorId="30D0730B" wp14:editId="1D8339A0">
            <wp:extent cx="4693568" cy="3322103"/>
            <wp:effectExtent l="0" t="0" r="0" b="0"/>
            <wp:docPr id="165795128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1284" name=""/>
                    <pic:cNvPicPr/>
                  </pic:nvPicPr>
                  <pic:blipFill>
                    <a:blip r:embed="rId19">
                      <a:extLst>
                        <a:ext uri="{28A0092B-C50C-407E-A947-70E740481C1C}">
                          <a14:useLocalDpi xmlns:a14="http://schemas.microsoft.com/office/drawing/2010/main" val="0"/>
                        </a:ext>
                      </a:extLst>
                    </a:blip>
                    <a:stretch>
                      <a:fillRect/>
                    </a:stretch>
                  </pic:blipFill>
                  <pic:spPr>
                    <a:xfrm>
                      <a:off x="0" y="0"/>
                      <a:ext cx="4697314" cy="3324754"/>
                    </a:xfrm>
                    <a:prstGeom prst="rect">
                      <a:avLst/>
                    </a:prstGeom>
                  </pic:spPr>
                </pic:pic>
              </a:graphicData>
            </a:graphic>
          </wp:inline>
        </w:drawing>
      </w:r>
    </w:p>
    <w:p w14:paraId="61701CDC" w14:textId="5E04F471" w:rsidR="00D331F8" w:rsidRDefault="003E56EA" w:rsidP="003E0CAB">
      <w:r>
        <w:t>Confirm the summary</w:t>
      </w:r>
      <w:r w:rsidR="00536BB2">
        <w:t xml:space="preserve"> and wait till the VM is created</w:t>
      </w:r>
    </w:p>
    <w:p w14:paraId="69393BA8" w14:textId="692D7E5A" w:rsidR="00536BB2" w:rsidRDefault="00536BB2" w:rsidP="00536BB2">
      <w:pPr>
        <w:pStyle w:val="berschrift2"/>
      </w:pPr>
      <w:bookmarkStart w:id="7" w:name="_Toc166086070"/>
      <w:r>
        <w:lastRenderedPageBreak/>
        <w:t>Configur</w:t>
      </w:r>
      <w:r w:rsidR="00844712">
        <w:t>ing</w:t>
      </w:r>
      <w:r>
        <w:t xml:space="preserve"> the </w:t>
      </w:r>
      <w:r w:rsidR="007F3DC1">
        <w:t xml:space="preserve">AREDN </w:t>
      </w:r>
      <w:r>
        <w:t>VM</w:t>
      </w:r>
      <w:bookmarkEnd w:id="7"/>
    </w:p>
    <w:p w14:paraId="5DFDF847" w14:textId="762EA3BF" w:rsidR="00112C0B" w:rsidRDefault="00112C0B" w:rsidP="003E0CAB">
      <w:r>
        <w:t>Change VLAN tag and remove firewall of Network device (net0) to create LAN port</w:t>
      </w:r>
    </w:p>
    <w:p w14:paraId="4F029AAD" w14:textId="068F74A6" w:rsidR="00112C0B" w:rsidRDefault="000D0622" w:rsidP="003E0CAB">
      <w:r>
        <w:rPr>
          <w:noProof/>
        </w:rPr>
        <w:drawing>
          <wp:inline distT="0" distB="0" distL="0" distR="0" wp14:anchorId="487AB5AF" wp14:editId="180357D3">
            <wp:extent cx="4392291" cy="1912242"/>
            <wp:effectExtent l="0" t="0" r="8890" b="0"/>
            <wp:docPr id="5525248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484" name=""/>
                    <pic:cNvPicPr/>
                  </pic:nvPicPr>
                  <pic:blipFill>
                    <a:blip r:embed="rId20">
                      <a:extLst>
                        <a:ext uri="{28A0092B-C50C-407E-A947-70E740481C1C}">
                          <a14:useLocalDpi xmlns:a14="http://schemas.microsoft.com/office/drawing/2010/main" val="0"/>
                        </a:ext>
                      </a:extLst>
                    </a:blip>
                    <a:stretch>
                      <a:fillRect/>
                    </a:stretch>
                  </pic:blipFill>
                  <pic:spPr>
                    <a:xfrm>
                      <a:off x="0" y="0"/>
                      <a:ext cx="4413136" cy="1921317"/>
                    </a:xfrm>
                    <a:prstGeom prst="rect">
                      <a:avLst/>
                    </a:prstGeom>
                  </pic:spPr>
                </pic:pic>
              </a:graphicData>
            </a:graphic>
          </wp:inline>
        </w:drawing>
      </w:r>
    </w:p>
    <w:p w14:paraId="2A7D8276" w14:textId="5964B5DC" w:rsidR="00C50535" w:rsidRDefault="00C50535" w:rsidP="003E0CAB">
      <w:r>
        <w:t xml:space="preserve">VLAN </w:t>
      </w:r>
      <w:r w:rsidR="000D0622">
        <w:t>1</w:t>
      </w:r>
      <w:r>
        <w:t>0</w:t>
      </w:r>
      <w:r w:rsidR="001F431D">
        <w:t xml:space="preserve"> (or any other above 10)</w:t>
      </w:r>
      <w:r>
        <w:t xml:space="preserve"> is used to insulate the DHCP server of the AREDN node. </w:t>
      </w:r>
      <w:r w:rsidRPr="00C50535">
        <w:rPr>
          <w:color w:val="FF0000"/>
        </w:rPr>
        <w:t>If you forget it, you ca</w:t>
      </w:r>
      <w:r>
        <w:rPr>
          <w:color w:val="FF0000"/>
        </w:rPr>
        <w:t>n</w:t>
      </w:r>
      <w:r w:rsidRPr="00C50535">
        <w:rPr>
          <w:color w:val="FF0000"/>
        </w:rPr>
        <w:t xml:space="preserve"> shut</w:t>
      </w:r>
      <w:r>
        <w:rPr>
          <w:color w:val="FF0000"/>
        </w:rPr>
        <w:t xml:space="preserve"> </w:t>
      </w:r>
      <w:r w:rsidRPr="00C50535">
        <w:rPr>
          <w:color w:val="FF0000"/>
        </w:rPr>
        <w:t>down your whole home network</w:t>
      </w:r>
      <w:r>
        <w:rPr>
          <w:color w:val="FF0000"/>
        </w:rPr>
        <w:t xml:space="preserve"> when you start the server</w:t>
      </w:r>
      <w:r w:rsidRPr="00C50535">
        <w:rPr>
          <w:color w:val="FF0000"/>
        </w:rPr>
        <w:t>!</w:t>
      </w:r>
    </w:p>
    <w:p w14:paraId="7A5FF1F6" w14:textId="704D8774" w:rsidR="003E0CAB" w:rsidRDefault="003E0CAB" w:rsidP="003E0CAB">
      <w:r>
        <w:t>Click the Add button &gt; Network Device</w:t>
      </w:r>
    </w:p>
    <w:p w14:paraId="1787E14E" w14:textId="5478C5BF" w:rsidR="009D4D9A" w:rsidRDefault="009D4D9A" w:rsidP="003E0CAB">
      <w:r>
        <w:rPr>
          <w:noProof/>
        </w:rPr>
        <w:drawing>
          <wp:inline distT="0" distB="0" distL="0" distR="0" wp14:anchorId="38470595" wp14:editId="7F16BEA5">
            <wp:extent cx="4504820" cy="2669202"/>
            <wp:effectExtent l="0" t="0" r="0" b="0"/>
            <wp:docPr id="46657849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8490" name=""/>
                    <pic:cNvPicPr/>
                  </pic:nvPicPr>
                  <pic:blipFill>
                    <a:blip r:embed="rId21">
                      <a:extLst>
                        <a:ext uri="{28A0092B-C50C-407E-A947-70E740481C1C}">
                          <a14:useLocalDpi xmlns:a14="http://schemas.microsoft.com/office/drawing/2010/main" val="0"/>
                        </a:ext>
                      </a:extLst>
                    </a:blip>
                    <a:stretch>
                      <a:fillRect/>
                    </a:stretch>
                  </pic:blipFill>
                  <pic:spPr>
                    <a:xfrm>
                      <a:off x="0" y="0"/>
                      <a:ext cx="4533653" cy="2686286"/>
                    </a:xfrm>
                    <a:prstGeom prst="rect">
                      <a:avLst/>
                    </a:prstGeom>
                  </pic:spPr>
                </pic:pic>
              </a:graphicData>
            </a:graphic>
          </wp:inline>
        </w:drawing>
      </w:r>
    </w:p>
    <w:p w14:paraId="19FD3D82" w14:textId="21605AB3" w:rsidR="00112C0B" w:rsidRDefault="00112C0B" w:rsidP="003E0CAB">
      <w:r>
        <w:t>to create the WAN port</w:t>
      </w:r>
    </w:p>
    <w:p w14:paraId="3370898E" w14:textId="7F6B6001" w:rsidR="00AD4A32" w:rsidRDefault="009D4D9A" w:rsidP="003E0CAB">
      <w:r>
        <w:rPr>
          <w:noProof/>
        </w:rPr>
        <w:drawing>
          <wp:inline distT="0" distB="0" distL="0" distR="0" wp14:anchorId="554F0345" wp14:editId="10943F79">
            <wp:extent cx="3736883" cy="1633289"/>
            <wp:effectExtent l="0" t="0" r="0" b="5080"/>
            <wp:docPr id="192776029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0290" name=""/>
                    <pic:cNvPicPr/>
                  </pic:nvPicPr>
                  <pic:blipFill>
                    <a:blip r:embed="rId22">
                      <a:extLst>
                        <a:ext uri="{28A0092B-C50C-407E-A947-70E740481C1C}">
                          <a14:useLocalDpi xmlns:a14="http://schemas.microsoft.com/office/drawing/2010/main" val="0"/>
                        </a:ext>
                      </a:extLst>
                    </a:blip>
                    <a:stretch>
                      <a:fillRect/>
                    </a:stretch>
                  </pic:blipFill>
                  <pic:spPr>
                    <a:xfrm>
                      <a:off x="0" y="0"/>
                      <a:ext cx="3757331" cy="1642226"/>
                    </a:xfrm>
                    <a:prstGeom prst="rect">
                      <a:avLst/>
                    </a:prstGeom>
                  </pic:spPr>
                </pic:pic>
              </a:graphicData>
            </a:graphic>
          </wp:inline>
        </w:drawing>
      </w:r>
    </w:p>
    <w:p w14:paraId="53D47A65" w14:textId="4B9AB9E8" w:rsidR="00112C0B" w:rsidRDefault="00112C0B" w:rsidP="009D4D9A">
      <w:r>
        <w:lastRenderedPageBreak/>
        <w:t xml:space="preserve">Add the </w:t>
      </w:r>
      <w:proofErr w:type="spellStart"/>
      <w:r>
        <w:t>DtD</w:t>
      </w:r>
      <w:proofErr w:type="spellEnd"/>
      <w:r>
        <w:t xml:space="preserve"> interface</w:t>
      </w:r>
      <w:r w:rsidR="00C50535">
        <w:t xml:space="preserve"> in VLAN2</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3"/>
                    <a:stretch>
                      <a:fillRect/>
                    </a:stretch>
                  </pic:blipFill>
                  <pic:spPr>
                    <a:xfrm>
                      <a:off x="0" y="0"/>
                      <a:ext cx="4194023" cy="1307944"/>
                    </a:xfrm>
                    <a:prstGeom prst="rect">
                      <a:avLst/>
                    </a:prstGeom>
                  </pic:spPr>
                </pic:pic>
              </a:graphicData>
            </a:graphic>
          </wp:inline>
        </w:drawing>
      </w:r>
    </w:p>
    <w:p w14:paraId="28DBE517" w14:textId="16414EAD" w:rsidR="00D7589E" w:rsidRDefault="00C50535" w:rsidP="003E0CAB">
      <w:r>
        <w:t>The r</w:t>
      </w:r>
      <w:r w:rsidR="00D7589E">
        <w:t>esult</w:t>
      </w:r>
      <w:r>
        <w:t xml:space="preserve"> should look like that</w:t>
      </w:r>
      <w:r w:rsidR="00D7589E">
        <w:t>:</w:t>
      </w:r>
    </w:p>
    <w:p w14:paraId="458B7D9E" w14:textId="143322F7" w:rsidR="00AD4A32" w:rsidRDefault="001F431D" w:rsidP="003E0CAB">
      <w:r>
        <w:rPr>
          <w:noProof/>
        </w:rPr>
        <w:drawing>
          <wp:inline distT="0" distB="0" distL="0" distR="0" wp14:anchorId="08D11BA0" wp14:editId="5C96E263">
            <wp:extent cx="4251278" cy="650469"/>
            <wp:effectExtent l="0" t="0" r="0" b="0"/>
            <wp:docPr id="11587076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07693" name=""/>
                    <pic:cNvPicPr/>
                  </pic:nvPicPr>
                  <pic:blipFill>
                    <a:blip r:embed="rId24">
                      <a:extLst>
                        <a:ext uri="{28A0092B-C50C-407E-A947-70E740481C1C}">
                          <a14:useLocalDpi xmlns:a14="http://schemas.microsoft.com/office/drawing/2010/main" val="0"/>
                        </a:ext>
                      </a:extLst>
                    </a:blip>
                    <a:stretch>
                      <a:fillRect/>
                    </a:stretch>
                  </pic:blipFill>
                  <pic:spPr>
                    <a:xfrm>
                      <a:off x="0" y="0"/>
                      <a:ext cx="4280392" cy="654924"/>
                    </a:xfrm>
                    <a:prstGeom prst="rect">
                      <a:avLst/>
                    </a:prstGeom>
                  </pic:spPr>
                </pic:pic>
              </a:graphicData>
            </a:graphic>
          </wp:inline>
        </w:drawing>
      </w:r>
    </w:p>
    <w:p w14:paraId="25EC2499" w14:textId="5D6166AC" w:rsidR="00536BB2" w:rsidRDefault="00536BB2" w:rsidP="00536BB2">
      <w:r>
        <w:t xml:space="preserve">And finally, detach and remove </w:t>
      </w:r>
      <w:proofErr w:type="spellStart"/>
      <w:r>
        <w:t>harddisk</w:t>
      </w:r>
      <w:proofErr w:type="spellEnd"/>
      <w:r>
        <w:t xml:space="preserve"> (scsi0)</w:t>
      </w:r>
    </w:p>
    <w:p w14:paraId="6F44CE88" w14:textId="77777777" w:rsidR="00536BB2" w:rsidRDefault="00536BB2" w:rsidP="00536BB2">
      <w:r>
        <w:rPr>
          <w:noProof/>
        </w:rPr>
        <w:drawing>
          <wp:inline distT="0" distB="0" distL="0" distR="0" wp14:anchorId="3DB42627" wp14:editId="4BA891B4">
            <wp:extent cx="4656569" cy="1925312"/>
            <wp:effectExtent l="0" t="0" r="0" b="0"/>
            <wp:docPr id="149375619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1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081" cy="1933380"/>
                    </a:xfrm>
                    <a:prstGeom prst="rect">
                      <a:avLst/>
                    </a:prstGeom>
                  </pic:spPr>
                </pic:pic>
              </a:graphicData>
            </a:graphic>
          </wp:inline>
        </w:drawing>
      </w:r>
    </w:p>
    <w:p w14:paraId="1DEA425F" w14:textId="190FD2F0" w:rsidR="003E0CAB" w:rsidRDefault="003E0CAB" w:rsidP="00896162">
      <w:pPr>
        <w:pStyle w:val="berschrift2"/>
      </w:pPr>
      <w:bookmarkStart w:id="8" w:name="_Ref153783906"/>
      <w:bookmarkStart w:id="9" w:name="_Ref153783924"/>
      <w:bookmarkStart w:id="10" w:name="_Toc166086071"/>
      <w:r>
        <w:t xml:space="preserve">Setting Up the </w:t>
      </w:r>
      <w:r w:rsidR="009F0AE6">
        <w:t>AREDN</w:t>
      </w:r>
      <w:r>
        <w:t xml:space="preserve"> Disk</w:t>
      </w:r>
      <w:bookmarkEnd w:id="8"/>
      <w:bookmarkEnd w:id="9"/>
      <w:bookmarkEnd w:id="10"/>
    </w:p>
    <w:p w14:paraId="0C1D7EBF" w14:textId="4E90B74C" w:rsidR="00D7589E" w:rsidRDefault="00D7589E" w:rsidP="003E0CAB">
      <w:r>
        <w:t>Go to the shell of the server and download</w:t>
      </w:r>
      <w:r w:rsidR="005E0697">
        <w:t xml:space="preserve"> the</w:t>
      </w:r>
      <w:r>
        <w:t xml:space="preserve"> image</w:t>
      </w:r>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6"/>
                    <a:stretch>
                      <a:fillRect/>
                    </a:stretch>
                  </pic:blipFill>
                  <pic:spPr>
                    <a:xfrm>
                      <a:off x="0" y="0"/>
                      <a:ext cx="5943600" cy="1239520"/>
                    </a:xfrm>
                    <a:prstGeom prst="rect">
                      <a:avLst/>
                    </a:prstGeom>
                  </pic:spPr>
                </pic:pic>
              </a:graphicData>
            </a:graphic>
          </wp:inline>
        </w:drawing>
      </w:r>
    </w:p>
    <w:p w14:paraId="37A8101D" w14:textId="6129604C" w:rsidR="00D7589E" w:rsidRPr="00F303A8" w:rsidRDefault="00D7589E" w:rsidP="00D7589E">
      <w:pPr>
        <w:pStyle w:val="Code"/>
        <w:rPr>
          <w:lang w:val="en-US"/>
        </w:rPr>
      </w:pPr>
      <w:proofErr w:type="spellStart"/>
      <w:r w:rsidRPr="00D7589E">
        <w:rPr>
          <w:lang w:val="en-US"/>
        </w:rPr>
        <w:t>wget</w:t>
      </w:r>
      <w:proofErr w:type="spellEnd"/>
      <w:r w:rsidRPr="00D7589E">
        <w:rPr>
          <w:lang w:val="en-US"/>
        </w:rPr>
        <w:t xml:space="preserve"> -O aredn.img.gz </w:t>
      </w:r>
      <w:r w:rsidR="001F431D" w:rsidRPr="001F431D">
        <w:rPr>
          <w:lang w:val="en-US"/>
        </w:rPr>
        <w:t>http://downloads.arednmesh.org/releases/3/23/3.23.12.0/targets/x86/64/aredn-3.23.12.0-x86-64-generic-ext4-combined-efi.img.gz</w:t>
      </w:r>
    </w:p>
    <w:p w14:paraId="1CB520A2" w14:textId="0490F121" w:rsidR="00D7589E" w:rsidRDefault="009F0AE6" w:rsidP="003E0CAB">
      <w:r>
        <w:t>Adjust the release if you want. Or upgrade your VM later using the AREDN VM</w:t>
      </w:r>
    </w:p>
    <w:p w14:paraId="35F6E554" w14:textId="3D67EE80" w:rsidR="003E0CAB" w:rsidRDefault="003E0CAB" w:rsidP="003E0CAB">
      <w:r>
        <w:t xml:space="preserve">extract the </w:t>
      </w:r>
      <w:r w:rsidR="008060B6">
        <w:t>AREDN</w:t>
      </w:r>
      <w:r>
        <w:t xml:space="preserve"> </w:t>
      </w:r>
      <w:proofErr w:type="spellStart"/>
      <w:r>
        <w:t>img</w:t>
      </w:r>
      <w:proofErr w:type="spellEnd"/>
    </w:p>
    <w:p w14:paraId="5BC887F4" w14:textId="004045CD" w:rsidR="003E0CAB" w:rsidRPr="0019237F" w:rsidRDefault="003E0CAB" w:rsidP="008868F2">
      <w:pPr>
        <w:pStyle w:val="Code"/>
        <w:rPr>
          <w:lang w:val="en-US"/>
        </w:rPr>
      </w:pPr>
      <w:proofErr w:type="spellStart"/>
      <w:r w:rsidRPr="0019237F">
        <w:rPr>
          <w:lang w:val="en-US"/>
        </w:rPr>
        <w:lastRenderedPageBreak/>
        <w:t>gunzip</w:t>
      </w:r>
      <w:proofErr w:type="spellEnd"/>
      <w:r w:rsidRPr="0019237F">
        <w:rPr>
          <w:lang w:val="en-US"/>
        </w:rPr>
        <w:t xml:space="preserve"> ./</w:t>
      </w:r>
      <w:r w:rsidR="00D7589E" w:rsidRPr="0019237F">
        <w:rPr>
          <w:lang w:val="en-US"/>
        </w:rPr>
        <w:t>aredn</w:t>
      </w:r>
      <w:r w:rsidRPr="0019237F">
        <w:rPr>
          <w:lang w:val="en-US"/>
        </w:rPr>
        <w:t>.img.gz</w:t>
      </w:r>
    </w:p>
    <w:p w14:paraId="37147D93" w14:textId="6AF7D31E" w:rsidR="003E0CAB" w:rsidRDefault="003E0CAB" w:rsidP="003E0CAB">
      <w:r>
        <w:t xml:space="preserve">rename the extracted </w:t>
      </w:r>
      <w:proofErr w:type="spellStart"/>
      <w:r>
        <w:t>img</w:t>
      </w:r>
      <w:proofErr w:type="spellEnd"/>
    </w:p>
    <w:p w14:paraId="28223364" w14:textId="42EC251A" w:rsidR="003E0CAB" w:rsidRPr="0019237F" w:rsidRDefault="003E0CAB" w:rsidP="008868F2">
      <w:pPr>
        <w:pStyle w:val="Code"/>
        <w:rPr>
          <w:lang w:val="en-US"/>
        </w:rPr>
      </w:pPr>
      <w:r w:rsidRPr="0019237F">
        <w:rPr>
          <w:lang w:val="en-US"/>
        </w:rPr>
        <w:t>mv ./</w:t>
      </w:r>
      <w:proofErr w:type="spellStart"/>
      <w:r w:rsidR="00103E90" w:rsidRPr="0019237F">
        <w:rPr>
          <w:lang w:val="en-US"/>
        </w:rPr>
        <w:t>aredn</w:t>
      </w:r>
      <w:proofErr w:type="spellEnd"/>
      <w:r w:rsidRPr="0019237F">
        <w:rPr>
          <w:lang w:val="en-US"/>
        </w:rPr>
        <w:t>*.</w:t>
      </w:r>
      <w:proofErr w:type="spellStart"/>
      <w:r w:rsidRPr="0019237F">
        <w:rPr>
          <w:lang w:val="en-US"/>
        </w:rPr>
        <w:t>img</w:t>
      </w:r>
      <w:proofErr w:type="spellEnd"/>
      <w:r w:rsidRPr="0019237F">
        <w:rPr>
          <w:lang w:val="en-US"/>
        </w:rPr>
        <w:t xml:space="preserve"> ./</w:t>
      </w:r>
      <w:proofErr w:type="spellStart"/>
      <w:r w:rsidR="00103E90" w:rsidRPr="0019237F">
        <w:rPr>
          <w:lang w:val="en-US"/>
        </w:rPr>
        <w:t>aredn</w:t>
      </w:r>
      <w:r w:rsidRPr="0019237F">
        <w:rPr>
          <w:lang w:val="en-US"/>
        </w:rPr>
        <w:t>.raw</w:t>
      </w:r>
      <w:proofErr w:type="spellEnd"/>
    </w:p>
    <w:p w14:paraId="431A45A4" w14:textId="654BF71C" w:rsidR="003E0CAB" w:rsidRDefault="003E0CAB" w:rsidP="003E0CAB">
      <w:r>
        <w:t>increase the raw disk to 512 MB</w:t>
      </w:r>
    </w:p>
    <w:p w14:paraId="61EE74E6" w14:textId="3EAFB7A9" w:rsidR="003E0CAB" w:rsidRPr="0019237F" w:rsidRDefault="003E0CAB" w:rsidP="008868F2">
      <w:pPr>
        <w:pStyle w:val="Code"/>
        <w:rPr>
          <w:lang w:val="en-US"/>
        </w:rPr>
      </w:pPr>
      <w:proofErr w:type="spellStart"/>
      <w:r w:rsidRPr="0019237F">
        <w:rPr>
          <w:lang w:val="en-US"/>
        </w:rPr>
        <w:t>qemu-img</w:t>
      </w:r>
      <w:proofErr w:type="spellEnd"/>
      <w:r w:rsidRPr="0019237F">
        <w:rPr>
          <w:lang w:val="en-US"/>
        </w:rPr>
        <w:t xml:space="preserve"> resize -f raw ./</w:t>
      </w:r>
      <w:proofErr w:type="spellStart"/>
      <w:r w:rsidR="00103E90" w:rsidRPr="0019237F">
        <w:rPr>
          <w:lang w:val="en-US"/>
        </w:rPr>
        <w:t>aredn</w:t>
      </w:r>
      <w:r w:rsidRPr="0019237F">
        <w:rPr>
          <w:lang w:val="en-US"/>
        </w:rPr>
        <w:t>.raw</w:t>
      </w:r>
      <w:proofErr w:type="spellEnd"/>
      <w:r w:rsidRPr="0019237F">
        <w:rPr>
          <w:lang w:val="en-US"/>
        </w:rPr>
        <w:t xml:space="preserve"> 512M</w:t>
      </w:r>
    </w:p>
    <w:p w14:paraId="25EE81F1" w14:textId="75DFC30F" w:rsidR="003E0CAB" w:rsidRDefault="003E0CAB" w:rsidP="0097202A">
      <w:r>
        <w:t xml:space="preserve">import the disk to the </w:t>
      </w:r>
      <w:proofErr w:type="spellStart"/>
      <w:r>
        <w:t>openwrt</w:t>
      </w:r>
      <w:proofErr w:type="spellEnd"/>
      <w:r>
        <w:t xml:space="preserve">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proofErr w:type="spellStart"/>
      <w:r w:rsidRPr="0019237F">
        <w:rPr>
          <w:lang w:val="en-US"/>
        </w:rPr>
        <w:t>qm</w:t>
      </w:r>
      <w:proofErr w:type="spellEnd"/>
      <w:r w:rsidRPr="0019237F">
        <w:rPr>
          <w:lang w:val="en-US"/>
        </w:rPr>
        <w:t xml:space="preserve"> </w:t>
      </w:r>
      <w:proofErr w:type="spellStart"/>
      <w:r w:rsidRPr="0019237F">
        <w:rPr>
          <w:lang w:val="en-US"/>
        </w:rPr>
        <w:t>importdisk</w:t>
      </w:r>
      <w:proofErr w:type="spellEnd"/>
      <w:r w:rsidRPr="0019237F">
        <w:rPr>
          <w:lang w:val="en-US"/>
        </w:rPr>
        <w:t xml:space="preserve"> </w:t>
      </w:r>
      <w:r w:rsidR="0097202A" w:rsidRPr="005E0697">
        <w:rPr>
          <w:highlight w:val="yellow"/>
          <w:lang w:val="en-US"/>
        </w:rPr>
        <w:t>104</w:t>
      </w:r>
      <w:r w:rsidRPr="0019237F">
        <w:rPr>
          <w:lang w:val="en-US"/>
        </w:rPr>
        <w:t xml:space="preserve"> </w:t>
      </w:r>
      <w:r w:rsidR="0097202A" w:rsidRPr="0019237F">
        <w:rPr>
          <w:lang w:val="en-US"/>
        </w:rPr>
        <w:t>/root/</w:t>
      </w:r>
      <w:proofErr w:type="spellStart"/>
      <w:r w:rsidR="00103E90" w:rsidRPr="0019237F">
        <w:rPr>
          <w:lang w:val="en-US"/>
        </w:rPr>
        <w:t>aredn</w:t>
      </w:r>
      <w:r w:rsidRPr="0019237F">
        <w:rPr>
          <w:lang w:val="en-US"/>
        </w:rPr>
        <w:t>.raw</w:t>
      </w:r>
      <w:proofErr w:type="spellEnd"/>
      <w:r w:rsidRPr="0019237F">
        <w:rPr>
          <w:lang w:val="en-US"/>
        </w:rPr>
        <w:t xml:space="preserve"> </w:t>
      </w:r>
      <w:r w:rsidR="00103E90" w:rsidRPr="0019237F">
        <w:rPr>
          <w:lang w:val="en-US"/>
        </w:rPr>
        <w:t>local-</w:t>
      </w:r>
      <w:proofErr w:type="spellStart"/>
      <w:r w:rsidR="00103E90" w:rsidRPr="0019237F">
        <w:rPr>
          <w:lang w:val="en-US"/>
        </w:rPr>
        <w:t>lvm</w:t>
      </w:r>
      <w:proofErr w:type="spellEnd"/>
    </w:p>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7"/>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8"/>
                    <a:stretch>
                      <a:fillRect/>
                    </a:stretch>
                  </pic:blipFill>
                  <pic:spPr>
                    <a:xfrm>
                      <a:off x="0" y="0"/>
                      <a:ext cx="4262095" cy="1958469"/>
                    </a:xfrm>
                    <a:prstGeom prst="rect">
                      <a:avLst/>
                    </a:prstGeom>
                  </pic:spPr>
                </pic:pic>
              </a:graphicData>
            </a:graphic>
          </wp:inline>
        </w:drawing>
      </w:r>
    </w:p>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9"/>
                    <a:stretch>
                      <a:fillRect/>
                    </a:stretch>
                  </pic:blipFill>
                  <pic:spPr>
                    <a:xfrm>
                      <a:off x="0" y="0"/>
                      <a:ext cx="4815539" cy="2204550"/>
                    </a:xfrm>
                    <a:prstGeom prst="rect">
                      <a:avLst/>
                    </a:prstGeom>
                  </pic:spPr>
                </pic:pic>
              </a:graphicData>
            </a:graphic>
          </wp:inline>
        </w:drawing>
      </w:r>
    </w:p>
    <w:p w14:paraId="4C957C65" w14:textId="1DD2059C" w:rsidR="00314ECA" w:rsidRDefault="00314ECA" w:rsidP="003E0CAB">
      <w:r>
        <w:t>Go to Console and press “Start Now”</w:t>
      </w:r>
    </w:p>
    <w:p w14:paraId="08C785EC" w14:textId="0CBB2E57" w:rsidR="00314ECA" w:rsidRDefault="00314ECA" w:rsidP="003E0CAB">
      <w:r>
        <w:rPr>
          <w:noProof/>
        </w:rPr>
        <w:drawing>
          <wp:inline distT="0" distB="0" distL="0" distR="0" wp14:anchorId="03ED8990" wp14:editId="442C9F87">
            <wp:extent cx="4952560" cy="2510673"/>
            <wp:effectExtent l="0" t="0" r="635" b="4445"/>
            <wp:docPr id="1732356049"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6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2934" cy="2515932"/>
                    </a:xfrm>
                    <a:prstGeom prst="rect">
                      <a:avLst/>
                    </a:prstGeom>
                  </pic:spPr>
                </pic:pic>
              </a:graphicData>
            </a:graphic>
          </wp:inline>
        </w:drawing>
      </w:r>
    </w:p>
    <w:p w14:paraId="15D5F987" w14:textId="3FE4B626" w:rsidR="00314ECA" w:rsidRDefault="00314ECA" w:rsidP="003E0CAB">
      <w:pPr>
        <w:rPr>
          <w:noProof/>
        </w:rPr>
      </w:pPr>
      <w:r>
        <w:t>W</w:t>
      </w:r>
      <w:r w:rsidR="003E0CAB">
        <w:t>atch the boot process</w:t>
      </w:r>
      <w:r>
        <w:t>, w</w:t>
      </w:r>
      <w:r w:rsidR="003E0CAB">
        <w:t xml:space="preserve">ait for the text to stop scrolling and press </w:t>
      </w:r>
      <w:r w:rsidR="005E0697">
        <w:t>“</w:t>
      </w:r>
      <w:r w:rsidR="003E0CAB">
        <w:t>Enter</w:t>
      </w:r>
      <w:r w:rsidR="005E0697">
        <w:t>”</w:t>
      </w:r>
    </w:p>
    <w:p w14:paraId="41D2AE99" w14:textId="3C6F5328" w:rsidR="003E0CAB" w:rsidRDefault="00314ECA" w:rsidP="003E0CAB">
      <w:r>
        <w:rPr>
          <w:noProof/>
        </w:rPr>
        <w:drawing>
          <wp:inline distT="0" distB="0" distL="0" distR="0" wp14:anchorId="6AF2A188" wp14:editId="792BC50E">
            <wp:extent cx="3911307" cy="2272962"/>
            <wp:effectExtent l="0" t="0" r="0" b="0"/>
            <wp:docPr id="41411855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8558" name=""/>
                    <pic:cNvPicPr/>
                  </pic:nvPicPr>
                  <pic:blipFill>
                    <a:blip r:embed="rId31">
                      <a:extLst>
                        <a:ext uri="{28A0092B-C50C-407E-A947-70E740481C1C}">
                          <a14:useLocalDpi xmlns:a14="http://schemas.microsoft.com/office/drawing/2010/main" val="0"/>
                        </a:ext>
                      </a:extLst>
                    </a:blip>
                    <a:stretch>
                      <a:fillRect/>
                    </a:stretch>
                  </pic:blipFill>
                  <pic:spPr>
                    <a:xfrm>
                      <a:off x="0" y="0"/>
                      <a:ext cx="3914864" cy="2275029"/>
                    </a:xfrm>
                    <a:prstGeom prst="rect">
                      <a:avLst/>
                    </a:prstGeom>
                  </pic:spPr>
                </pic:pic>
              </a:graphicData>
            </a:graphic>
          </wp:inline>
        </w:drawing>
      </w:r>
    </w:p>
    <w:p w14:paraId="4A80FBED" w14:textId="77777777" w:rsidR="003E0CAB" w:rsidRDefault="003E0CAB" w:rsidP="003E0CAB">
      <w:r>
        <w:t>Run the following command to change/set the root password</w:t>
      </w:r>
    </w:p>
    <w:p w14:paraId="514D837F" w14:textId="77777777" w:rsidR="003E0CAB" w:rsidRPr="009269D4" w:rsidRDefault="003E0CAB" w:rsidP="007F3DC1">
      <w:pPr>
        <w:pStyle w:val="Code"/>
        <w:rPr>
          <w:lang w:val="en-US"/>
        </w:rPr>
      </w:pPr>
      <w:r w:rsidRPr="009269D4">
        <w:rPr>
          <w:lang w:val="en-US"/>
        </w:rPr>
        <w:lastRenderedPageBreak/>
        <w:t>passwd</w:t>
      </w:r>
    </w:p>
    <w:p w14:paraId="48EAD17D" w14:textId="3C657E4A" w:rsidR="003E0CAB" w:rsidRDefault="003E0CAB" w:rsidP="003E0CAB">
      <w:r>
        <w:t>Type a new root password twice</w:t>
      </w:r>
      <w:r w:rsidR="004E7004">
        <w:t xml:space="preserve">. </w:t>
      </w:r>
      <w:r w:rsidR="004E7004" w:rsidRPr="004E7004">
        <w:rPr>
          <w:color w:val="FF0000"/>
        </w:rPr>
        <w:t xml:space="preserve">Attention: </w:t>
      </w:r>
      <w:r w:rsidR="004E7004">
        <w:rPr>
          <w:color w:val="FF0000"/>
        </w:rPr>
        <w:t xml:space="preserve">It is a </w:t>
      </w:r>
      <w:r w:rsidR="004E7004" w:rsidRPr="004E7004">
        <w:rPr>
          <w:color w:val="FF0000"/>
        </w:rPr>
        <w:t>US keyboard (Y/Z)</w:t>
      </w:r>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4132F41B" w:rsidR="005E0697" w:rsidRDefault="005E0697" w:rsidP="003E0CAB">
      <w:r>
        <w:t>Of course</w:t>
      </w:r>
      <w:r w:rsidR="007F3DC1">
        <w:t>,</w:t>
      </w:r>
      <w:r>
        <w:t xml:space="preserve"> you can use any other VM that offers a browser and is connected to vmbr0/</w:t>
      </w:r>
      <w:r w:rsidR="00BC3111">
        <w:t>VLAN</w:t>
      </w:r>
      <w:r w:rsidR="003F699C">
        <w:t>1</w:t>
      </w:r>
      <w:r>
        <w:t>0.</w:t>
      </w:r>
    </w:p>
    <w:p w14:paraId="5F1C7140" w14:textId="02179188" w:rsidR="003F699C" w:rsidRDefault="003F699C" w:rsidP="003E0CAB">
      <w:r>
        <w:t xml:space="preserve">Type </w:t>
      </w:r>
    </w:p>
    <w:p w14:paraId="17711B86" w14:textId="385254CE" w:rsidR="003F699C" w:rsidRPr="009269D4" w:rsidRDefault="000E1CE9" w:rsidP="003F699C">
      <w:pPr>
        <w:pStyle w:val="Code"/>
        <w:rPr>
          <w:lang w:val="en-US"/>
        </w:rPr>
      </w:pPr>
      <w:proofErr w:type="spellStart"/>
      <w:r>
        <w:rPr>
          <w:lang w:val="en-US"/>
        </w:rPr>
        <w:t>i</w:t>
      </w:r>
      <w:r w:rsidR="003F699C" w:rsidRPr="009269D4">
        <w:rPr>
          <w:lang w:val="en-US"/>
        </w:rPr>
        <w:t>p</w:t>
      </w:r>
      <w:proofErr w:type="spellEnd"/>
      <w:r w:rsidR="003F699C" w:rsidRPr="009269D4">
        <w:rPr>
          <w:lang w:val="en-US"/>
        </w:rPr>
        <w:t xml:space="preserve"> </w:t>
      </w:r>
      <w:proofErr w:type="spellStart"/>
      <w:r w:rsidR="003F699C" w:rsidRPr="009269D4">
        <w:rPr>
          <w:lang w:val="en-US"/>
        </w:rPr>
        <w:t>addr</w:t>
      </w:r>
      <w:proofErr w:type="spellEnd"/>
    </w:p>
    <w:p w14:paraId="5CF9BCF1" w14:textId="5D49E933" w:rsidR="003F699C" w:rsidRDefault="003F699C" w:rsidP="003F699C">
      <w:r>
        <w:t>To check the address of your VM. It should be 192.168.1.1</w:t>
      </w:r>
      <w:r>
        <w:rPr>
          <w:noProof/>
        </w:rPr>
        <w:drawing>
          <wp:inline distT="0" distB="0" distL="0" distR="0" wp14:anchorId="6B67F8AC" wp14:editId="132F6087">
            <wp:extent cx="5943600" cy="2707640"/>
            <wp:effectExtent l="0" t="0" r="0" b="0"/>
            <wp:docPr id="114759062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062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193D000" w14:textId="1E0CAA5D" w:rsidR="00896162" w:rsidRDefault="00896162" w:rsidP="008E16CD">
      <w:pPr>
        <w:pStyle w:val="berschrift1"/>
      </w:pPr>
      <w:bookmarkStart w:id="11" w:name="_Toc166086072"/>
      <w:r w:rsidRPr="008E16CD">
        <w:lastRenderedPageBreak/>
        <w:t>Create</w:t>
      </w:r>
      <w:r>
        <w:t xml:space="preserve"> a Debian VM as a </w:t>
      </w:r>
      <w:r w:rsidR="00844712">
        <w:t>M</w:t>
      </w:r>
      <w:r>
        <w:t xml:space="preserve">anagement </w:t>
      </w:r>
      <w:r w:rsidR="00844712">
        <w:t>C</w:t>
      </w:r>
      <w:r>
        <w:t>onsole</w:t>
      </w:r>
      <w:bookmarkEnd w:id="11"/>
    </w:p>
    <w:p w14:paraId="3E2600D1" w14:textId="25743B33" w:rsidR="00896162" w:rsidRDefault="00000000" w:rsidP="00896162">
      <w:hyperlink r:id="rId33"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34"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5"/>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6"/>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7"/>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8"/>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9"/>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40"/>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41"/>
                    <a:stretch>
                      <a:fillRect/>
                    </a:stretch>
                  </pic:blipFill>
                  <pic:spPr>
                    <a:xfrm>
                      <a:off x="0" y="0"/>
                      <a:ext cx="1863718" cy="1325310"/>
                    </a:xfrm>
                    <a:prstGeom prst="rect">
                      <a:avLst/>
                    </a:prstGeom>
                  </pic:spPr>
                </pic:pic>
              </a:graphicData>
            </a:graphic>
          </wp:inline>
        </w:drawing>
      </w:r>
    </w:p>
    <w:p w14:paraId="594CDFCE" w14:textId="77777777" w:rsidR="006C15E8" w:rsidRDefault="00896162" w:rsidP="00896162">
      <w:r>
        <w:t>Network tab</w:t>
      </w:r>
      <w:r w:rsidR="001F6591">
        <w:t xml:space="preserve">: Add the VLAN number of the LAN port of the AREDN server you want to connect to and </w:t>
      </w:r>
      <w:r w:rsidR="0035113E">
        <w:t xml:space="preserve">untick </w:t>
      </w:r>
      <w:r w:rsidR="001F6591">
        <w:t>the f</w:t>
      </w:r>
      <w:r w:rsidR="0035113E">
        <w:t>irewall</w:t>
      </w:r>
      <w:r w:rsidR="001F6591">
        <w:t>.</w:t>
      </w:r>
      <w:r w:rsidR="006C15E8">
        <w:t xml:space="preserve"> </w:t>
      </w:r>
    </w:p>
    <w:p w14:paraId="13217EB4" w14:textId="12B0BC5C" w:rsidR="009933F4" w:rsidRPr="006C15E8" w:rsidRDefault="006C15E8" w:rsidP="00896162">
      <w:pPr>
        <w:rPr>
          <w:color w:val="FF0000"/>
        </w:rPr>
      </w:pPr>
      <w:r w:rsidRPr="006C15E8">
        <w:rPr>
          <w:color w:val="FF0000"/>
        </w:rPr>
        <w:t>Edit: Do not add the VLAN right now. Add it when you are finished with the installation and want to connect to an AREDN node</w:t>
      </w:r>
      <w:r>
        <w:rPr>
          <w:color w:val="FF0000"/>
        </w:rPr>
        <w:t xml:space="preserve">. </w:t>
      </w:r>
      <w:proofErr w:type="gramStart"/>
      <w:r>
        <w:rPr>
          <w:color w:val="FF0000"/>
        </w:rPr>
        <w:t>Otherwise</w:t>
      </w:r>
      <w:proofErr w:type="gramEnd"/>
      <w:r>
        <w:rPr>
          <w:color w:val="FF0000"/>
        </w:rPr>
        <w:t xml:space="preserve"> you will not be able to continue.</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42"/>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43"/>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lastRenderedPageBreak/>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4"/>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5"/>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6"/>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7"/>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lastRenderedPageBreak/>
        <w:t>Select a keyboard layout (can be changed later)</w:t>
      </w:r>
    </w:p>
    <w:p w14:paraId="56B37EEB" w14:textId="3456A294" w:rsidR="004F613E" w:rsidRDefault="004F613E" w:rsidP="00896162">
      <w:r>
        <w:rPr>
          <w:noProof/>
        </w:rPr>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8"/>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9"/>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50"/>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51"/>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52"/>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53"/>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4"/>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5"/>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6"/>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7"/>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8"/>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9"/>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60"/>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61"/>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62"/>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63"/>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4"/>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5"/>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6"/>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7"/>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8"/>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9"/>
                    <a:stretch>
                      <a:fillRect/>
                    </a:stretch>
                  </pic:blipFill>
                  <pic:spPr>
                    <a:xfrm>
                      <a:off x="0" y="0"/>
                      <a:ext cx="3209764" cy="1188229"/>
                    </a:xfrm>
                    <a:prstGeom prst="rect">
                      <a:avLst/>
                    </a:prstGeom>
                  </pic:spPr>
                </pic:pic>
              </a:graphicData>
            </a:graphic>
          </wp:inline>
        </w:drawing>
      </w:r>
    </w:p>
    <w:p w14:paraId="406E689A" w14:textId="4F1BA394" w:rsidR="00896162" w:rsidRDefault="00FA5F00" w:rsidP="00896162">
      <w:r>
        <w:t xml:space="preserve">Start Firefox. On </w:t>
      </w:r>
      <w:hyperlink r:id="rId70" w:history="1">
        <w:r w:rsidRPr="00AE000B">
          <w:rPr>
            <w:rStyle w:val="Hyperlink"/>
          </w:rPr>
          <w:t>http://localnode.local.mesh</w:t>
        </w:r>
      </w:hyperlink>
      <w:r>
        <w:t xml:space="preserve"> you should see your AREDN server</w:t>
      </w:r>
      <w:r w:rsidR="0088626A">
        <w:t xml:space="preserve"> </w:t>
      </w:r>
      <w:r w:rsidR="00ED4ADD">
        <w:t xml:space="preserve">on the same VLAN </w:t>
      </w:r>
      <w:r w:rsidR="0088626A">
        <w:t>because y</w:t>
      </w:r>
      <w:r>
        <w:t xml:space="preserve">our </w:t>
      </w:r>
      <w:r w:rsidR="00E43398">
        <w:t xml:space="preserve">Management Console </w:t>
      </w:r>
      <w:r>
        <w:t>is connected via the vmbr</w:t>
      </w:r>
      <w:r w:rsidR="0088626A">
        <w:t>0/</w:t>
      </w:r>
      <w:r w:rsidR="007F3DC1">
        <w:t>1</w:t>
      </w:r>
      <w:r w:rsidR="0088626A">
        <w:t>0</w:t>
      </w:r>
      <w:r>
        <w:t xml:space="preserve"> interface.</w:t>
      </w:r>
    </w:p>
    <w:p w14:paraId="36A90A8F" w14:textId="7067F454" w:rsidR="0031749C" w:rsidRDefault="0031749C" w:rsidP="00FF01B2">
      <w:pPr>
        <w:pStyle w:val="berschrift1"/>
      </w:pPr>
      <w:bookmarkStart w:id="12" w:name="_Toc166086073"/>
      <w:r>
        <w:lastRenderedPageBreak/>
        <w:t>Create a Management Console in an LXC Container</w:t>
      </w:r>
      <w:r w:rsidR="003E4FF5">
        <w:t xml:space="preserve"> (work in progress, not finished)</w:t>
      </w:r>
      <w:bookmarkEnd w:id="12"/>
    </w:p>
    <w:p w14:paraId="1EE8FFC8" w14:textId="4D14B212" w:rsidR="0031749C" w:rsidRDefault="0031749C" w:rsidP="0031749C">
      <w:pPr>
        <w:pStyle w:val="berschrift2"/>
      </w:pPr>
      <w:bookmarkStart w:id="13" w:name="_Toc166086074"/>
      <w:r>
        <w:t xml:space="preserve">Create a </w:t>
      </w:r>
      <w:r w:rsidR="003E4FF5">
        <w:t xml:space="preserve">Container </w:t>
      </w:r>
      <w:r>
        <w:t>using a Debian image</w:t>
      </w:r>
      <w:bookmarkEnd w:id="13"/>
    </w:p>
    <w:p w14:paraId="1141BA0B" w14:textId="721FB23C" w:rsidR="0031749C" w:rsidRDefault="0031749C" w:rsidP="0031749C">
      <w:pPr>
        <w:pStyle w:val="berschrift2"/>
      </w:pPr>
      <w:bookmarkStart w:id="14" w:name="_Toc166086075"/>
      <w:r>
        <w:t>Create a new user</w:t>
      </w:r>
      <w:bookmarkEnd w:id="14"/>
    </w:p>
    <w:p w14:paraId="0FDA2205" w14:textId="6608E44F" w:rsidR="0031749C" w:rsidRPr="00A865C8" w:rsidRDefault="00A865C8" w:rsidP="00A865C8">
      <w:pPr>
        <w:pStyle w:val="Code"/>
        <w:rPr>
          <w:lang w:val="en-US"/>
        </w:rPr>
      </w:pPr>
      <w:r w:rsidRPr="00A865C8">
        <w:rPr>
          <w:lang w:val="en-US"/>
        </w:rPr>
        <w:t>a</w:t>
      </w:r>
      <w:r w:rsidR="0031749C" w:rsidRPr="00A865C8">
        <w:rPr>
          <w:lang w:val="en-US"/>
        </w:rPr>
        <w:t>pt install sudo curl -y</w:t>
      </w:r>
    </w:p>
    <w:p w14:paraId="48383370" w14:textId="77777777" w:rsidR="00A865C8" w:rsidRDefault="00A865C8" w:rsidP="00A865C8"/>
    <w:p w14:paraId="40973763" w14:textId="3054EB1A" w:rsidR="00A865C8" w:rsidRPr="00A865C8" w:rsidRDefault="00A865C8" w:rsidP="00A865C8">
      <w:pPr>
        <w:pStyle w:val="Code"/>
        <w:rPr>
          <w:lang w:val="en-US"/>
        </w:rPr>
      </w:pPr>
      <w:proofErr w:type="spellStart"/>
      <w:r w:rsidRPr="00A865C8">
        <w:rPr>
          <w:lang w:val="en-US"/>
        </w:rPr>
        <w:t>adduser</w:t>
      </w:r>
      <w:proofErr w:type="spellEnd"/>
      <w:r w:rsidRPr="00A865C8">
        <w:rPr>
          <w:lang w:val="en-US"/>
        </w:rPr>
        <w:t xml:space="preserve"> </w:t>
      </w:r>
      <w:proofErr w:type="spellStart"/>
      <w:r w:rsidRPr="00A865C8">
        <w:rPr>
          <w:lang w:val="en-US"/>
        </w:rPr>
        <w:t>aredn</w:t>
      </w:r>
      <w:proofErr w:type="spellEnd"/>
    </w:p>
    <w:p w14:paraId="634B8D84" w14:textId="77777777" w:rsidR="00A865C8" w:rsidRDefault="00A865C8" w:rsidP="0031749C"/>
    <w:p w14:paraId="0708CF5E" w14:textId="0F313199" w:rsidR="00A865C8" w:rsidRPr="00A865C8" w:rsidRDefault="00A865C8" w:rsidP="00A865C8">
      <w:pPr>
        <w:pStyle w:val="Code"/>
        <w:rPr>
          <w:lang w:val="en-US"/>
        </w:rPr>
      </w:pPr>
      <w:proofErr w:type="spellStart"/>
      <w:r w:rsidRPr="00A865C8">
        <w:rPr>
          <w:lang w:val="en-US"/>
        </w:rPr>
        <w:t>usermod</w:t>
      </w:r>
      <w:proofErr w:type="spellEnd"/>
      <w:r w:rsidRPr="00A865C8">
        <w:rPr>
          <w:lang w:val="en-US"/>
        </w:rPr>
        <w:t xml:space="preserve"> -</w:t>
      </w:r>
      <w:proofErr w:type="spellStart"/>
      <w:r w:rsidRPr="00A865C8">
        <w:rPr>
          <w:lang w:val="en-US"/>
        </w:rPr>
        <w:t>aG</w:t>
      </w:r>
      <w:proofErr w:type="spellEnd"/>
      <w:r w:rsidRPr="00A865C8">
        <w:rPr>
          <w:lang w:val="en-US"/>
        </w:rPr>
        <w:t xml:space="preserve"> sudo </w:t>
      </w:r>
      <w:proofErr w:type="spellStart"/>
      <w:r w:rsidRPr="00A865C8">
        <w:rPr>
          <w:lang w:val="en-US"/>
        </w:rPr>
        <w:t>aredn</w:t>
      </w:r>
      <w:proofErr w:type="spellEnd"/>
      <w:r w:rsidRPr="00A865C8">
        <w:rPr>
          <w:lang w:val="en-US"/>
        </w:rPr>
        <w:t xml:space="preserve"> </w:t>
      </w:r>
    </w:p>
    <w:p w14:paraId="123F5E42" w14:textId="517DCF26" w:rsidR="00A865C8" w:rsidRDefault="00A865C8" w:rsidP="00A865C8">
      <w:pPr>
        <w:pStyle w:val="Code"/>
        <w:rPr>
          <w:lang w:val="en-US"/>
        </w:rPr>
      </w:pPr>
      <w:r>
        <w:rPr>
          <w:lang w:val="en-US"/>
        </w:rPr>
        <w:t>exit</w:t>
      </w:r>
    </w:p>
    <w:p w14:paraId="0229BA14" w14:textId="4022D324" w:rsidR="00A865C8" w:rsidRDefault="00A865C8" w:rsidP="00A865C8">
      <w:r>
        <w:t>Logout and login with new user</w:t>
      </w:r>
    </w:p>
    <w:p w14:paraId="26062451" w14:textId="2D477DED" w:rsidR="00A865C8" w:rsidRDefault="00A865C8" w:rsidP="00A865C8">
      <w:r>
        <w:t>Check if it worked:</w:t>
      </w:r>
    </w:p>
    <w:p w14:paraId="3BF8B08A" w14:textId="366BB523" w:rsidR="00A865C8" w:rsidRPr="00A865C8" w:rsidRDefault="00A865C8" w:rsidP="00A865C8">
      <w:pPr>
        <w:pStyle w:val="Code"/>
        <w:rPr>
          <w:lang w:val="en-US"/>
        </w:rPr>
      </w:pPr>
      <w:r w:rsidRPr="00A865C8">
        <w:rPr>
          <w:lang w:val="en-US"/>
        </w:rPr>
        <w:t>sudo apt update</w:t>
      </w:r>
    </w:p>
    <w:p w14:paraId="42C1C476" w14:textId="77777777" w:rsidR="00A865C8" w:rsidRDefault="00A865C8" w:rsidP="00A865C8"/>
    <w:p w14:paraId="579E2F0F" w14:textId="23B15EED" w:rsidR="00A865C8" w:rsidRPr="00B56A27" w:rsidRDefault="00A865C8" w:rsidP="00A865C8">
      <w:pPr>
        <w:pStyle w:val="Code"/>
        <w:rPr>
          <w:lang w:val="en-US"/>
        </w:rPr>
      </w:pPr>
      <w:r w:rsidRPr="00B56A27">
        <w:rPr>
          <w:lang w:val="en-US"/>
        </w:rPr>
        <w:t xml:space="preserve">sudo apt install </w:t>
      </w:r>
      <w:proofErr w:type="spellStart"/>
      <w:r w:rsidRPr="00B56A27">
        <w:rPr>
          <w:lang w:val="en-US"/>
        </w:rPr>
        <w:t>xrdp</w:t>
      </w:r>
      <w:proofErr w:type="spellEnd"/>
      <w:r w:rsidR="002E535B" w:rsidRPr="00B56A27">
        <w:rPr>
          <w:lang w:val="en-US"/>
        </w:rPr>
        <w:t xml:space="preserve"> -y</w:t>
      </w:r>
    </w:p>
    <w:p w14:paraId="7E0F31DD" w14:textId="77777777" w:rsidR="00A865C8" w:rsidRDefault="00A865C8" w:rsidP="00A865C8"/>
    <w:p w14:paraId="4B06C922" w14:textId="63348CAC" w:rsidR="00A865C8" w:rsidRPr="003C22EB" w:rsidRDefault="00B56A27" w:rsidP="00B56A27">
      <w:pPr>
        <w:pStyle w:val="Code"/>
        <w:rPr>
          <w:lang w:val="en-US"/>
        </w:rPr>
      </w:pPr>
      <w:r w:rsidRPr="003C22EB">
        <w:rPr>
          <w:lang w:val="en-US"/>
        </w:rPr>
        <w:t>sudo echo xfce4-session &gt;~/.</w:t>
      </w:r>
      <w:proofErr w:type="spellStart"/>
      <w:r w:rsidRPr="003C22EB">
        <w:rPr>
          <w:lang w:val="en-US"/>
        </w:rPr>
        <w:t>xsession</w:t>
      </w:r>
      <w:proofErr w:type="spellEnd"/>
    </w:p>
    <w:p w14:paraId="015257FE" w14:textId="77777777" w:rsidR="00B56A27" w:rsidRPr="003C22EB" w:rsidRDefault="00B56A27" w:rsidP="00B56A27">
      <w:pPr>
        <w:pStyle w:val="Code"/>
        <w:rPr>
          <w:lang w:val="en-US"/>
        </w:rPr>
      </w:pPr>
    </w:p>
    <w:p w14:paraId="2C3C8DDC" w14:textId="77777777" w:rsidR="00B56A27" w:rsidRPr="003C22EB" w:rsidRDefault="00B56A27" w:rsidP="00B56A27">
      <w:pPr>
        <w:pStyle w:val="Code"/>
        <w:rPr>
          <w:lang w:val="en-US"/>
        </w:rPr>
      </w:pPr>
      <w:r w:rsidRPr="003C22EB">
        <w:rPr>
          <w:lang w:val="en-US"/>
        </w:rPr>
        <w:t>sudo nano /etc/xrdp/startwm.sh</w:t>
      </w:r>
    </w:p>
    <w:p w14:paraId="1D428BFE" w14:textId="77777777" w:rsidR="00B56A27" w:rsidRDefault="00B56A27" w:rsidP="00B56A27">
      <w:r>
        <w:t xml:space="preserve">add </w:t>
      </w:r>
    </w:p>
    <w:p w14:paraId="57F1D311" w14:textId="6CF20F51" w:rsidR="00B56A27" w:rsidRPr="003C22EB" w:rsidRDefault="00B56A27" w:rsidP="00B56A27">
      <w:pPr>
        <w:pStyle w:val="Code"/>
        <w:rPr>
          <w:lang w:val="en-US"/>
        </w:rPr>
      </w:pPr>
      <w:r w:rsidRPr="003C22EB">
        <w:rPr>
          <w:lang w:val="en-US"/>
        </w:rPr>
        <w:t>startxfce4</w:t>
      </w:r>
    </w:p>
    <w:p w14:paraId="5464D1AE" w14:textId="2F9C4AEA" w:rsidR="00B56A27" w:rsidRPr="00B56A27" w:rsidRDefault="00B56A27" w:rsidP="00B56A27">
      <w:r>
        <w:t>at the end of the file</w:t>
      </w:r>
    </w:p>
    <w:p w14:paraId="50530596" w14:textId="7E3E046C" w:rsidR="001F6591" w:rsidRDefault="001F6591" w:rsidP="00FF01B2">
      <w:pPr>
        <w:pStyle w:val="berschrift1"/>
      </w:pPr>
      <w:bookmarkStart w:id="15" w:name="_Ref153786420"/>
      <w:bookmarkStart w:id="16" w:name="_Toc166086076"/>
      <w:r>
        <w:lastRenderedPageBreak/>
        <w:t>Configure the AREDN Tunnel Server</w:t>
      </w:r>
      <w:bookmarkEnd w:id="15"/>
      <w:bookmarkEnd w:id="16"/>
    </w:p>
    <w:p w14:paraId="27D40AB4" w14:textId="277D4EB4" w:rsidR="003F699C" w:rsidRDefault="003F699C" w:rsidP="003F699C">
      <w:r>
        <w:t xml:space="preserve">Because our </w:t>
      </w:r>
      <w:r w:rsidR="00E43398">
        <w:t xml:space="preserve">Management Console </w:t>
      </w:r>
      <w:r>
        <w:t>VM is connected to our AREDN VM via vmbr0/VLAN10 it should get an IP.</w:t>
      </w:r>
    </w:p>
    <w:p w14:paraId="413743B8" w14:textId="76C181DB" w:rsidR="003F699C" w:rsidRDefault="003F699C" w:rsidP="003F699C">
      <w:r>
        <w:rPr>
          <w:noProof/>
        </w:rPr>
        <w:drawing>
          <wp:inline distT="0" distB="0" distL="0" distR="0" wp14:anchorId="789FA1F2" wp14:editId="7C7A063E">
            <wp:extent cx="4360578" cy="1394826"/>
            <wp:effectExtent l="0" t="0" r="1905" b="0"/>
            <wp:docPr id="9282455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555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76088" cy="1399787"/>
                    </a:xfrm>
                    <a:prstGeom prst="rect">
                      <a:avLst/>
                    </a:prstGeom>
                  </pic:spPr>
                </pic:pic>
              </a:graphicData>
            </a:graphic>
          </wp:inline>
        </w:drawing>
      </w:r>
    </w:p>
    <w:p w14:paraId="3F9350B1" w14:textId="2DEAA0CE" w:rsidR="003F699C" w:rsidRDefault="003F699C" w:rsidP="003F699C">
      <w:r>
        <w:t xml:space="preserve">To check the connection, you can ping the AREDN VM: </w:t>
      </w:r>
    </w:p>
    <w:p w14:paraId="190FC04B" w14:textId="26CB012C" w:rsidR="003F699C" w:rsidRPr="00D332C8" w:rsidRDefault="00D332C8" w:rsidP="003F699C">
      <w:pPr>
        <w:pStyle w:val="Code"/>
        <w:rPr>
          <w:lang w:val="en-US"/>
        </w:rPr>
      </w:pPr>
      <w:r>
        <w:rPr>
          <w:lang w:val="en-US"/>
        </w:rPr>
        <w:t>p</w:t>
      </w:r>
      <w:r w:rsidR="003F699C" w:rsidRPr="00D332C8">
        <w:rPr>
          <w:lang w:val="en-US"/>
        </w:rPr>
        <w:t xml:space="preserve">ing </w:t>
      </w:r>
      <w:proofErr w:type="spellStart"/>
      <w:proofErr w:type="gramStart"/>
      <w:r w:rsidR="003F699C" w:rsidRPr="00D332C8">
        <w:rPr>
          <w:lang w:val="en-US"/>
        </w:rPr>
        <w:t>localnode</w:t>
      </w:r>
      <w:r>
        <w:rPr>
          <w:lang w:val="en-US"/>
        </w:rPr>
        <w:t>.local</w:t>
      </w:r>
      <w:proofErr w:type="gramEnd"/>
      <w:r>
        <w:rPr>
          <w:lang w:val="en-US"/>
        </w:rPr>
        <w:t>.mesh</w:t>
      </w:r>
      <w:proofErr w:type="spellEnd"/>
    </w:p>
    <w:p w14:paraId="1586F0F0" w14:textId="4F301E39" w:rsidR="003F699C" w:rsidRDefault="00D332C8" w:rsidP="001F6591">
      <w:pPr>
        <w:pStyle w:val="berschrift2"/>
      </w:pPr>
      <w:bookmarkStart w:id="17" w:name="_Toc166086077"/>
      <w:r>
        <w:t>Initial setup of the AREDN router</w:t>
      </w:r>
      <w:bookmarkEnd w:id="17"/>
    </w:p>
    <w:p w14:paraId="6FABC011" w14:textId="79E7CB44" w:rsidR="00D332C8" w:rsidRDefault="00D332C8" w:rsidP="00D332C8">
      <w:r>
        <w:t xml:space="preserve">Open the browser and call </w:t>
      </w:r>
      <w:proofErr w:type="spellStart"/>
      <w:proofErr w:type="gramStart"/>
      <w:r>
        <w:t>localnode.local</w:t>
      </w:r>
      <w:proofErr w:type="gramEnd"/>
      <w:r>
        <w:t>.mesh</w:t>
      </w:r>
      <w:proofErr w:type="spellEnd"/>
    </w:p>
    <w:p w14:paraId="30D006A6" w14:textId="6F2EF2C3" w:rsidR="00D332C8" w:rsidRDefault="00D332C8" w:rsidP="00D332C8">
      <w:r>
        <w:rPr>
          <w:noProof/>
        </w:rPr>
        <w:drawing>
          <wp:inline distT="0" distB="0" distL="0" distR="0" wp14:anchorId="77241F84" wp14:editId="3053A928">
            <wp:extent cx="5943600" cy="2865120"/>
            <wp:effectExtent l="0" t="0" r="0" b="0"/>
            <wp:docPr id="213602646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646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31000C7" w14:textId="272BFF74" w:rsidR="00D332C8" w:rsidRDefault="00D332C8" w:rsidP="00D332C8">
      <w:r>
        <w:t>Press setup</w:t>
      </w:r>
      <w:r w:rsidR="00B94B54">
        <w:t xml:space="preserve"> (password: </w:t>
      </w:r>
      <w:r w:rsidR="00C65417">
        <w:t>“</w:t>
      </w:r>
      <w:proofErr w:type="spellStart"/>
      <w:r w:rsidR="00B94B54">
        <w:t>hsmm</w:t>
      </w:r>
      <w:proofErr w:type="spellEnd"/>
      <w:r w:rsidR="00C65417">
        <w:t>” or your password given above</w:t>
      </w:r>
      <w:r w:rsidR="00B94B54">
        <w:t>)</w:t>
      </w:r>
    </w:p>
    <w:p w14:paraId="394CB2C0" w14:textId="0FF3AFE6" w:rsidR="00D332C8" w:rsidRDefault="00B94B54" w:rsidP="00D332C8">
      <w:r>
        <w:rPr>
          <w:noProof/>
        </w:rPr>
        <w:drawing>
          <wp:inline distT="0" distB="0" distL="0" distR="0" wp14:anchorId="12AFC7D9" wp14:editId="74458527">
            <wp:extent cx="3884879" cy="1636132"/>
            <wp:effectExtent l="0" t="0" r="0" b="0"/>
            <wp:docPr id="61570724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724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84879" cy="1636132"/>
                    </a:xfrm>
                    <a:prstGeom prst="rect">
                      <a:avLst/>
                    </a:prstGeom>
                  </pic:spPr>
                </pic:pic>
              </a:graphicData>
            </a:graphic>
          </wp:inline>
        </w:drawing>
      </w:r>
    </w:p>
    <w:p w14:paraId="21F55C11" w14:textId="68EE0654" w:rsidR="00B94B54" w:rsidRDefault="00B94B54" w:rsidP="00D332C8">
      <w:r>
        <w:lastRenderedPageBreak/>
        <w:t>Give it a name and a password, hit “Save changes” and “reboot”</w:t>
      </w:r>
    </w:p>
    <w:p w14:paraId="4AB5576D" w14:textId="3CB577B4" w:rsidR="00B94B54" w:rsidRDefault="00B94B54" w:rsidP="00D332C8">
      <w:r>
        <w:rPr>
          <w:noProof/>
        </w:rPr>
        <w:drawing>
          <wp:inline distT="0" distB="0" distL="0" distR="0" wp14:anchorId="18BE12E1" wp14:editId="3F919A54">
            <wp:extent cx="4762280" cy="2237152"/>
            <wp:effectExtent l="0" t="0" r="635" b="0"/>
            <wp:docPr id="167173148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31487" name=""/>
                    <pic:cNvPicPr/>
                  </pic:nvPicPr>
                  <pic:blipFill>
                    <a:blip r:embed="rId74">
                      <a:extLst>
                        <a:ext uri="{28A0092B-C50C-407E-A947-70E740481C1C}">
                          <a14:useLocalDpi xmlns:a14="http://schemas.microsoft.com/office/drawing/2010/main" val="0"/>
                        </a:ext>
                      </a:extLst>
                    </a:blip>
                    <a:stretch>
                      <a:fillRect/>
                    </a:stretch>
                  </pic:blipFill>
                  <pic:spPr>
                    <a:xfrm>
                      <a:off x="0" y="0"/>
                      <a:ext cx="4768330" cy="2239994"/>
                    </a:xfrm>
                    <a:prstGeom prst="rect">
                      <a:avLst/>
                    </a:prstGeom>
                  </pic:spPr>
                </pic:pic>
              </a:graphicData>
            </a:graphic>
          </wp:inline>
        </w:drawing>
      </w:r>
    </w:p>
    <w:p w14:paraId="65BFC6B1" w14:textId="4A7BA81F" w:rsidR="009626FF" w:rsidRDefault="009626FF" w:rsidP="00D332C8">
      <w:r>
        <w:t xml:space="preserve">After reboot, your </w:t>
      </w:r>
      <w:r w:rsidR="00AF112D">
        <w:t xml:space="preserve">AREDN </w:t>
      </w:r>
      <w:r>
        <w:t>VM should have an 10.x.x.x address</w:t>
      </w:r>
    </w:p>
    <w:p w14:paraId="7D2E2A9E" w14:textId="14C3F18B" w:rsidR="00AF112D" w:rsidRDefault="00AF112D" w:rsidP="00D332C8">
      <w:r>
        <w:t xml:space="preserve">If the </w:t>
      </w:r>
      <w:r w:rsidR="00E43398">
        <w:t xml:space="preserve">Management Console </w:t>
      </w:r>
      <w:r>
        <w:t>does not connect to the AREDN VM, it still has its old address.</w:t>
      </w:r>
    </w:p>
    <w:p w14:paraId="1A50C108" w14:textId="2FF810F3" w:rsidR="00AF112D" w:rsidRDefault="00AF112D" w:rsidP="00D332C8">
      <w:proofErr w:type="gramStart"/>
      <w:r>
        <w:t>So</w:t>
      </w:r>
      <w:proofErr w:type="gramEnd"/>
      <w:r>
        <w:t xml:space="preserve"> type these two commands to get a new address from the AREDN VM:</w:t>
      </w:r>
    </w:p>
    <w:p w14:paraId="0705D2B5" w14:textId="33BC12DB" w:rsidR="00AF112D" w:rsidRPr="009269D4" w:rsidRDefault="00AF112D" w:rsidP="00AF112D">
      <w:pPr>
        <w:pStyle w:val="Code"/>
        <w:rPr>
          <w:lang w:val="en-US"/>
        </w:rPr>
      </w:pPr>
      <w:r w:rsidRPr="009269D4">
        <w:rPr>
          <w:lang w:val="en-US"/>
        </w:rPr>
        <w:t xml:space="preserve">sudo </w:t>
      </w:r>
      <w:proofErr w:type="spellStart"/>
      <w:r w:rsidRPr="009269D4">
        <w:rPr>
          <w:lang w:val="en-US"/>
        </w:rPr>
        <w:t>dhclient</w:t>
      </w:r>
      <w:proofErr w:type="spellEnd"/>
      <w:r w:rsidRPr="009269D4">
        <w:rPr>
          <w:lang w:val="en-US"/>
        </w:rPr>
        <w:t xml:space="preserve"> -r</w:t>
      </w:r>
    </w:p>
    <w:p w14:paraId="0A6FB7A4" w14:textId="1E500CD8" w:rsidR="00AF112D" w:rsidRPr="009269D4" w:rsidRDefault="00AF112D" w:rsidP="00AF112D">
      <w:pPr>
        <w:pStyle w:val="Code"/>
        <w:rPr>
          <w:lang w:val="en-US"/>
        </w:rPr>
      </w:pPr>
      <w:r w:rsidRPr="009269D4">
        <w:rPr>
          <w:lang w:val="en-US"/>
        </w:rPr>
        <w:t xml:space="preserve">sudo </w:t>
      </w:r>
      <w:proofErr w:type="spellStart"/>
      <w:r w:rsidRPr="009269D4">
        <w:rPr>
          <w:lang w:val="en-US"/>
        </w:rPr>
        <w:t>dhclient</w:t>
      </w:r>
      <w:proofErr w:type="spellEnd"/>
    </w:p>
    <w:p w14:paraId="4E04426D" w14:textId="76216BCB" w:rsidR="00AF112D" w:rsidRDefault="00AF112D" w:rsidP="00AF112D">
      <w:r>
        <w:t xml:space="preserve">From now on, you can manage your AREDN node from the </w:t>
      </w:r>
      <w:r w:rsidR="00E43398">
        <w:t xml:space="preserve">Management Console </w:t>
      </w:r>
    </w:p>
    <w:p w14:paraId="28C234CF" w14:textId="17797CD2" w:rsidR="00AF112D" w:rsidRPr="00D332C8" w:rsidRDefault="00AF112D" w:rsidP="00AF112D">
      <w:r>
        <w:rPr>
          <w:noProof/>
        </w:rPr>
        <w:drawing>
          <wp:inline distT="0" distB="0" distL="0" distR="0" wp14:anchorId="2AB642A2" wp14:editId="1B82B2A0">
            <wp:extent cx="4793993" cy="2862567"/>
            <wp:effectExtent l="0" t="0" r="6985" b="0"/>
            <wp:docPr id="114801285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2855" name=""/>
                    <pic:cNvPicPr/>
                  </pic:nvPicPr>
                  <pic:blipFill>
                    <a:blip r:embed="rId75">
                      <a:extLst>
                        <a:ext uri="{28A0092B-C50C-407E-A947-70E740481C1C}">
                          <a14:useLocalDpi xmlns:a14="http://schemas.microsoft.com/office/drawing/2010/main" val="0"/>
                        </a:ext>
                      </a:extLst>
                    </a:blip>
                    <a:stretch>
                      <a:fillRect/>
                    </a:stretch>
                  </pic:blipFill>
                  <pic:spPr>
                    <a:xfrm>
                      <a:off x="0" y="0"/>
                      <a:ext cx="4805960" cy="2869713"/>
                    </a:xfrm>
                    <a:prstGeom prst="rect">
                      <a:avLst/>
                    </a:prstGeom>
                  </pic:spPr>
                </pic:pic>
              </a:graphicData>
            </a:graphic>
          </wp:inline>
        </w:drawing>
      </w:r>
    </w:p>
    <w:p w14:paraId="6CB2743D" w14:textId="43719F4B" w:rsidR="001F6591" w:rsidRDefault="00844712" w:rsidP="001F6591">
      <w:pPr>
        <w:pStyle w:val="berschrift3"/>
      </w:pPr>
      <w:bookmarkStart w:id="18" w:name="_Toc166086078"/>
      <w:r>
        <w:t>C</w:t>
      </w:r>
      <w:r w:rsidR="001F6591">
        <w:t>onnection to the</w:t>
      </w:r>
      <w:r>
        <w:t xml:space="preserve"> configured</w:t>
      </w:r>
      <w:r w:rsidR="00CB66A6">
        <w:t xml:space="preserve"> Tunnel Server</w:t>
      </w:r>
      <w:r>
        <w:t xml:space="preserve"> (incl. ssh)</w:t>
      </w:r>
      <w:bookmarkEnd w:id="18"/>
    </w:p>
    <w:p w14:paraId="5E4A9BFF" w14:textId="2231F64A" w:rsidR="00DC27CF" w:rsidRPr="00DC27CF" w:rsidRDefault="00BB283E" w:rsidP="002E7F9C">
      <w:pPr>
        <w:rPr>
          <w:color w:val="FF0000"/>
        </w:rPr>
      </w:pPr>
      <w:r>
        <w:t xml:space="preserve">Connect </w:t>
      </w:r>
      <w:r w:rsidR="00844712">
        <w:t xml:space="preserve">again </w:t>
      </w:r>
      <w:r>
        <w:t>to your AREDN server</w:t>
      </w:r>
      <w:r w:rsidR="00A11B71" w:rsidRPr="00A11B71">
        <w:rPr>
          <w:color w:val="FF0000"/>
        </w:rPr>
        <w:t xml:space="preserve"> (unfortunately, Proxmox does not allow copy-paste)</w:t>
      </w:r>
      <w:r w:rsidRPr="00A11B71">
        <w:rPr>
          <w:color w:val="FF0000"/>
        </w:rPr>
        <w:t>:</w:t>
      </w:r>
    </w:p>
    <w:p w14:paraId="14F80A10" w14:textId="3A23C21E" w:rsidR="00BB283E" w:rsidRDefault="00BB283E" w:rsidP="002E7F9C">
      <w:r>
        <w:rPr>
          <w:noProof/>
        </w:rPr>
        <w:lastRenderedPageBreak/>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76"/>
                    <a:stretch>
                      <a:fillRect/>
                    </a:stretch>
                  </pic:blipFill>
                  <pic:spPr>
                    <a:xfrm>
                      <a:off x="0" y="0"/>
                      <a:ext cx="4004082" cy="1273093"/>
                    </a:xfrm>
                    <a:prstGeom prst="rect">
                      <a:avLst/>
                    </a:prstGeom>
                  </pic:spPr>
                </pic:pic>
              </a:graphicData>
            </a:graphic>
          </wp:inline>
        </w:drawing>
      </w:r>
    </w:p>
    <w:p w14:paraId="45A1D2E7" w14:textId="2A2970FA" w:rsidR="00BB283E" w:rsidRDefault="00BB283E" w:rsidP="00BB283E">
      <w:r>
        <w:t>Press yes, and enter the password</w:t>
      </w:r>
      <w:r w:rsidR="009623AE">
        <w:t xml:space="preserve"> </w:t>
      </w:r>
      <w:proofErr w:type="spellStart"/>
      <w:r w:rsidR="009623AE" w:rsidRPr="009623AE">
        <w:rPr>
          <w:b/>
          <w:bCs/>
        </w:rPr>
        <w:t>hsmm</w:t>
      </w:r>
      <w:proofErr w:type="spellEnd"/>
    </w:p>
    <w:p w14:paraId="28980025" w14:textId="5C76B384" w:rsidR="00DC5CEA" w:rsidRDefault="00DC5CEA" w:rsidP="00AF112D">
      <w:r>
        <w:t>If you get a “man in the middle” warning, key in th</w:t>
      </w:r>
      <w:r w:rsidR="009623AE">
        <w:t>e suggested command</w:t>
      </w:r>
      <w:r w:rsidR="00220C94">
        <w:t xml:space="preserve"> (you find it in cat </w:t>
      </w:r>
      <w:proofErr w:type="spellStart"/>
      <w:r w:rsidR="00220C94" w:rsidRPr="00220C94">
        <w:rPr>
          <w:color w:val="FF0000"/>
        </w:rPr>
        <w:t>specialcommand</w:t>
      </w:r>
      <w:proofErr w:type="spellEnd"/>
      <w:r w:rsidR="00220C94">
        <w:t>)</w:t>
      </w:r>
      <w:r w:rsidR="00AF112D">
        <w:t>:</w:t>
      </w:r>
    </w:p>
    <w:p w14:paraId="2B8870AC" w14:textId="28E89D69" w:rsidR="00AF112D" w:rsidRDefault="00AF112D" w:rsidP="00AF112D">
      <w:r>
        <w:rPr>
          <w:noProof/>
        </w:rPr>
        <w:drawing>
          <wp:inline distT="0" distB="0" distL="0" distR="0" wp14:anchorId="7EEB7FE3" wp14:editId="1344C091">
            <wp:extent cx="4561429" cy="2294847"/>
            <wp:effectExtent l="0" t="0" r="0" b="0"/>
            <wp:docPr id="188521639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6390" name=""/>
                    <pic:cNvPicPr/>
                  </pic:nvPicPr>
                  <pic:blipFill>
                    <a:blip r:embed="rId77">
                      <a:extLst>
                        <a:ext uri="{28A0092B-C50C-407E-A947-70E740481C1C}">
                          <a14:useLocalDpi xmlns:a14="http://schemas.microsoft.com/office/drawing/2010/main" val="0"/>
                        </a:ext>
                      </a:extLst>
                    </a:blip>
                    <a:stretch>
                      <a:fillRect/>
                    </a:stretch>
                  </pic:blipFill>
                  <pic:spPr>
                    <a:xfrm>
                      <a:off x="0" y="0"/>
                      <a:ext cx="4578995" cy="2303684"/>
                    </a:xfrm>
                    <a:prstGeom prst="rect">
                      <a:avLst/>
                    </a:prstGeom>
                  </pic:spPr>
                </pic:pic>
              </a:graphicData>
            </a:graphic>
          </wp:inline>
        </w:drawing>
      </w:r>
    </w:p>
    <w:p w14:paraId="17FAFF74" w14:textId="7FEC4740" w:rsidR="0089271B" w:rsidRDefault="0089271B" w:rsidP="00AF112D">
      <w:r>
        <w:t xml:space="preserve">This is the correct answer: </w:t>
      </w:r>
    </w:p>
    <w:p w14:paraId="27F37F25" w14:textId="0F45E8E0" w:rsidR="0089271B" w:rsidRPr="00896FD7" w:rsidRDefault="0089271B" w:rsidP="00AF112D">
      <w:r>
        <w:rPr>
          <w:noProof/>
        </w:rPr>
        <w:drawing>
          <wp:inline distT="0" distB="0" distL="0" distR="0" wp14:anchorId="080393AC" wp14:editId="475A92A7">
            <wp:extent cx="4735852" cy="566177"/>
            <wp:effectExtent l="0" t="0" r="0" b="5715"/>
            <wp:docPr id="115199565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652" name=""/>
                    <pic:cNvPicPr/>
                  </pic:nvPicPr>
                  <pic:blipFill>
                    <a:blip r:embed="rId78">
                      <a:extLst>
                        <a:ext uri="{28A0092B-C50C-407E-A947-70E740481C1C}">
                          <a14:useLocalDpi xmlns:a14="http://schemas.microsoft.com/office/drawing/2010/main" val="0"/>
                        </a:ext>
                      </a:extLst>
                    </a:blip>
                    <a:stretch>
                      <a:fillRect/>
                    </a:stretch>
                  </pic:blipFill>
                  <pic:spPr>
                    <a:xfrm>
                      <a:off x="0" y="0"/>
                      <a:ext cx="4815145" cy="575657"/>
                    </a:xfrm>
                    <a:prstGeom prst="rect">
                      <a:avLst/>
                    </a:prstGeom>
                  </pic:spPr>
                </pic:pic>
              </a:graphicData>
            </a:graphic>
          </wp:inline>
        </w:drawing>
      </w:r>
    </w:p>
    <w:p w14:paraId="356CA6E2" w14:textId="051179C3" w:rsidR="009623AE" w:rsidRDefault="009623AE" w:rsidP="00BB283E">
      <w:r>
        <w:t xml:space="preserve">Now you can try to ssh into your server </w:t>
      </w:r>
      <w:r w:rsidR="00A11B71">
        <w:t>as before</w:t>
      </w:r>
    </w:p>
    <w:p w14:paraId="477DCF35" w14:textId="0901497B" w:rsidR="00A37CF8" w:rsidRDefault="00A37CF8" w:rsidP="00BB283E">
      <w:r>
        <w:rPr>
          <w:noProof/>
        </w:rPr>
        <w:drawing>
          <wp:inline distT="0" distB="0" distL="0" distR="0" wp14:anchorId="116CAE5B" wp14:editId="434688C0">
            <wp:extent cx="2875339" cy="2170328"/>
            <wp:effectExtent l="0" t="0" r="1270" b="1905"/>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79"/>
                    <a:stretch>
                      <a:fillRect/>
                    </a:stretch>
                  </pic:blipFill>
                  <pic:spPr>
                    <a:xfrm>
                      <a:off x="0" y="0"/>
                      <a:ext cx="2905899" cy="2193395"/>
                    </a:xfrm>
                    <a:prstGeom prst="rect">
                      <a:avLst/>
                    </a:prstGeom>
                  </pic:spPr>
                </pic:pic>
              </a:graphicData>
            </a:graphic>
          </wp:inline>
        </w:drawing>
      </w:r>
    </w:p>
    <w:p w14:paraId="14EE5CF6" w14:textId="1857B23A" w:rsidR="00844712" w:rsidRDefault="00844712" w:rsidP="00844712">
      <w:pPr>
        <w:pStyle w:val="berschrift3"/>
      </w:pPr>
      <w:bookmarkStart w:id="19" w:name="_Toc166086079"/>
      <w:r>
        <w:lastRenderedPageBreak/>
        <w:t>Network mapping inside the AREDN V</w:t>
      </w:r>
      <w:r w:rsidR="00AE3EA1">
        <w:t>M</w:t>
      </w:r>
      <w:bookmarkEnd w:id="19"/>
    </w:p>
    <w:p w14:paraId="17710F34" w14:textId="77777777" w:rsidR="00844712" w:rsidRPr="00DB4CD7" w:rsidRDefault="00844712" w:rsidP="00844712">
      <w:r>
        <w:t>In the end we would like the following mapping:</w:t>
      </w:r>
    </w:p>
    <w:p w14:paraId="6760FC74" w14:textId="77777777" w:rsidR="00844712" w:rsidRDefault="00844712" w:rsidP="00844712">
      <w:r>
        <w:rPr>
          <w:noProof/>
        </w:rPr>
        <w:drawing>
          <wp:inline distT="0" distB="0" distL="0" distR="0" wp14:anchorId="3EFBAD7F" wp14:editId="583BC072">
            <wp:extent cx="5414315" cy="496842"/>
            <wp:effectExtent l="0" t="0" r="0" b="0"/>
            <wp:docPr id="145674880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8804" name=""/>
                    <pic:cNvPicPr/>
                  </pic:nvPicPr>
                  <pic:blipFill rotWithShape="1">
                    <a:blip r:embed="rId80">
                      <a:extLst>
                        <a:ext uri="{28A0092B-C50C-407E-A947-70E740481C1C}">
                          <a14:useLocalDpi xmlns:a14="http://schemas.microsoft.com/office/drawing/2010/main" val="0"/>
                        </a:ext>
                      </a:extLst>
                    </a:blip>
                    <a:srcRect l="-1" r="34453"/>
                    <a:stretch/>
                  </pic:blipFill>
                  <pic:spPr bwMode="auto">
                    <a:xfrm>
                      <a:off x="0" y="0"/>
                      <a:ext cx="5489243" cy="503718"/>
                    </a:xfrm>
                    <a:prstGeom prst="rect">
                      <a:avLst/>
                    </a:prstGeom>
                    <a:ln>
                      <a:noFill/>
                    </a:ln>
                    <a:extLst>
                      <a:ext uri="{53640926-AAD7-44D8-BBD7-CCE9431645EC}">
                        <a14:shadowObscured xmlns:a14="http://schemas.microsoft.com/office/drawing/2010/main"/>
                      </a:ext>
                    </a:extLst>
                  </pic:spPr>
                </pic:pic>
              </a:graphicData>
            </a:graphic>
          </wp:inline>
        </w:drawing>
      </w:r>
    </w:p>
    <w:p w14:paraId="0EC1E1AF" w14:textId="0A5F1F2F" w:rsidR="00844712" w:rsidRDefault="00844712" w:rsidP="00844712">
      <w:r>
        <w:t xml:space="preserve">The mapping of the nets has to be done now in the terminal of the Management Console. </w:t>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w:t>
      </w:r>
      <w:proofErr w:type="spellStart"/>
      <w:r w:rsidRPr="002E7F9C">
        <w:rPr>
          <w:lang w:val="en-US"/>
        </w:rPr>
        <w:t>etc</w:t>
      </w:r>
      <w:proofErr w:type="spellEnd"/>
      <w:r w:rsidRPr="002E7F9C">
        <w:rPr>
          <w:lang w:val="en-US"/>
        </w:rPr>
        <w:t>/config/network</w:t>
      </w:r>
    </w:p>
    <w:p w14:paraId="06951476" w14:textId="27292EED" w:rsidR="00AE3EA1" w:rsidRDefault="00AE3EA1" w:rsidP="002E7F9C">
      <w:r>
        <w:t>a</w:t>
      </w:r>
      <w:r w:rsidRPr="00AE3EA1">
        <w:t xml:space="preserve">nd </w:t>
      </w:r>
      <w:r w:rsidR="00AA0346">
        <w:t>copy the configurations into notepad in your virtual machine (because of copy-paste). You will need them later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t xml:space="preserve">Press the “escape” button and </w:t>
      </w:r>
      <w:proofErr w:type="gramStart"/>
      <w:r>
        <w:t>“:</w:t>
      </w:r>
      <w:proofErr w:type="spellStart"/>
      <w:r>
        <w:t>wq</w:t>
      </w:r>
      <w:proofErr w:type="spellEnd"/>
      <w:proofErr w:type="gramEnd"/>
      <w:r>
        <w:t>” to save your changes.</w:t>
      </w:r>
    </w:p>
    <w:p w14:paraId="5F428922" w14:textId="5EC92A36" w:rsidR="00141192" w:rsidRDefault="00141192" w:rsidP="002E7F9C">
      <w:r>
        <w:t>Reboot.</w:t>
      </w:r>
    </w:p>
    <w:p w14:paraId="2F2C70A7" w14:textId="3642D542" w:rsidR="00497FE4" w:rsidRDefault="00497FE4" w:rsidP="00A54173">
      <w:pPr>
        <w:pStyle w:val="berschrift2"/>
        <w:tabs>
          <w:tab w:val="left" w:pos="6162"/>
        </w:tabs>
      </w:pPr>
      <w:bookmarkStart w:id="20" w:name="_Toc166086080"/>
      <w:r>
        <w:t>Make the configuration surviving changes and reboots</w:t>
      </w:r>
      <w:bookmarkEnd w:id="20"/>
    </w:p>
    <w:p w14:paraId="56EA9168" w14:textId="77777777" w:rsidR="00497FE4" w:rsidRPr="00D2743E" w:rsidRDefault="00497FE4" w:rsidP="00497FE4">
      <w:r>
        <w:t>Create 4 new files and copy the respective part of the configuration files into these files:</w:t>
      </w:r>
    </w:p>
    <w:p w14:paraId="7FD91B58" w14:textId="77777777" w:rsidR="00497FE4" w:rsidRDefault="00497FE4" w:rsidP="00497FE4">
      <w:pPr>
        <w:pStyle w:val="Code"/>
        <w:rPr>
          <w:lang w:val="en-US"/>
        </w:rPr>
      </w:pPr>
      <w:r w:rsidRPr="00D2743E">
        <w:rPr>
          <w:lang w:val="en-US"/>
        </w:rPr>
        <w:t>vi /</w:t>
      </w:r>
      <w:proofErr w:type="spellStart"/>
      <w:r w:rsidRPr="00D2743E">
        <w:rPr>
          <w:lang w:val="en-US"/>
        </w:rPr>
        <w:t>etc</w:t>
      </w:r>
      <w:proofErr w:type="spellEnd"/>
      <w:r w:rsidRPr="00D2743E">
        <w:rPr>
          <w:lang w:val="en-US"/>
        </w:rPr>
        <w:t>/</w:t>
      </w:r>
      <w:proofErr w:type="spellStart"/>
      <w:r w:rsidRPr="00D2743E">
        <w:rPr>
          <w:lang w:val="en-US"/>
        </w:rPr>
        <w:t>aredn_include</w:t>
      </w:r>
      <w:proofErr w:type="spellEnd"/>
      <w:r w:rsidRPr="00D2743E">
        <w:rPr>
          <w:lang w:val="en-US"/>
        </w:rPr>
        <w:t>/</w:t>
      </w:r>
      <w:proofErr w:type="spellStart"/>
      <w:r w:rsidRPr="00D2743E">
        <w:rPr>
          <w:lang w:val="en-US"/>
        </w:rPr>
        <w:t>bridge.network.user</w:t>
      </w:r>
      <w:proofErr w:type="spellEnd"/>
    </w:p>
    <w:p w14:paraId="6D4F20F9" w14:textId="69E04F3C" w:rsidR="00AA0346" w:rsidRPr="00D2743E" w:rsidRDefault="00AA0346" w:rsidP="00AA0346">
      <w:r>
        <w:t>Insert first part. Add two ports</w:t>
      </w:r>
    </w:p>
    <w:p w14:paraId="46FAF3A2" w14:textId="77777777" w:rsidR="00497FE4" w:rsidRPr="00D2743E" w:rsidRDefault="00497FE4" w:rsidP="00497FE4">
      <w:r>
        <w:rPr>
          <w:noProof/>
        </w:rPr>
        <w:drawing>
          <wp:inline distT="0" distB="0" distL="0" distR="0" wp14:anchorId="714126DB" wp14:editId="52F08E4E">
            <wp:extent cx="2256312" cy="1211354"/>
            <wp:effectExtent l="0" t="0" r="0" b="8255"/>
            <wp:docPr id="10980961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96168" name=""/>
                    <pic:cNvPicPr/>
                  </pic:nvPicPr>
                  <pic:blipFill>
                    <a:blip r:embed="rId81">
                      <a:extLst>
                        <a:ext uri="{28A0092B-C50C-407E-A947-70E740481C1C}">
                          <a14:useLocalDpi xmlns:a14="http://schemas.microsoft.com/office/drawing/2010/main" val="0"/>
                        </a:ext>
                      </a:extLst>
                    </a:blip>
                    <a:stretch>
                      <a:fillRect/>
                    </a:stretch>
                  </pic:blipFill>
                  <pic:spPr>
                    <a:xfrm>
                      <a:off x="0" y="0"/>
                      <a:ext cx="2265265" cy="1216161"/>
                    </a:xfrm>
                    <a:prstGeom prst="rect">
                      <a:avLst/>
                    </a:prstGeom>
                  </pic:spPr>
                </pic:pic>
              </a:graphicData>
            </a:graphic>
          </wp:inline>
        </w:drawing>
      </w:r>
    </w:p>
    <w:p w14:paraId="246160A6" w14:textId="77777777" w:rsidR="00497FE4" w:rsidRDefault="00497FE4" w:rsidP="00497FE4">
      <w:pPr>
        <w:pStyle w:val="Code"/>
        <w:rPr>
          <w:lang w:val="en-US"/>
        </w:rPr>
      </w:pPr>
      <w:r w:rsidRPr="00DF4752">
        <w:rPr>
          <w:lang w:val="en-US"/>
        </w:rPr>
        <w:t>vi /</w:t>
      </w:r>
      <w:proofErr w:type="spellStart"/>
      <w:r w:rsidRPr="00DF4752">
        <w:rPr>
          <w:lang w:val="en-US"/>
        </w:rPr>
        <w:t>etc</w:t>
      </w:r>
      <w:proofErr w:type="spellEnd"/>
      <w:r w:rsidRPr="00DF4752">
        <w:rPr>
          <w:lang w:val="en-US"/>
        </w:rPr>
        <w:t>/</w:t>
      </w:r>
      <w:proofErr w:type="spellStart"/>
      <w:r w:rsidRPr="00DF4752">
        <w:rPr>
          <w:lang w:val="en-US"/>
        </w:rPr>
        <w:t>aredn_include</w:t>
      </w:r>
      <w:proofErr w:type="spellEnd"/>
      <w:r w:rsidRPr="00DF4752">
        <w:rPr>
          <w:lang w:val="en-US"/>
        </w:rPr>
        <w:t>/</w:t>
      </w:r>
      <w:proofErr w:type="spellStart"/>
      <w:r>
        <w:rPr>
          <w:lang w:val="en-US"/>
        </w:rPr>
        <w:t>lan</w:t>
      </w:r>
      <w:r w:rsidRPr="00DF4752">
        <w:rPr>
          <w:lang w:val="en-US"/>
        </w:rPr>
        <w:t>.network.user</w:t>
      </w:r>
      <w:proofErr w:type="spellEnd"/>
    </w:p>
    <w:p w14:paraId="1EF0517D" w14:textId="2F738C3A" w:rsidR="00AA0346" w:rsidRDefault="00AA0346" w:rsidP="00AA0346">
      <w:r>
        <w:t>Insert second part. Nothing to change</w:t>
      </w:r>
    </w:p>
    <w:p w14:paraId="46C58F21" w14:textId="77777777" w:rsidR="00497FE4" w:rsidRPr="00DF4752" w:rsidRDefault="00497FE4" w:rsidP="00497FE4">
      <w:r>
        <w:rPr>
          <w:noProof/>
        </w:rPr>
        <w:drawing>
          <wp:inline distT="0" distB="0" distL="0" distR="0" wp14:anchorId="23581836" wp14:editId="6398B29F">
            <wp:extent cx="2238499" cy="1770832"/>
            <wp:effectExtent l="0" t="0" r="0" b="1270"/>
            <wp:docPr id="7588590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9084" name=""/>
                    <pic:cNvPicPr/>
                  </pic:nvPicPr>
                  <pic:blipFill>
                    <a:blip r:embed="rId82">
                      <a:extLst>
                        <a:ext uri="{28A0092B-C50C-407E-A947-70E740481C1C}">
                          <a14:useLocalDpi xmlns:a14="http://schemas.microsoft.com/office/drawing/2010/main" val="0"/>
                        </a:ext>
                      </a:extLst>
                    </a:blip>
                    <a:stretch>
                      <a:fillRect/>
                    </a:stretch>
                  </pic:blipFill>
                  <pic:spPr>
                    <a:xfrm>
                      <a:off x="0" y="0"/>
                      <a:ext cx="2247516" cy="1777965"/>
                    </a:xfrm>
                    <a:prstGeom prst="rect">
                      <a:avLst/>
                    </a:prstGeom>
                  </pic:spPr>
                </pic:pic>
              </a:graphicData>
            </a:graphic>
          </wp:inline>
        </w:drawing>
      </w:r>
    </w:p>
    <w:p w14:paraId="2410C220" w14:textId="77777777" w:rsidR="00497FE4" w:rsidRDefault="00497FE4" w:rsidP="00497FE4">
      <w:pPr>
        <w:pStyle w:val="Code"/>
        <w:rPr>
          <w:lang w:val="en-US"/>
        </w:rPr>
      </w:pPr>
      <w:r w:rsidRPr="00DF4752">
        <w:rPr>
          <w:lang w:val="en-US"/>
        </w:rPr>
        <w:lastRenderedPageBreak/>
        <w:t>vi /</w:t>
      </w:r>
      <w:proofErr w:type="spellStart"/>
      <w:r w:rsidRPr="00DF4752">
        <w:rPr>
          <w:lang w:val="en-US"/>
        </w:rPr>
        <w:t>etc</w:t>
      </w:r>
      <w:proofErr w:type="spellEnd"/>
      <w:r w:rsidRPr="00DF4752">
        <w:rPr>
          <w:lang w:val="en-US"/>
        </w:rPr>
        <w:t>/</w:t>
      </w:r>
      <w:proofErr w:type="spellStart"/>
      <w:r w:rsidRPr="00DF4752">
        <w:rPr>
          <w:lang w:val="en-US"/>
        </w:rPr>
        <w:t>aredn_include</w:t>
      </w:r>
      <w:proofErr w:type="spellEnd"/>
      <w:r w:rsidRPr="00DF4752">
        <w:rPr>
          <w:lang w:val="en-US"/>
        </w:rPr>
        <w:t>/</w:t>
      </w:r>
      <w:proofErr w:type="spellStart"/>
      <w:r w:rsidRPr="00DF4752">
        <w:rPr>
          <w:lang w:val="en-US"/>
        </w:rPr>
        <w:t>wan.network.user</w:t>
      </w:r>
      <w:proofErr w:type="spellEnd"/>
    </w:p>
    <w:p w14:paraId="0820DF3B" w14:textId="58A8708B" w:rsidR="00AA0346" w:rsidRPr="00DF4752" w:rsidRDefault="00AA0346" w:rsidP="00AA0346">
      <w:r>
        <w:t>Insert third part. Change eth</w:t>
      </w:r>
      <w:proofErr w:type="gramStart"/>
      <w:r>
        <w:t>1:u</w:t>
      </w:r>
      <w:proofErr w:type="gramEnd"/>
    </w:p>
    <w:p w14:paraId="31F41700" w14:textId="77777777" w:rsidR="00497FE4" w:rsidRPr="00DF4752" w:rsidRDefault="00497FE4" w:rsidP="00497FE4">
      <w:r>
        <w:rPr>
          <w:noProof/>
        </w:rPr>
        <w:drawing>
          <wp:inline distT="0" distB="0" distL="0" distR="0" wp14:anchorId="3DA2535A" wp14:editId="36604D9E">
            <wp:extent cx="2286000" cy="1768289"/>
            <wp:effectExtent l="0" t="0" r="0" b="3810"/>
            <wp:docPr id="174218939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89398" name=""/>
                    <pic:cNvPicPr/>
                  </pic:nvPicPr>
                  <pic:blipFill>
                    <a:blip r:embed="rId83">
                      <a:extLst>
                        <a:ext uri="{28A0092B-C50C-407E-A947-70E740481C1C}">
                          <a14:useLocalDpi xmlns:a14="http://schemas.microsoft.com/office/drawing/2010/main" val="0"/>
                        </a:ext>
                      </a:extLst>
                    </a:blip>
                    <a:stretch>
                      <a:fillRect/>
                    </a:stretch>
                  </pic:blipFill>
                  <pic:spPr>
                    <a:xfrm>
                      <a:off x="0" y="0"/>
                      <a:ext cx="2294041" cy="1774509"/>
                    </a:xfrm>
                    <a:prstGeom prst="rect">
                      <a:avLst/>
                    </a:prstGeom>
                  </pic:spPr>
                </pic:pic>
              </a:graphicData>
            </a:graphic>
          </wp:inline>
        </w:drawing>
      </w:r>
    </w:p>
    <w:p w14:paraId="7C231883" w14:textId="77777777" w:rsidR="00497FE4" w:rsidRDefault="00497FE4" w:rsidP="00497FE4">
      <w:pPr>
        <w:pStyle w:val="Code"/>
        <w:rPr>
          <w:lang w:val="en-US"/>
        </w:rPr>
      </w:pPr>
      <w:r w:rsidRPr="00497FE4">
        <w:rPr>
          <w:lang w:val="en-US"/>
        </w:rPr>
        <w:t>vi /</w:t>
      </w:r>
      <w:proofErr w:type="spellStart"/>
      <w:r w:rsidRPr="00497FE4">
        <w:rPr>
          <w:lang w:val="en-US"/>
        </w:rPr>
        <w:t>etc</w:t>
      </w:r>
      <w:proofErr w:type="spellEnd"/>
      <w:r w:rsidRPr="00497FE4">
        <w:rPr>
          <w:lang w:val="en-US"/>
        </w:rPr>
        <w:t>/</w:t>
      </w:r>
      <w:proofErr w:type="spellStart"/>
      <w:r w:rsidRPr="00497FE4">
        <w:rPr>
          <w:lang w:val="en-US"/>
        </w:rPr>
        <w:t>aredn_include</w:t>
      </w:r>
      <w:proofErr w:type="spellEnd"/>
      <w:r w:rsidRPr="00497FE4">
        <w:rPr>
          <w:lang w:val="en-US"/>
        </w:rPr>
        <w:t>/</w:t>
      </w:r>
      <w:proofErr w:type="spellStart"/>
      <w:r w:rsidRPr="00497FE4">
        <w:rPr>
          <w:lang w:val="en-US"/>
        </w:rPr>
        <w:t>dtdlink.network.user</w:t>
      </w:r>
      <w:proofErr w:type="spellEnd"/>
    </w:p>
    <w:p w14:paraId="7D5BF7F0" w14:textId="638CF05E" w:rsidR="00AA0346" w:rsidRPr="00497FE4" w:rsidRDefault="00AA0346" w:rsidP="00AA0346">
      <w:r>
        <w:t>Insert fourth part and change eth</w:t>
      </w:r>
      <w:proofErr w:type="gramStart"/>
      <w:r>
        <w:t>2:u</w:t>
      </w:r>
      <w:proofErr w:type="gramEnd"/>
    </w:p>
    <w:p w14:paraId="69705EA9" w14:textId="77777777" w:rsidR="00497FE4" w:rsidRDefault="00497FE4" w:rsidP="00497FE4">
      <w:r>
        <w:rPr>
          <w:noProof/>
        </w:rPr>
        <w:drawing>
          <wp:inline distT="0" distB="0" distL="0" distR="0" wp14:anchorId="03BB1342" wp14:editId="73095D7A">
            <wp:extent cx="2327393" cy="1852551"/>
            <wp:effectExtent l="0" t="0" r="0" b="0"/>
            <wp:docPr id="7542907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90799" name=""/>
                    <pic:cNvPicPr/>
                  </pic:nvPicPr>
                  <pic:blipFill>
                    <a:blip r:embed="rId84">
                      <a:extLst>
                        <a:ext uri="{28A0092B-C50C-407E-A947-70E740481C1C}">
                          <a14:useLocalDpi xmlns:a14="http://schemas.microsoft.com/office/drawing/2010/main" val="0"/>
                        </a:ext>
                      </a:extLst>
                    </a:blip>
                    <a:stretch>
                      <a:fillRect/>
                    </a:stretch>
                  </pic:blipFill>
                  <pic:spPr>
                    <a:xfrm>
                      <a:off x="0" y="0"/>
                      <a:ext cx="2334500" cy="1858208"/>
                    </a:xfrm>
                    <a:prstGeom prst="rect">
                      <a:avLst/>
                    </a:prstGeom>
                  </pic:spPr>
                </pic:pic>
              </a:graphicData>
            </a:graphic>
          </wp:inline>
        </w:drawing>
      </w:r>
    </w:p>
    <w:p w14:paraId="16EC6A04" w14:textId="77777777" w:rsidR="00497FE4" w:rsidRDefault="00497FE4" w:rsidP="00497FE4">
      <w:r>
        <w:t>For a test you can type:</w:t>
      </w:r>
    </w:p>
    <w:p w14:paraId="06ABCF28" w14:textId="77777777" w:rsidR="00497FE4" w:rsidRPr="00497FE4" w:rsidRDefault="00497FE4" w:rsidP="00497FE4">
      <w:pPr>
        <w:pStyle w:val="Code"/>
        <w:rPr>
          <w:lang w:val="en-US"/>
        </w:rPr>
      </w:pPr>
      <w:r w:rsidRPr="00497FE4">
        <w:rPr>
          <w:lang w:val="en-US"/>
        </w:rPr>
        <w:t>/</w:t>
      </w:r>
      <w:proofErr w:type="spellStart"/>
      <w:r w:rsidRPr="00497FE4">
        <w:rPr>
          <w:lang w:val="en-US"/>
        </w:rPr>
        <w:t>usr</w:t>
      </w:r>
      <w:proofErr w:type="spellEnd"/>
      <w:r w:rsidRPr="00497FE4">
        <w:rPr>
          <w:lang w:val="en-US"/>
        </w:rPr>
        <w:t>/local/bin/node-setup -a mesh</w:t>
      </w:r>
    </w:p>
    <w:p w14:paraId="0836F1C0" w14:textId="27E2EE14" w:rsidR="00497FE4" w:rsidRDefault="00497FE4" w:rsidP="00497FE4">
      <w:r>
        <w:t xml:space="preserve">And you should see </w:t>
      </w:r>
      <w:r w:rsidR="00AA0346">
        <w:t>all the changes applied:</w:t>
      </w:r>
    </w:p>
    <w:p w14:paraId="3FCC5E90" w14:textId="77777777" w:rsidR="00AA0346" w:rsidRDefault="00AA0346" w:rsidP="00AA0346">
      <w:r>
        <w:rPr>
          <w:noProof/>
        </w:rPr>
        <w:lastRenderedPageBreak/>
        <w:drawing>
          <wp:inline distT="0" distB="0" distL="0" distR="0" wp14:anchorId="4F5B3C79" wp14:editId="7A2BBD61">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85"/>
                    <a:stretch>
                      <a:fillRect/>
                    </a:stretch>
                  </pic:blipFill>
                  <pic:spPr>
                    <a:xfrm>
                      <a:off x="0" y="0"/>
                      <a:ext cx="2094564" cy="2492041"/>
                    </a:xfrm>
                    <a:prstGeom prst="rect">
                      <a:avLst/>
                    </a:prstGeom>
                  </pic:spPr>
                </pic:pic>
              </a:graphicData>
            </a:graphic>
          </wp:inline>
        </w:drawing>
      </w:r>
    </w:p>
    <w:p w14:paraId="1E548638" w14:textId="77777777" w:rsidR="00AA0346" w:rsidRDefault="00AA0346" w:rsidP="00AA0346">
      <w:r>
        <w:t>Add two ports to the bridge configuration:</w:t>
      </w:r>
    </w:p>
    <w:p w14:paraId="2BADC5E5" w14:textId="77777777" w:rsidR="00AA0346" w:rsidRDefault="00AA0346" w:rsidP="00AA0346">
      <w:r>
        <w:rPr>
          <w:noProof/>
        </w:rPr>
        <w:drawing>
          <wp:inline distT="0" distB="0" distL="0" distR="0" wp14:anchorId="7B0D20C1" wp14:editId="41AE8952">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86"/>
                    <a:stretch>
                      <a:fillRect/>
                    </a:stretch>
                  </pic:blipFill>
                  <pic:spPr>
                    <a:xfrm>
                      <a:off x="0" y="0"/>
                      <a:ext cx="1267107" cy="796111"/>
                    </a:xfrm>
                    <a:prstGeom prst="rect">
                      <a:avLst/>
                    </a:prstGeom>
                  </pic:spPr>
                </pic:pic>
              </a:graphicData>
            </a:graphic>
          </wp:inline>
        </w:drawing>
      </w:r>
    </w:p>
    <w:p w14:paraId="448DBAD5" w14:textId="77777777" w:rsidR="00AA0346" w:rsidRDefault="00AA0346" w:rsidP="00AA0346">
      <w:r>
        <w:t>Adjust the LAN configuration:</w:t>
      </w:r>
    </w:p>
    <w:p w14:paraId="0C4552A7" w14:textId="77777777" w:rsidR="00AA0346" w:rsidRDefault="00AA0346" w:rsidP="00AA0346">
      <w:r>
        <w:rPr>
          <w:noProof/>
        </w:rPr>
        <w:drawing>
          <wp:inline distT="0" distB="0" distL="0" distR="0" wp14:anchorId="5FD6D658" wp14:editId="4FE9D9B7">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87"/>
                    <a:stretch>
                      <a:fillRect/>
                    </a:stretch>
                  </pic:blipFill>
                  <pic:spPr>
                    <a:xfrm>
                      <a:off x="0" y="0"/>
                      <a:ext cx="1762571" cy="1943843"/>
                    </a:xfrm>
                    <a:prstGeom prst="rect">
                      <a:avLst/>
                    </a:prstGeom>
                  </pic:spPr>
                </pic:pic>
              </a:graphicData>
            </a:graphic>
          </wp:inline>
        </w:drawing>
      </w:r>
    </w:p>
    <w:p w14:paraId="5A8078E7" w14:textId="77777777" w:rsidR="00AA0346" w:rsidRDefault="00AA0346" w:rsidP="00AA0346">
      <w:r>
        <w:t xml:space="preserve">The LAN is connected to eth0 that is net0 in Proxmox on VLAN 20. Only our Management Console is connected to this network. </w:t>
      </w:r>
      <w:proofErr w:type="gramStart"/>
      <w:r>
        <w:t>So</w:t>
      </w:r>
      <w:proofErr w:type="gramEnd"/>
      <w:r>
        <w:t xml:space="preserve"> the DHCP server inside the AREDN server is insulated and does not harm your home network.</w:t>
      </w:r>
    </w:p>
    <w:p w14:paraId="0DAB2484" w14:textId="77777777" w:rsidR="00AA0346" w:rsidRDefault="00AA0346" w:rsidP="00AA0346">
      <w:r>
        <w:t>The WAN port has to be connected to the internet. Vmbr0 is connected to the RJ45 connector of your server. It uses the general purpose VLAN 1 and will get a DHCP address from your home network.</w:t>
      </w:r>
    </w:p>
    <w:p w14:paraId="79A49352" w14:textId="77777777" w:rsidR="00AA0346" w:rsidRDefault="00AA0346" w:rsidP="00AA0346">
      <w:r>
        <w:rPr>
          <w:noProof/>
        </w:rPr>
        <w:lastRenderedPageBreak/>
        <w:drawing>
          <wp:inline distT="0" distB="0" distL="0" distR="0" wp14:anchorId="595222F6" wp14:editId="3F141D45">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88"/>
                    <a:stretch>
                      <a:fillRect/>
                    </a:stretch>
                  </pic:blipFill>
                  <pic:spPr>
                    <a:xfrm>
                      <a:off x="0" y="0"/>
                      <a:ext cx="1561030" cy="1917300"/>
                    </a:xfrm>
                    <a:prstGeom prst="rect">
                      <a:avLst/>
                    </a:prstGeom>
                  </pic:spPr>
                </pic:pic>
              </a:graphicData>
            </a:graphic>
          </wp:inline>
        </w:drawing>
      </w:r>
    </w:p>
    <w:p w14:paraId="39B4B9E9" w14:textId="77777777" w:rsidR="00AA0346" w:rsidRDefault="00AA0346" w:rsidP="00AA0346">
      <w:r>
        <w:t xml:space="preserve">The </w:t>
      </w:r>
      <w:proofErr w:type="spellStart"/>
      <w:r>
        <w:t>DtD</w:t>
      </w:r>
      <w:proofErr w:type="spellEnd"/>
      <w:r>
        <w:t xml:space="preserve">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654CE2B4" w14:textId="77777777" w:rsidR="00AA0346" w:rsidRDefault="00AA0346" w:rsidP="00AA0346">
      <w:r>
        <w:rPr>
          <w:noProof/>
        </w:rPr>
        <w:drawing>
          <wp:inline distT="0" distB="0" distL="0" distR="0" wp14:anchorId="01B3BB1C" wp14:editId="671DC8E2">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89"/>
                    <a:stretch>
                      <a:fillRect/>
                    </a:stretch>
                  </pic:blipFill>
                  <pic:spPr>
                    <a:xfrm>
                      <a:off x="0" y="0"/>
                      <a:ext cx="1324222" cy="1372086"/>
                    </a:xfrm>
                    <a:prstGeom prst="rect">
                      <a:avLst/>
                    </a:prstGeom>
                  </pic:spPr>
                </pic:pic>
              </a:graphicData>
            </a:graphic>
          </wp:inline>
        </w:drawing>
      </w:r>
    </w:p>
    <w:p w14:paraId="51A20308" w14:textId="77777777" w:rsidR="00AA0346" w:rsidRDefault="00AA0346" w:rsidP="00AA0346">
      <w:r>
        <w:t>All networks have to marked “untagged” (e.g. “eth</w:t>
      </w:r>
      <w:proofErr w:type="gramStart"/>
      <w:r>
        <w:t>2:</w:t>
      </w:r>
      <w:r w:rsidRPr="00B65A81">
        <w:rPr>
          <w:color w:val="FF0000"/>
        </w:rPr>
        <w:t>u</w:t>
      </w:r>
      <w:proofErr w:type="gramEnd"/>
      <w:r>
        <w:t>”). They are tagged by Proxmox. And Proxmox does not like tagged stuff from the container.</w:t>
      </w:r>
    </w:p>
    <w:p w14:paraId="63EAB5B5" w14:textId="2E2105BE" w:rsidR="00AA0346" w:rsidRDefault="00AA0346" w:rsidP="00497FE4">
      <w:r>
        <w:t xml:space="preserve">Now you can </w:t>
      </w:r>
    </w:p>
    <w:p w14:paraId="6E318703" w14:textId="688F3704" w:rsidR="00AA0346" w:rsidRPr="00480612" w:rsidRDefault="00AA0346" w:rsidP="00AA0346">
      <w:pPr>
        <w:pStyle w:val="Code"/>
        <w:rPr>
          <w:lang w:val="en-US"/>
        </w:rPr>
      </w:pPr>
      <w:r w:rsidRPr="00480612">
        <w:rPr>
          <w:lang w:val="en-US"/>
        </w:rPr>
        <w:t>reboot</w:t>
      </w:r>
    </w:p>
    <w:p w14:paraId="3EE4F96A" w14:textId="7CB06A48" w:rsidR="00497FE4" w:rsidRPr="00DF4752" w:rsidRDefault="00497FE4" w:rsidP="00497FE4">
      <w:pPr>
        <w:rPr>
          <w:color w:val="FF0000"/>
        </w:rPr>
      </w:pPr>
      <w:r w:rsidRPr="00DF4752">
        <w:rPr>
          <w:color w:val="FF0000"/>
        </w:rPr>
        <w:t>Keep in mind that, if you change the network connection of your server in Proxmox, you have to delete all four files, reboot to create the right config, and recreate the four files with the copied content.</w:t>
      </w:r>
    </w:p>
    <w:p w14:paraId="472F6AAB" w14:textId="42947E04" w:rsidR="00DF4752" w:rsidRDefault="00E55A35" w:rsidP="002E7F9C">
      <w:r>
        <w:t xml:space="preserve">Now you can connect to </w:t>
      </w:r>
      <w:proofErr w:type="spellStart"/>
      <w:proofErr w:type="gramStart"/>
      <w:r>
        <w:t>localnode.local</w:t>
      </w:r>
      <w:proofErr w:type="gramEnd"/>
      <w:r>
        <w:t>.mesh</w:t>
      </w:r>
      <w:proofErr w:type="spellEnd"/>
      <w:r>
        <w:t xml:space="preserve"> via </w:t>
      </w:r>
      <w:r w:rsidR="0089271B">
        <w:t>browser</w:t>
      </w:r>
      <w:r>
        <w:t xml:space="preserve"> and start to customize your server.</w:t>
      </w:r>
    </w:p>
    <w:p w14:paraId="23F7255E" w14:textId="7665BB70" w:rsidR="00E55A35" w:rsidRDefault="00E55A35" w:rsidP="002E7F9C">
      <w:r>
        <w:t>Give it the name: Callsign-VM-TUNNELSERVER</w:t>
      </w:r>
      <w:r w:rsidR="0089271B">
        <w:t xml:space="preserve"> (if not done before).</w:t>
      </w:r>
    </w:p>
    <w:p w14:paraId="0445046A" w14:textId="49C443BF" w:rsidR="00E55A35" w:rsidRDefault="00E55A35" w:rsidP="002E7F9C">
      <w:r>
        <w:t>Connect it as a client to your</w:t>
      </w:r>
      <w:r w:rsidR="00CB66A6">
        <w:t xml:space="preserve"> Tunnel Server</w:t>
      </w:r>
      <w:r>
        <w:t xml:space="preserve"> in the AREDN network. Make sure the administrator of your tunnel adjusts the name and the address of your new server. Maybe you want to run in parallel for a few days.</w:t>
      </w:r>
      <w:r w:rsidRPr="00E55A35">
        <w:t xml:space="preserve"> </w:t>
      </w:r>
      <w:r>
        <w:t>After connecting to your</w:t>
      </w:r>
      <w:r w:rsidR="00CB66A6">
        <w:t xml:space="preserve"> Tunnel Server</w:t>
      </w:r>
      <w:r>
        <w:t>, you should see the other nodes in the net.</w:t>
      </w:r>
    </w:p>
    <w:p w14:paraId="72E8BB8B" w14:textId="17A58BC4" w:rsidR="00E55A35" w:rsidRDefault="00E55A35" w:rsidP="002E7F9C">
      <w:r>
        <w:t>Now</w:t>
      </w:r>
      <w:r w:rsidR="00BC50DC">
        <w:t>,</w:t>
      </w:r>
      <w:r>
        <w:t xml:space="preserve"> you can add the tunnels you serve. Do not forget to forward port 5525 to the address of your </w:t>
      </w:r>
      <w:r w:rsidR="00CB66A6">
        <w:t>Tunnel Server</w:t>
      </w:r>
      <w:r w:rsidR="00BC50DC">
        <w:t>.</w:t>
      </w:r>
    </w:p>
    <w:p w14:paraId="0D121269" w14:textId="221A65F4" w:rsidR="00F91210" w:rsidRDefault="00B65A81" w:rsidP="002E7F9C">
      <w:r>
        <w:rPr>
          <w:noProof/>
        </w:rPr>
        <w:lastRenderedPageBreak/>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90"/>
                    <a:stretch>
                      <a:fillRect/>
                    </a:stretch>
                  </pic:blipFill>
                  <pic:spPr>
                    <a:xfrm>
                      <a:off x="0" y="0"/>
                      <a:ext cx="3527167" cy="1072093"/>
                    </a:xfrm>
                    <a:prstGeom prst="rect">
                      <a:avLst/>
                    </a:prstGeom>
                  </pic:spPr>
                </pic:pic>
              </a:graphicData>
            </a:graphic>
          </wp:inline>
        </w:drawing>
      </w:r>
    </w:p>
    <w:p w14:paraId="4625D519" w14:textId="4BD06850" w:rsidR="00B65A81" w:rsidRDefault="00497FE4" w:rsidP="002E7F9C">
      <w:r>
        <w:t>Finally,</w:t>
      </w:r>
      <w:r w:rsidR="00B65A81">
        <w:t xml:space="preserve"> your Server should be connected to the </w:t>
      </w:r>
      <w:proofErr w:type="spellStart"/>
      <w:r w:rsidR="00B65A81">
        <w:t>SwissDigitalNet</w:t>
      </w:r>
      <w:proofErr w:type="spellEnd"/>
      <w:r w:rsidR="00B65A81">
        <w: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91"/>
                    <a:stretch>
                      <a:fillRect/>
                    </a:stretch>
                  </pic:blipFill>
                  <pic:spPr>
                    <a:xfrm>
                      <a:off x="0" y="0"/>
                      <a:ext cx="3843923" cy="2483355"/>
                    </a:xfrm>
                    <a:prstGeom prst="rect">
                      <a:avLst/>
                    </a:prstGeom>
                  </pic:spPr>
                </pic:pic>
              </a:graphicData>
            </a:graphic>
          </wp:inline>
        </w:drawing>
      </w:r>
    </w:p>
    <w:p w14:paraId="5247A186" w14:textId="77777777" w:rsidR="002B5A43" w:rsidRDefault="002B5A43" w:rsidP="00F91210">
      <w:pPr>
        <w:pStyle w:val="berschrift2"/>
      </w:pPr>
      <w:bookmarkStart w:id="21" w:name="_Toc166086081"/>
      <w:r>
        <w:t>Upgrade</w:t>
      </w:r>
      <w:bookmarkEnd w:id="21"/>
    </w:p>
    <w:p w14:paraId="08FE1E64" w14:textId="438B9567" w:rsidR="002B5A43" w:rsidRPr="002B5A43" w:rsidRDefault="002B5A43" w:rsidP="002B5A43">
      <w:pPr>
        <w:pStyle w:val="KeinLeerraum"/>
      </w:pPr>
      <w:r>
        <w:t>Preparations</w:t>
      </w:r>
    </w:p>
    <w:p w14:paraId="7845B3CA" w14:textId="26E573ED" w:rsidR="002B5A43" w:rsidRDefault="002B5A43" w:rsidP="002B5A43">
      <w:pPr>
        <w:pStyle w:val="Listenabsatz"/>
        <w:numPr>
          <w:ilvl w:val="0"/>
          <w:numId w:val="3"/>
        </w:numPr>
      </w:pPr>
      <w:r>
        <w:t>Take a snapshot on Proxmox</w:t>
      </w:r>
    </w:p>
    <w:p w14:paraId="627D0C73" w14:textId="1D4F3CD1" w:rsidR="002B5A43" w:rsidRDefault="002B5A43" w:rsidP="002B5A43">
      <w:pPr>
        <w:pStyle w:val="Listenabsatz"/>
        <w:numPr>
          <w:ilvl w:val="0"/>
          <w:numId w:val="3"/>
        </w:numPr>
      </w:pPr>
      <w:r>
        <w:t>Connect to a WLAN</w:t>
      </w:r>
    </w:p>
    <w:p w14:paraId="5B585D49" w14:textId="4C42AC98" w:rsidR="002B5A43" w:rsidRDefault="002B5A43" w:rsidP="002B5A43">
      <w:pPr>
        <w:pStyle w:val="Listenabsatz"/>
        <w:numPr>
          <w:ilvl w:val="0"/>
          <w:numId w:val="3"/>
        </w:numPr>
      </w:pPr>
      <w:r>
        <w:t>Add a VLAN on the router to connect the Proxmox server with your PC</w:t>
      </w:r>
    </w:p>
    <w:p w14:paraId="6B39CA58" w14:textId="77777777" w:rsidR="00B320A8" w:rsidRDefault="00B320A8" w:rsidP="00B320A8">
      <w:pPr>
        <w:pStyle w:val="Listenabsatz"/>
        <w:numPr>
          <w:ilvl w:val="0"/>
          <w:numId w:val="3"/>
        </w:numPr>
      </w:pPr>
      <w:r>
        <w:t>Change VLAN in the Ethernet adapter</w:t>
      </w:r>
    </w:p>
    <w:p w14:paraId="2F2FEF21" w14:textId="74F9719E" w:rsidR="002B5A43" w:rsidRDefault="002B5A43" w:rsidP="002B5A43">
      <w:pPr>
        <w:pStyle w:val="Listenabsatz"/>
        <w:numPr>
          <w:ilvl w:val="0"/>
          <w:numId w:val="3"/>
        </w:numPr>
      </w:pPr>
      <w:r>
        <w:t xml:space="preserve">Ipconfig </w:t>
      </w:r>
      <w:r w:rsidR="00B320A8">
        <w:t>/</w:t>
      </w:r>
      <w:r>
        <w:t>renew should give you a new 10.xx address</w:t>
      </w:r>
    </w:p>
    <w:p w14:paraId="3E35075D" w14:textId="114FF899" w:rsidR="002B5A43" w:rsidRDefault="002B5A43" w:rsidP="002B5A43">
      <w:pPr>
        <w:pStyle w:val="Listenabsatz"/>
        <w:numPr>
          <w:ilvl w:val="0"/>
          <w:numId w:val="3"/>
        </w:numPr>
      </w:pPr>
      <w:r>
        <w:t>Connect with WINSCP to this address and save /</w:t>
      </w:r>
      <w:proofErr w:type="spellStart"/>
      <w:r>
        <w:t>etc</w:t>
      </w:r>
      <w:proofErr w:type="spellEnd"/>
      <w:r>
        <w:t>/</w:t>
      </w:r>
      <w:proofErr w:type="spellStart"/>
      <w:r>
        <w:t>aredn_include</w:t>
      </w:r>
      <w:proofErr w:type="spellEnd"/>
      <w:r>
        <w:t>/*.</w:t>
      </w:r>
      <w:proofErr w:type="spellStart"/>
      <w:r>
        <w:t>network.user</w:t>
      </w:r>
      <w:proofErr w:type="spellEnd"/>
      <w:r>
        <w:t xml:space="preserve"> files to your PC</w:t>
      </w:r>
    </w:p>
    <w:p w14:paraId="4EF37A7E" w14:textId="31161DBD" w:rsidR="00B320A8" w:rsidRDefault="00B320A8" w:rsidP="00B320A8">
      <w:pPr>
        <w:ind w:left="360"/>
      </w:pPr>
      <w:r>
        <w:t>Now you can upgrade your AREDN version from a file (it will not work online).</w:t>
      </w:r>
    </w:p>
    <w:p w14:paraId="15770BC8" w14:textId="28C0CF2A" w:rsidR="00B320A8" w:rsidRDefault="00B320A8" w:rsidP="00B320A8">
      <w:pPr>
        <w:ind w:left="360"/>
      </w:pPr>
      <w:r>
        <w:t>Add the phonebook if needed</w:t>
      </w:r>
    </w:p>
    <w:p w14:paraId="038B9616" w14:textId="032C0AD7" w:rsidR="00894D28" w:rsidRDefault="00894D28" w:rsidP="00B320A8">
      <w:pPr>
        <w:ind w:left="360"/>
      </w:pPr>
      <w:r>
        <w:t>Check if the network connections are still ok:</w:t>
      </w:r>
    </w:p>
    <w:p w14:paraId="28F7969D" w14:textId="390AA89A" w:rsidR="00894D28" w:rsidRDefault="00894D28" w:rsidP="00B320A8">
      <w:pPr>
        <w:ind w:left="360"/>
      </w:pPr>
      <w:r>
        <w:rPr>
          <w:noProof/>
        </w:rPr>
        <w:lastRenderedPageBreak/>
        <w:drawing>
          <wp:inline distT="0" distB="0" distL="0" distR="0" wp14:anchorId="68F2FD6D" wp14:editId="6B21B663">
            <wp:extent cx="3823855" cy="1860044"/>
            <wp:effectExtent l="0" t="0" r="5715" b="6985"/>
            <wp:docPr id="17248506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50669" name=""/>
                    <pic:cNvPicPr/>
                  </pic:nvPicPr>
                  <pic:blipFill>
                    <a:blip r:embed="rId92">
                      <a:extLst>
                        <a:ext uri="{28A0092B-C50C-407E-A947-70E740481C1C}">
                          <a14:useLocalDpi xmlns:a14="http://schemas.microsoft.com/office/drawing/2010/main" val="0"/>
                        </a:ext>
                      </a:extLst>
                    </a:blip>
                    <a:stretch>
                      <a:fillRect/>
                    </a:stretch>
                  </pic:blipFill>
                  <pic:spPr>
                    <a:xfrm>
                      <a:off x="0" y="0"/>
                      <a:ext cx="3839833" cy="1867816"/>
                    </a:xfrm>
                    <a:prstGeom prst="rect">
                      <a:avLst/>
                    </a:prstGeom>
                  </pic:spPr>
                </pic:pic>
              </a:graphicData>
            </a:graphic>
          </wp:inline>
        </w:drawing>
      </w:r>
    </w:p>
    <w:p w14:paraId="6790126A" w14:textId="77777777" w:rsidR="00894D28" w:rsidRDefault="00894D28" w:rsidP="00B320A8">
      <w:pPr>
        <w:ind w:left="360"/>
      </w:pPr>
      <w:r>
        <w:t>Otherwise:</w:t>
      </w:r>
    </w:p>
    <w:p w14:paraId="115C8CE5" w14:textId="57236023" w:rsidR="00B320A8" w:rsidRDefault="00B320A8" w:rsidP="00B320A8">
      <w:pPr>
        <w:ind w:left="360"/>
      </w:pPr>
      <w:r>
        <w:t xml:space="preserve">Copy the </w:t>
      </w:r>
      <w:proofErr w:type="gramStart"/>
      <w:r>
        <w:t>*.</w:t>
      </w:r>
      <w:proofErr w:type="spellStart"/>
      <w:r>
        <w:t>network</w:t>
      </w:r>
      <w:proofErr w:type="gramEnd"/>
      <w:r>
        <w:t>.user</w:t>
      </w:r>
      <w:proofErr w:type="spellEnd"/>
      <w:r>
        <w:t xml:space="preserve"> files back to /</w:t>
      </w:r>
      <w:proofErr w:type="spellStart"/>
      <w:r>
        <w:t>etc</w:t>
      </w:r>
      <w:proofErr w:type="spellEnd"/>
      <w:r>
        <w:t>/</w:t>
      </w:r>
      <w:proofErr w:type="spellStart"/>
      <w:r>
        <w:t>aredn_include</w:t>
      </w:r>
      <w:proofErr w:type="spellEnd"/>
      <w:r>
        <w:t xml:space="preserve">/ using </w:t>
      </w:r>
      <w:proofErr w:type="spellStart"/>
      <w:r>
        <w:t>MobaXterm</w:t>
      </w:r>
      <w:proofErr w:type="spellEnd"/>
      <w:r>
        <w:t xml:space="preserve"> on the PC</w:t>
      </w:r>
    </w:p>
    <w:p w14:paraId="0D572EDE" w14:textId="7668DC57" w:rsidR="002B5A43" w:rsidRDefault="00B320A8" w:rsidP="002B5A43">
      <w:r>
        <w:t>Run</w:t>
      </w:r>
    </w:p>
    <w:p w14:paraId="15CD31F5" w14:textId="77777777" w:rsidR="002B5A43" w:rsidRPr="00497FE4" w:rsidRDefault="002B5A43" w:rsidP="002B5A43">
      <w:pPr>
        <w:pStyle w:val="Code"/>
        <w:rPr>
          <w:lang w:val="en-US"/>
        </w:rPr>
      </w:pPr>
      <w:r w:rsidRPr="00497FE4">
        <w:rPr>
          <w:lang w:val="en-US"/>
        </w:rPr>
        <w:t>/</w:t>
      </w:r>
      <w:proofErr w:type="spellStart"/>
      <w:r w:rsidRPr="00497FE4">
        <w:rPr>
          <w:lang w:val="en-US"/>
        </w:rPr>
        <w:t>usr</w:t>
      </w:r>
      <w:proofErr w:type="spellEnd"/>
      <w:r w:rsidRPr="00497FE4">
        <w:rPr>
          <w:lang w:val="en-US"/>
        </w:rPr>
        <w:t>/local/bin/node-setup -a mesh</w:t>
      </w:r>
    </w:p>
    <w:p w14:paraId="7C0239E0" w14:textId="06ED6697" w:rsidR="002B5A43" w:rsidRDefault="00B320A8" w:rsidP="002B5A43">
      <w:r>
        <w:t>To create the file and check if</w:t>
      </w:r>
      <w:r w:rsidR="002B5A43">
        <w:t xml:space="preserve"> the changes </w:t>
      </w:r>
      <w:r>
        <w:t xml:space="preserve">are </w:t>
      </w:r>
      <w:r w:rsidR="002B5A43">
        <w:t>applied:</w:t>
      </w:r>
    </w:p>
    <w:p w14:paraId="00856906" w14:textId="77777777" w:rsidR="00B320A8" w:rsidRPr="002E7F9C" w:rsidRDefault="00B320A8" w:rsidP="00B320A8">
      <w:pPr>
        <w:pStyle w:val="Code"/>
        <w:rPr>
          <w:lang w:val="en-US"/>
        </w:rPr>
      </w:pPr>
      <w:r w:rsidRPr="002E7F9C">
        <w:rPr>
          <w:lang w:val="en-US"/>
        </w:rPr>
        <w:t>vi /</w:t>
      </w:r>
      <w:proofErr w:type="spellStart"/>
      <w:r w:rsidRPr="002E7F9C">
        <w:rPr>
          <w:lang w:val="en-US"/>
        </w:rPr>
        <w:t>etc</w:t>
      </w:r>
      <w:proofErr w:type="spellEnd"/>
      <w:r w:rsidRPr="002E7F9C">
        <w:rPr>
          <w:lang w:val="en-US"/>
        </w:rPr>
        <w:t>/config/network</w:t>
      </w:r>
    </w:p>
    <w:p w14:paraId="76682E82" w14:textId="1F61E791" w:rsidR="002B5A43" w:rsidRDefault="00B320A8" w:rsidP="002B5A43">
      <w:r>
        <w:t>Check if tunnels are connected.</w:t>
      </w:r>
    </w:p>
    <w:p w14:paraId="4DFB7E8F" w14:textId="18EE0C05" w:rsidR="00AE64C1" w:rsidRDefault="00AE64C1" w:rsidP="002B5A43">
      <w:r>
        <w:t>Now you can change the VLAN on your PC adapter and disable the “management” VLAN on your router.</w:t>
      </w:r>
    </w:p>
    <w:p w14:paraId="338A3029" w14:textId="210C848C" w:rsidR="00F91210" w:rsidRDefault="00F91210" w:rsidP="00F91210">
      <w:pPr>
        <w:pStyle w:val="berschrift2"/>
      </w:pPr>
      <w:bookmarkStart w:id="22" w:name="_Toc166086082"/>
      <w:r>
        <w:t>Backup</w:t>
      </w:r>
      <w:r w:rsidR="00844712">
        <w:t xml:space="preserve"> of the VM</w:t>
      </w:r>
      <w:bookmarkEnd w:id="22"/>
    </w:p>
    <w:p w14:paraId="3E832A19" w14:textId="2019CACE" w:rsidR="00F91210" w:rsidRDefault="00F91210" w:rsidP="00F91210">
      <w:r>
        <w:t>Backup machine to the local directory</w:t>
      </w:r>
    </w:p>
    <w:p w14:paraId="09ADA50D" w14:textId="771D4A5E" w:rsidR="00AC18DB" w:rsidRDefault="009A747A" w:rsidP="00F91210">
      <w:r>
        <w:rPr>
          <w:noProof/>
        </w:rPr>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93"/>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You find this directory</w:t>
      </w:r>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w:t>
      </w:r>
      <w:proofErr w:type="spellStart"/>
      <w:r w:rsidR="00F91210" w:rsidRPr="009A747A">
        <w:rPr>
          <w:lang w:val="en-US"/>
        </w:rPr>
        <w:t>vz</w:t>
      </w:r>
      <w:proofErr w:type="spellEnd"/>
      <w:r w:rsidR="00F91210" w:rsidRPr="009A747A">
        <w:rPr>
          <w:lang w:val="en-US"/>
        </w:rPr>
        <w:t>/dump/</w:t>
      </w:r>
    </w:p>
    <w:p w14:paraId="6ABA5C07" w14:textId="6475C595" w:rsidR="00F91210" w:rsidRDefault="00F91210" w:rsidP="00F91210">
      <w:r>
        <w:t xml:space="preserve">on the </w:t>
      </w:r>
      <w:r w:rsidR="00D871A6">
        <w:t>P</w:t>
      </w:r>
      <w:r>
        <w:t xml:space="preserve">roxmox </w:t>
      </w:r>
      <w:r w:rsidRPr="005F78FE">
        <w:rPr>
          <w:color w:val="FF0000"/>
        </w:rPr>
        <w:t>server</w:t>
      </w:r>
      <w:r>
        <w:t>. It can be saved to the local disk using WinSCP</w:t>
      </w:r>
    </w:p>
    <w:p w14:paraId="0011919A" w14:textId="77777777" w:rsidR="005E0697" w:rsidRDefault="005E0697" w:rsidP="005E0697">
      <w:pPr>
        <w:pStyle w:val="berschrift2"/>
      </w:pPr>
      <w:bookmarkStart w:id="23" w:name="_Toc166086083"/>
      <w:r>
        <w:t>Install QUEMU Agent</w:t>
      </w:r>
      <w:bookmarkEnd w:id="23"/>
    </w:p>
    <w:p w14:paraId="3D0B820F" w14:textId="7A86B3DF" w:rsidR="005E0697" w:rsidRDefault="0083518C" w:rsidP="005E0697">
      <w:r>
        <w:t>This step is needed</w:t>
      </w:r>
      <w:r w:rsidR="005E0697">
        <w:t xml:space="preserve"> to control (e.g. shut down) the AREDN VM from Proxmox</w:t>
      </w:r>
    </w:p>
    <w:p w14:paraId="405DB1D9" w14:textId="77777777" w:rsidR="0083518C" w:rsidRPr="0083518C" w:rsidRDefault="0083518C" w:rsidP="0083518C">
      <w:pPr>
        <w:rPr>
          <w:color w:val="FF0000"/>
        </w:rPr>
      </w:pPr>
      <w:r w:rsidRPr="0083518C">
        <w:rPr>
          <w:color w:val="FF0000"/>
        </w:rPr>
        <w:lastRenderedPageBreak/>
        <w:t xml:space="preserve">You have to be connected to the </w:t>
      </w:r>
      <w:proofErr w:type="spellStart"/>
      <w:r w:rsidRPr="0083518C">
        <w:rPr>
          <w:color w:val="FF0000"/>
        </w:rPr>
        <w:t>SwissDigitalNet</w:t>
      </w:r>
      <w:proofErr w:type="spellEnd"/>
      <w:r w:rsidRPr="0083518C">
        <w:rPr>
          <w:color w:val="FF0000"/>
        </w:rPr>
        <w:t xml:space="preserve"> for this task</w:t>
      </w:r>
    </w:p>
    <w:p w14:paraId="7FE976BE" w14:textId="272AE929" w:rsidR="005F78FE" w:rsidRDefault="005F78FE" w:rsidP="005E0697">
      <w:r>
        <w:t xml:space="preserve">In your </w:t>
      </w:r>
      <w:r w:rsidR="00E43398">
        <w:t>Management Console</w:t>
      </w:r>
      <w:r>
        <w:t xml:space="preserve">, you </w:t>
      </w:r>
      <w:r w:rsidR="00EA4836">
        <w:t xml:space="preserve">go to mesh status and </w:t>
      </w:r>
      <w:r>
        <w:t xml:space="preserve">select </w:t>
      </w:r>
      <w:r w:rsidR="0083518C">
        <w:t xml:space="preserve">HB9EDI’s </w:t>
      </w:r>
      <w:proofErr w:type="spellStart"/>
      <w:r>
        <w:t>filerepo</w:t>
      </w:r>
      <w:proofErr w:type="spellEnd"/>
      <w:r>
        <w:t>:</w:t>
      </w:r>
    </w:p>
    <w:p w14:paraId="359275F1" w14:textId="41F99036" w:rsidR="005F78FE" w:rsidRDefault="005F78FE" w:rsidP="005E0697">
      <w:r>
        <w:rPr>
          <w:noProof/>
        </w:rPr>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94"/>
                    <a:stretch>
                      <a:fillRect/>
                    </a:stretch>
                  </pic:blipFill>
                  <pic:spPr>
                    <a:xfrm>
                      <a:off x="0" y="0"/>
                      <a:ext cx="2725720" cy="1498272"/>
                    </a:xfrm>
                    <a:prstGeom prst="rect">
                      <a:avLst/>
                    </a:prstGeom>
                  </pic:spPr>
                </pic:pic>
              </a:graphicData>
            </a:graphic>
          </wp:inline>
        </w:drawing>
      </w:r>
    </w:p>
    <w:p w14:paraId="4E935218" w14:textId="40D98520" w:rsidR="005F78FE" w:rsidRDefault="005F78FE" w:rsidP="005E0697">
      <w:r>
        <w:t>And copy this link</w:t>
      </w:r>
      <w:r w:rsidR="007C7358">
        <w:t xml:space="preserve"> (right mouse click)</w:t>
      </w:r>
      <w:r>
        <w:t>:</w:t>
      </w:r>
    </w:p>
    <w:p w14:paraId="7A1617A6" w14:textId="04C14F72" w:rsidR="005F78FE" w:rsidRDefault="005F78FE" w:rsidP="005E0697">
      <w:r>
        <w:rPr>
          <w:noProof/>
        </w:rPr>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95"/>
                    <a:stretch>
                      <a:fillRect/>
                    </a:stretch>
                  </pic:blipFill>
                  <pic:spPr>
                    <a:xfrm>
                      <a:off x="0" y="0"/>
                      <a:ext cx="2891173" cy="2310776"/>
                    </a:xfrm>
                    <a:prstGeom prst="rect">
                      <a:avLst/>
                    </a:prstGeom>
                  </pic:spPr>
                </pic:pic>
              </a:graphicData>
            </a:graphic>
          </wp:inline>
        </w:drawing>
      </w:r>
    </w:p>
    <w:p w14:paraId="4CE6D369" w14:textId="54975403" w:rsidR="007C7358" w:rsidRDefault="007C7358" w:rsidP="005E0697">
      <w:r>
        <w:rPr>
          <w:noProof/>
        </w:rPr>
        <w:drawing>
          <wp:inline distT="0" distB="0" distL="0" distR="0" wp14:anchorId="4C7ED6EC" wp14:editId="1079036A">
            <wp:extent cx="1754802" cy="1482163"/>
            <wp:effectExtent l="0" t="0" r="0" b="3810"/>
            <wp:docPr id="98929968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9685" name=""/>
                    <pic:cNvPicPr/>
                  </pic:nvPicPr>
                  <pic:blipFill>
                    <a:blip r:embed="rId96">
                      <a:extLst>
                        <a:ext uri="{28A0092B-C50C-407E-A947-70E740481C1C}">
                          <a14:useLocalDpi xmlns:a14="http://schemas.microsoft.com/office/drawing/2010/main" val="0"/>
                        </a:ext>
                      </a:extLst>
                    </a:blip>
                    <a:stretch>
                      <a:fillRect/>
                    </a:stretch>
                  </pic:blipFill>
                  <pic:spPr>
                    <a:xfrm>
                      <a:off x="0" y="0"/>
                      <a:ext cx="1759216" cy="1485891"/>
                    </a:xfrm>
                    <a:prstGeom prst="rect">
                      <a:avLst/>
                    </a:prstGeom>
                  </pic:spPr>
                </pic:pic>
              </a:graphicData>
            </a:graphic>
          </wp:inline>
        </w:drawing>
      </w:r>
    </w:p>
    <w:p w14:paraId="4243E899" w14:textId="46B1BACB" w:rsidR="005F78FE" w:rsidRPr="00A71CB8" w:rsidRDefault="005F78FE" w:rsidP="005E0697">
      <w:r>
        <w:t>Now you paste the link into your terminal and add the yellow command</w:t>
      </w:r>
    </w:p>
    <w:p w14:paraId="7D894D5E" w14:textId="528D7FC5"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w:t>
      </w:r>
      <w:bookmarkStart w:id="24" w:name="_Hlk153782996"/>
      <w:r w:rsidRPr="005F78FE">
        <w:rPr>
          <w:sz w:val="18"/>
          <w:szCs w:val="20"/>
          <w:lang w:val="en-GB"/>
        </w:rPr>
        <w:t>install_qemu_x86_agents_3.28.0.sh</w:t>
      </w:r>
      <w:bookmarkEnd w:id="24"/>
      <w:r w:rsidRPr="005F78FE">
        <w:rPr>
          <w:sz w:val="18"/>
          <w:szCs w:val="20"/>
          <w:lang w:val="en-GB"/>
        </w:rPr>
        <w:t xml:space="preserve"> </w:t>
      </w:r>
      <w:r w:rsidRPr="005F78FE">
        <w:rPr>
          <w:sz w:val="18"/>
          <w:szCs w:val="20"/>
          <w:highlight w:val="yellow"/>
          <w:lang w:val="en-GB"/>
        </w:rPr>
        <w:t>|ash</w:t>
      </w:r>
    </w:p>
    <w:p w14:paraId="59AB0F26" w14:textId="427D903F" w:rsidR="005E0697" w:rsidRDefault="005F78FE" w:rsidP="005E0697">
      <w:pPr>
        <w:rPr>
          <w:lang w:val="en-GB"/>
        </w:rPr>
      </w:pPr>
      <w:r>
        <w:rPr>
          <w:lang w:val="en-GB"/>
        </w:rPr>
        <w:t>Finally, you e</w:t>
      </w:r>
      <w:r w:rsidR="005E0697">
        <w:rPr>
          <w:lang w:val="en-GB"/>
        </w:rPr>
        <w:t>nable Guest Agent</w:t>
      </w:r>
      <w:r w:rsidR="0083518C">
        <w:rPr>
          <w:lang w:val="en-GB"/>
        </w:rPr>
        <w:t xml:space="preserve"> and reboot the machine</w:t>
      </w:r>
    </w:p>
    <w:p w14:paraId="309A070F" w14:textId="77777777" w:rsidR="0032651D" w:rsidRDefault="0032651D" w:rsidP="005E0697">
      <w:pPr>
        <w:rPr>
          <w:lang w:val="en-GB"/>
        </w:rPr>
      </w:pPr>
      <w:r w:rsidRPr="0032651D">
        <w:rPr>
          <w:noProof/>
        </w:rPr>
        <w:lastRenderedPageBreak/>
        <w:drawing>
          <wp:anchor distT="0" distB="0" distL="114300" distR="114300" simplePos="0" relativeHeight="251660288" behindDoc="0" locked="0" layoutInCell="1" allowOverlap="1" wp14:anchorId="5BBC5202" wp14:editId="0668E125">
            <wp:simplePos x="0" y="0"/>
            <wp:positionH relativeFrom="column">
              <wp:posOffset>2456741</wp:posOffset>
            </wp:positionH>
            <wp:positionV relativeFrom="paragraph">
              <wp:posOffset>1193235</wp:posOffset>
            </wp:positionV>
            <wp:extent cx="2024898" cy="1527604"/>
            <wp:effectExtent l="0" t="0" r="0" b="0"/>
            <wp:wrapNone/>
            <wp:docPr id="5" name="Snagit_PPT74D2">
              <a:extLst xmlns:a="http://schemas.openxmlformats.org/drawingml/2006/main">
                <a:ext uri="{FF2B5EF4-FFF2-40B4-BE49-F238E27FC236}">
                  <a16:creationId xmlns:a16="http://schemas.microsoft.com/office/drawing/2014/main" id="{852CDB64-17A9-4A6D-3FC6-4BF2A0BFC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git_PPT74D2">
                      <a:extLst>
                        <a:ext uri="{FF2B5EF4-FFF2-40B4-BE49-F238E27FC236}">
                          <a16:creationId xmlns:a16="http://schemas.microsoft.com/office/drawing/2014/main" id="{852CDB64-17A9-4A6D-3FC6-4BF2A0BFC7D1}"/>
                        </a:ext>
                      </a:extLst>
                    </pic:cNvPr>
                    <pic:cNvPicPr>
                      <a:picLocks noChangeAspect="1"/>
                    </pic:cNvPicPr>
                  </pic:nvPicPr>
                  <pic:blipFill>
                    <a:blip r:embed="rId97"/>
                    <a:stretch>
                      <a:fillRect/>
                    </a:stretch>
                  </pic:blipFill>
                  <pic:spPr>
                    <a:xfrm>
                      <a:off x="0" y="0"/>
                      <a:ext cx="2024898" cy="1527604"/>
                    </a:xfrm>
                    <a:prstGeom prst="rect">
                      <a:avLst/>
                    </a:prstGeom>
                  </pic:spPr>
                </pic:pic>
              </a:graphicData>
            </a:graphic>
            <wp14:sizeRelH relativeFrom="margin">
              <wp14:pctWidth>0</wp14:pctWidth>
            </wp14:sizeRelH>
            <wp14:sizeRelV relativeFrom="margin">
              <wp14:pctHeight>0</wp14:pctHeight>
            </wp14:sizeRelV>
          </wp:anchor>
        </w:drawing>
      </w:r>
      <w:r w:rsidRPr="0032651D">
        <w:rPr>
          <w:noProof/>
        </w:rPr>
        <w:drawing>
          <wp:inline distT="0" distB="0" distL="0" distR="0" wp14:anchorId="45BA8EB6" wp14:editId="0D985657">
            <wp:extent cx="4463415" cy="2880360"/>
            <wp:effectExtent l="0" t="0" r="0" b="0"/>
            <wp:docPr id="3" name="Snagit_PPT5264">
              <a:extLst xmlns:a="http://schemas.openxmlformats.org/drawingml/2006/main">
                <a:ext uri="{FF2B5EF4-FFF2-40B4-BE49-F238E27FC236}">
                  <a16:creationId xmlns:a16="http://schemas.microsoft.com/office/drawing/2014/main" id="{C5970E68-2EE7-1D35-39B5-BA49EAA0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git_PPT5264">
                      <a:extLst>
                        <a:ext uri="{FF2B5EF4-FFF2-40B4-BE49-F238E27FC236}">
                          <a16:creationId xmlns:a16="http://schemas.microsoft.com/office/drawing/2014/main" id="{C5970E68-2EE7-1D35-39B5-BA49EAA0269E}"/>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463415" cy="2880360"/>
                    </a:xfrm>
                    <a:prstGeom prst="rect">
                      <a:avLst/>
                    </a:prstGeom>
                  </pic:spPr>
                </pic:pic>
              </a:graphicData>
            </a:graphic>
          </wp:inline>
        </w:drawing>
      </w:r>
    </w:p>
    <w:p w14:paraId="09F27412" w14:textId="3624ACD7" w:rsidR="005F78FE" w:rsidRDefault="005F78FE" w:rsidP="005E0697">
      <w:pPr>
        <w:rPr>
          <w:lang w:val="en-GB"/>
        </w:rPr>
      </w:pPr>
      <w:r>
        <w:rPr>
          <w:lang w:val="en-GB"/>
        </w:rPr>
        <w:t xml:space="preserve">Now your </w:t>
      </w:r>
      <w:r w:rsidR="00CB66A6">
        <w:rPr>
          <w:lang w:val="en-GB"/>
        </w:rPr>
        <w:t>Tunnel Server</w:t>
      </w:r>
      <w:r>
        <w:rPr>
          <w:lang w:val="en-GB"/>
        </w:rPr>
        <w:t xml:space="preserve"> </w:t>
      </w:r>
      <w:r w:rsidR="006A6A73">
        <w:rPr>
          <w:lang w:val="en-GB"/>
        </w:rPr>
        <w:t>can be controlled by Proxmox</w:t>
      </w:r>
      <w:r>
        <w:rPr>
          <w:lang w:val="en-GB"/>
        </w:rPr>
        <w:t>.</w:t>
      </w:r>
    </w:p>
    <w:p w14:paraId="403C2695" w14:textId="0AFED3B2" w:rsidR="003C22EB" w:rsidRDefault="003C22EB" w:rsidP="003C22EB">
      <w:pPr>
        <w:pStyle w:val="berschrift4"/>
        <w:rPr>
          <w:lang w:val="en-GB"/>
        </w:rPr>
      </w:pPr>
      <w:bookmarkStart w:id="25" w:name="_Hlk153782947"/>
      <w:r>
        <w:rPr>
          <w:lang w:val="en-GB"/>
        </w:rPr>
        <w:t xml:space="preserve">Without connection to the </w:t>
      </w:r>
      <w:proofErr w:type="spellStart"/>
      <w:r>
        <w:rPr>
          <w:lang w:val="en-GB"/>
        </w:rPr>
        <w:t>SwissDigitalNet</w:t>
      </w:r>
      <w:proofErr w:type="spellEnd"/>
    </w:p>
    <w:p w14:paraId="1F9B9FFA" w14:textId="77777777" w:rsidR="003C22EB" w:rsidRDefault="003C22EB" w:rsidP="003C22EB">
      <w:pPr>
        <w:rPr>
          <w:lang w:val="en-GB"/>
        </w:rPr>
      </w:pPr>
      <w:r>
        <w:rPr>
          <w:lang w:val="en-GB"/>
        </w:rPr>
        <w:t>Download and install these packets from</w:t>
      </w:r>
    </w:p>
    <w:p w14:paraId="2425BF14" w14:textId="43228D83" w:rsidR="003C22EB" w:rsidRPr="0042275B" w:rsidRDefault="003C22EB" w:rsidP="003C22EB">
      <w:pPr>
        <w:pStyle w:val="Code"/>
        <w:rPr>
          <w:lang w:val="en-GB"/>
        </w:rPr>
      </w:pPr>
      <w:r w:rsidRPr="0042275B">
        <w:rPr>
          <w:lang w:val="en-GB"/>
        </w:rPr>
        <w:t>https://downloads.openwrt.org/releases/23.05.0/packages/x86_64/</w:t>
      </w:r>
    </w:p>
    <w:p w14:paraId="68ABDC8F" w14:textId="77777777" w:rsidR="003C22EB" w:rsidRDefault="003C22EB" w:rsidP="003C22EB">
      <w:pPr>
        <w:rPr>
          <w:lang w:val="en-GB"/>
        </w:rPr>
      </w:pPr>
    </w:p>
    <w:p w14:paraId="7B8452A0" w14:textId="54B96D88" w:rsidR="003C22EB" w:rsidRPr="0042275B" w:rsidRDefault="003C22EB" w:rsidP="003C22EB">
      <w:pPr>
        <w:pStyle w:val="Code"/>
        <w:rPr>
          <w:lang w:val="en-US"/>
        </w:rPr>
      </w:pPr>
      <w:r w:rsidRPr="0042275B">
        <w:rPr>
          <w:lang w:val="en-US"/>
        </w:rPr>
        <w:t>/22.03.5/packages/x86_64/packages/libattr_2.5.1-1_x86_64.ipk</w:t>
      </w:r>
    </w:p>
    <w:p w14:paraId="1E62B472" w14:textId="77777777" w:rsidR="003C22EB" w:rsidRPr="0042275B" w:rsidRDefault="003C22EB" w:rsidP="003C22EB">
      <w:pPr>
        <w:pStyle w:val="Code"/>
        <w:rPr>
          <w:lang w:val="en-US"/>
        </w:rPr>
      </w:pPr>
      <w:r w:rsidRPr="0042275B">
        <w:rPr>
          <w:lang w:val="en-US"/>
        </w:rPr>
        <w:t>/22.03.5/packages/x86_64/packages/libffi_3.4.2-2_x86_64.ipk</w:t>
      </w:r>
    </w:p>
    <w:p w14:paraId="4BB137AE" w14:textId="77777777" w:rsidR="003C22EB" w:rsidRPr="0042275B" w:rsidRDefault="003C22EB" w:rsidP="003C22EB">
      <w:pPr>
        <w:pStyle w:val="Code"/>
        <w:rPr>
          <w:lang w:val="en-US"/>
        </w:rPr>
      </w:pPr>
      <w:r w:rsidRPr="0042275B">
        <w:rPr>
          <w:lang w:val="en-US"/>
        </w:rPr>
        <w:t>/22.03.5/packages/x86_64/base/libpcre_8.45-3_x86_64.ipk</w:t>
      </w:r>
    </w:p>
    <w:p w14:paraId="68B1E5E0" w14:textId="77777777" w:rsidR="003C22EB" w:rsidRPr="0042275B" w:rsidRDefault="003C22EB" w:rsidP="003C22EB">
      <w:pPr>
        <w:pStyle w:val="Code"/>
        <w:rPr>
          <w:lang w:val="en-US"/>
        </w:rPr>
      </w:pPr>
      <w:r w:rsidRPr="0042275B">
        <w:rPr>
          <w:lang w:val="en-US"/>
        </w:rPr>
        <w:t>/22.03.5/packages/x86_64/packages/glib2_2.70.5-4_x86_64.ipk</w:t>
      </w:r>
    </w:p>
    <w:p w14:paraId="0BCCB026" w14:textId="77777777" w:rsidR="003C22EB" w:rsidRPr="0042275B" w:rsidRDefault="003C22EB" w:rsidP="003C22EB">
      <w:pPr>
        <w:pStyle w:val="Code"/>
        <w:rPr>
          <w:lang w:val="en-US"/>
        </w:rPr>
      </w:pPr>
      <w:r w:rsidRPr="0042275B">
        <w:rPr>
          <w:lang w:val="en-US"/>
        </w:rPr>
        <w:t>/22.03.5/packages/x86_64/packages/virtio-console-helper_6.2.0-2_x86_64.ipk</w:t>
      </w:r>
    </w:p>
    <w:p w14:paraId="468E5940" w14:textId="77777777" w:rsidR="003C22EB" w:rsidRPr="0042275B" w:rsidRDefault="003C22EB" w:rsidP="003C22EB">
      <w:pPr>
        <w:pStyle w:val="Code"/>
        <w:rPr>
          <w:lang w:val="en-US"/>
        </w:rPr>
      </w:pPr>
      <w:r w:rsidRPr="0042275B">
        <w:rPr>
          <w:lang w:val="en-US"/>
        </w:rPr>
        <w:t>22.03.5/packages/x86_64/packages/libevdev_1.13.0-1_x86_64.ipk</w:t>
      </w:r>
    </w:p>
    <w:p w14:paraId="5E02D5F9" w14:textId="77777777" w:rsidR="003C22EB" w:rsidRPr="0042275B" w:rsidRDefault="003C22EB" w:rsidP="003C22EB">
      <w:pPr>
        <w:pStyle w:val="Code"/>
        <w:rPr>
          <w:lang w:val="en-US"/>
        </w:rPr>
      </w:pPr>
      <w:r w:rsidRPr="0042275B">
        <w:rPr>
          <w:lang w:val="en-US"/>
        </w:rPr>
        <w:t>/22.03.5/packages/x86_64/packages/libudev-zero_1.0.1-1_x86_64.ipk</w:t>
      </w:r>
    </w:p>
    <w:p w14:paraId="228DEEFA" w14:textId="257D9E05" w:rsidR="003C22EB" w:rsidRPr="003C22EB" w:rsidRDefault="003C22EB" w:rsidP="003C22EB">
      <w:pPr>
        <w:pStyle w:val="Code"/>
        <w:rPr>
          <w:lang w:val="en-US"/>
        </w:rPr>
      </w:pPr>
      <w:r w:rsidRPr="003C22EB">
        <w:rPr>
          <w:lang w:val="en-US"/>
        </w:rPr>
        <w:t>/22.03.5/packages/x86_64/packages/</w:t>
      </w:r>
      <w:r w:rsidRPr="003C22EB">
        <w:rPr>
          <w:rStyle w:val="CodeZchn"/>
          <w:lang w:val="en-GB"/>
        </w:rPr>
        <w:t>libstdcpp6_11.2.0-</w:t>
      </w:r>
      <w:r w:rsidRPr="003C22EB">
        <w:rPr>
          <w:lang w:val="en-GB"/>
        </w:rPr>
        <w:t>4_x86_64.ipk</w:t>
      </w:r>
    </w:p>
    <w:p w14:paraId="6C9EDF2A" w14:textId="1F50A34B" w:rsidR="003C22EB" w:rsidRPr="003C22EB" w:rsidRDefault="003C22EB" w:rsidP="003C22EB">
      <w:pPr>
        <w:pStyle w:val="Code"/>
        <w:rPr>
          <w:lang w:val="en-US"/>
        </w:rPr>
      </w:pPr>
      <w:r w:rsidRPr="003C22EB">
        <w:rPr>
          <w:lang w:val="en-US"/>
        </w:rPr>
        <w:t>/22.03.5/packages/x86_64/packages/qemu-ga_6.2.0-2_x86_64.ipk</w:t>
      </w:r>
    </w:p>
    <w:p w14:paraId="47522E7E" w14:textId="3554B780" w:rsidR="003C22EB" w:rsidRDefault="003C22EB" w:rsidP="003C22EB">
      <w:pPr>
        <w:rPr>
          <w:lang w:val="en-GB"/>
        </w:rPr>
      </w:pPr>
      <w:r>
        <w:rPr>
          <w:lang w:val="en-GB"/>
        </w:rPr>
        <w:t xml:space="preserve">If you do not find </w:t>
      </w:r>
      <w:r w:rsidRPr="003C22EB">
        <w:rPr>
          <w:lang w:val="en-GB"/>
        </w:rPr>
        <w:t>libstdcpp6_11.2.0-4_x86_64.ipk</w:t>
      </w:r>
      <w:r>
        <w:rPr>
          <w:lang w:val="en-GB"/>
        </w:rPr>
        <w:t>, download and install it from</w:t>
      </w:r>
    </w:p>
    <w:p w14:paraId="050DDE42" w14:textId="7F6588B9" w:rsidR="003C22EB" w:rsidRDefault="00000000" w:rsidP="003C22EB">
      <w:pPr>
        <w:pStyle w:val="Code"/>
        <w:rPr>
          <w:lang w:val="en-GB"/>
        </w:rPr>
      </w:pPr>
      <w:hyperlink r:id="rId99" w:history="1">
        <w:r w:rsidR="003821F3" w:rsidRPr="002E3812">
          <w:rPr>
            <w:rStyle w:val="Hyperlink"/>
            <w:lang w:val="en-GB"/>
          </w:rPr>
          <w:t>https://github.com/dhamstack/AREDNstack/blob/main/Firmware%20Repo/Proxmox/libstdcpp6_11.2.0-4_x86_64.ipk</w:t>
        </w:r>
      </w:hyperlink>
    </w:p>
    <w:p w14:paraId="7AD25434" w14:textId="1F195BA6" w:rsidR="003821F3" w:rsidRDefault="003821F3" w:rsidP="003821F3">
      <w:pPr>
        <w:rPr>
          <w:lang w:val="en-GB"/>
        </w:rPr>
      </w:pPr>
      <w:r>
        <w:rPr>
          <w:lang w:val="en-GB"/>
        </w:rPr>
        <w:t xml:space="preserve">You can integrate all files into one file with the name </w:t>
      </w:r>
      <w:r w:rsidRPr="003821F3">
        <w:rPr>
          <w:lang w:val="en-GB"/>
        </w:rPr>
        <w:t>install_qemu_x86_agents_3.28.0.sh</w:t>
      </w:r>
      <w:r>
        <w:rPr>
          <w:lang w:val="en-GB"/>
        </w:rPr>
        <w:t>.</w:t>
      </w:r>
    </w:p>
    <w:p w14:paraId="2B072ACE" w14:textId="77777777" w:rsidR="003821F3" w:rsidRPr="003821F3" w:rsidRDefault="003821F3" w:rsidP="003821F3">
      <w:pPr>
        <w:pStyle w:val="Code"/>
        <w:rPr>
          <w:sz w:val="18"/>
          <w:szCs w:val="20"/>
        </w:rPr>
      </w:pPr>
      <w:proofErr w:type="gramStart"/>
      <w:r w:rsidRPr="003821F3">
        <w:rPr>
          <w:sz w:val="18"/>
          <w:szCs w:val="20"/>
        </w:rPr>
        <w:t>#!/</w:t>
      </w:r>
      <w:proofErr w:type="gramEnd"/>
      <w:r w:rsidRPr="003821F3">
        <w:rPr>
          <w:sz w:val="18"/>
          <w:szCs w:val="20"/>
        </w:rPr>
        <w:t>bin/ash</w:t>
      </w:r>
    </w:p>
    <w:p w14:paraId="4D01F92D" w14:textId="59DC1718"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/packages/x86_64/packages/libattr_2.5.1-1_x86_64.ipk</w:t>
      </w:r>
    </w:p>
    <w:p w14:paraId="5FC1131B" w14:textId="15213501"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/packages/x86_64/packages/libffi_3.4.2-2_x86_64.ipk</w:t>
      </w:r>
    </w:p>
    <w:p w14:paraId="0D06D1E5" w14:textId="7D2A7CCF"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/packages/x86_64/base/libpcre_8.45-3_x86_64.ipk</w:t>
      </w:r>
    </w:p>
    <w:p w14:paraId="59AF04EC" w14:textId="29DF3841" w:rsidR="003821F3" w:rsidRPr="003821F3" w:rsidRDefault="003821F3" w:rsidP="003821F3">
      <w:pPr>
        <w:pStyle w:val="Code"/>
        <w:rPr>
          <w:sz w:val="18"/>
          <w:szCs w:val="20"/>
        </w:rPr>
      </w:pPr>
      <w:proofErr w:type="spellStart"/>
      <w:r w:rsidRPr="003821F3">
        <w:rPr>
          <w:sz w:val="18"/>
          <w:szCs w:val="20"/>
        </w:rPr>
        <w:lastRenderedPageBreak/>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/packages/x86_64/packages/glib2_2.70.5-4_x86_64.ipk</w:t>
      </w:r>
    </w:p>
    <w:p w14:paraId="2A5CBD8F" w14:textId="77777777" w:rsidR="003821F3" w:rsidRPr="003821F3" w:rsidRDefault="003821F3" w:rsidP="003821F3">
      <w:pPr>
        <w:pStyle w:val="Code"/>
        <w:rPr>
          <w:sz w:val="18"/>
          <w:szCs w:val="20"/>
        </w:rPr>
      </w:pPr>
    </w:p>
    <w:p w14:paraId="42E0D909" w14:textId="3EC004B0"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/packages/x86_64/packages/virtio-console-helper_6.2.0-2_x86_64.ipk</w:t>
      </w:r>
    </w:p>
    <w:p w14:paraId="46F3100D" w14:textId="77777777" w:rsidR="003821F3" w:rsidRPr="003821F3" w:rsidRDefault="003821F3" w:rsidP="003821F3">
      <w:pPr>
        <w:pStyle w:val="Code"/>
        <w:rPr>
          <w:sz w:val="18"/>
          <w:szCs w:val="20"/>
        </w:rPr>
      </w:pPr>
    </w:p>
    <w:p w14:paraId="75BB9E22" w14:textId="4D7809E6"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/packages/x86_64/packages/libevdev_1.13.0-1_x86_64.ipk</w:t>
      </w:r>
    </w:p>
    <w:p w14:paraId="39AE6F45" w14:textId="28A9C436"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/packages/x86_64/packages/libudev-zero_1.0.1-1_x86_64.ipk</w:t>
      </w:r>
    </w:p>
    <w:p w14:paraId="73EF79B6" w14:textId="0840DEB8"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/packages/x86_64/libstdcpp6_11.2.0-4_x86_64.ipk</w:t>
      </w:r>
    </w:p>
    <w:p w14:paraId="18E208F8" w14:textId="0B6AD798"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/packages/x86_64/packages/qemu-ga_6.2.0-2_x86_64.ipk</w:t>
      </w:r>
    </w:p>
    <w:p w14:paraId="57B67CDE" w14:textId="2BB81FCE" w:rsidR="00E81818" w:rsidRDefault="00E81818" w:rsidP="00D23870">
      <w:pPr>
        <w:pStyle w:val="berschrift1"/>
        <w:rPr>
          <w:lang w:val="en-GB"/>
        </w:rPr>
      </w:pPr>
      <w:bookmarkStart w:id="26" w:name="_Toc166086084"/>
      <w:bookmarkEnd w:id="25"/>
      <w:r>
        <w:rPr>
          <w:lang w:val="en-GB"/>
        </w:rPr>
        <w:lastRenderedPageBreak/>
        <w:t xml:space="preserve">Upgrade </w:t>
      </w:r>
      <w:proofErr w:type="spellStart"/>
      <w:r>
        <w:rPr>
          <w:lang w:val="en-GB"/>
        </w:rPr>
        <w:t>Tunnelserver</w:t>
      </w:r>
      <w:bookmarkEnd w:id="26"/>
      <w:proofErr w:type="spellEnd"/>
    </w:p>
    <w:p w14:paraId="55EC65A5" w14:textId="40AFF8E0" w:rsidR="00E81818" w:rsidRDefault="00E81818" w:rsidP="00E81818">
      <w:pPr>
        <w:rPr>
          <w:lang w:val="en-GB"/>
        </w:rPr>
      </w:pPr>
      <w:r>
        <w:rPr>
          <w:lang w:val="en-GB"/>
        </w:rPr>
        <w:t xml:space="preserve">After upgrade, you will lose the network configuration. </w:t>
      </w:r>
      <w:proofErr w:type="gramStart"/>
      <w:r>
        <w:rPr>
          <w:lang w:val="en-GB"/>
        </w:rPr>
        <w:t>So</w:t>
      </w:r>
      <w:proofErr w:type="gramEnd"/>
      <w:r>
        <w:rPr>
          <w:lang w:val="en-GB"/>
        </w:rPr>
        <w:t xml:space="preserve"> it has to be added.</w:t>
      </w:r>
    </w:p>
    <w:p w14:paraId="1D6B8BC1" w14:textId="2F839574" w:rsidR="00E81818" w:rsidRDefault="00E81818" w:rsidP="00E81818">
      <w:pPr>
        <w:rPr>
          <w:lang w:val="en-GB"/>
        </w:rPr>
      </w:pPr>
      <w:r>
        <w:rPr>
          <w:lang w:val="en-GB"/>
        </w:rPr>
        <w:t>Ssh into the node:</w:t>
      </w:r>
    </w:p>
    <w:p w14:paraId="0CA34480" w14:textId="29BEC7E7" w:rsidR="00E81818" w:rsidRPr="004820E4" w:rsidRDefault="004820E4" w:rsidP="00E81818">
      <w:pPr>
        <w:pStyle w:val="Code"/>
        <w:rPr>
          <w:lang w:val="en-US"/>
        </w:rPr>
      </w:pPr>
      <w:r w:rsidRPr="004820E4">
        <w:rPr>
          <w:lang w:val="en-US"/>
        </w:rPr>
        <w:t>s</w:t>
      </w:r>
      <w:r w:rsidR="00E81818" w:rsidRPr="004820E4">
        <w:rPr>
          <w:lang w:val="en-US"/>
        </w:rPr>
        <w:t xml:space="preserve">sh -l root -p 2222 </w:t>
      </w:r>
      <w:proofErr w:type="spellStart"/>
      <w:r w:rsidR="00E81818" w:rsidRPr="004820E4">
        <w:rPr>
          <w:lang w:val="en-US"/>
        </w:rPr>
        <w:t>localnode</w:t>
      </w:r>
      <w:proofErr w:type="spellEnd"/>
    </w:p>
    <w:p w14:paraId="37B38CC7" w14:textId="77777777" w:rsidR="004820E4" w:rsidRDefault="00E81818" w:rsidP="00E81818">
      <w:r>
        <w:t xml:space="preserve">Go on with editing the </w:t>
      </w:r>
      <w:r w:rsidR="004820E4">
        <w:t>network config:</w:t>
      </w:r>
    </w:p>
    <w:p w14:paraId="0C19416B" w14:textId="77777777" w:rsidR="004820E4" w:rsidRPr="00631C6E" w:rsidRDefault="004820E4" w:rsidP="004820E4">
      <w:pPr>
        <w:pStyle w:val="Code"/>
        <w:rPr>
          <w:lang w:val="en-US"/>
        </w:rPr>
      </w:pPr>
      <w:r w:rsidRPr="00631C6E">
        <w:rPr>
          <w:lang w:val="en-US"/>
        </w:rPr>
        <w:t xml:space="preserve">vi </w:t>
      </w:r>
      <w:r w:rsidR="00E81818" w:rsidRPr="00631C6E">
        <w:rPr>
          <w:lang w:val="en-US"/>
        </w:rPr>
        <w:t>/</w:t>
      </w:r>
      <w:proofErr w:type="spellStart"/>
      <w:r w:rsidR="00E81818" w:rsidRPr="00631C6E">
        <w:rPr>
          <w:lang w:val="en-US"/>
        </w:rPr>
        <w:t>etc</w:t>
      </w:r>
      <w:proofErr w:type="spellEnd"/>
      <w:r w:rsidR="00E81818" w:rsidRPr="00631C6E">
        <w:rPr>
          <w:lang w:val="en-US"/>
        </w:rPr>
        <w:t>/config/network</w:t>
      </w:r>
    </w:p>
    <w:p w14:paraId="548952F4" w14:textId="6B50C965" w:rsidR="00E81818" w:rsidRDefault="004820E4" w:rsidP="00E81818">
      <w:r>
        <w:t>Instructions</w:t>
      </w:r>
      <w:r w:rsidR="00E81818">
        <w:t xml:space="preserve"> here: </w:t>
      </w:r>
      <w:r w:rsidR="00E81818">
        <w:fldChar w:fldCharType="begin"/>
      </w:r>
      <w:r w:rsidR="00E81818">
        <w:instrText xml:space="preserve"> REF _Ref153786420 \h </w:instrText>
      </w:r>
      <w:r w:rsidR="00E81818">
        <w:fldChar w:fldCharType="separate"/>
      </w:r>
      <w:r w:rsidR="00E81818">
        <w:t>Configure the AREDN Tunnel Server</w:t>
      </w:r>
      <w:r w:rsidR="00E81818">
        <w:fldChar w:fldCharType="end"/>
      </w:r>
    </w:p>
    <w:p w14:paraId="27C1DF57" w14:textId="67FF141F" w:rsidR="00631C6E" w:rsidRPr="00631C6E" w:rsidRDefault="00631C6E" w:rsidP="00E81818">
      <w:pPr>
        <w:rPr>
          <w:color w:val="FF0000"/>
        </w:rPr>
      </w:pPr>
      <w:r w:rsidRPr="00631C6E">
        <w:rPr>
          <w:color w:val="FF0000"/>
        </w:rPr>
        <w:t xml:space="preserve">Make sure you still have the same IP address assigned (because of port </w:t>
      </w:r>
      <w:proofErr w:type="spellStart"/>
      <w:r w:rsidRPr="00631C6E">
        <w:rPr>
          <w:color w:val="FF0000"/>
        </w:rPr>
        <w:t>forewarding</w:t>
      </w:r>
      <w:proofErr w:type="spellEnd"/>
      <w:r w:rsidRPr="00631C6E">
        <w:rPr>
          <w:color w:val="FF0000"/>
        </w:rPr>
        <w:t>)</w:t>
      </w:r>
    </w:p>
    <w:p w14:paraId="0FAC192D" w14:textId="67FFB458" w:rsidR="00D23870" w:rsidRDefault="00D23870" w:rsidP="00D23870">
      <w:pPr>
        <w:pStyle w:val="berschrift1"/>
        <w:rPr>
          <w:lang w:val="en-GB"/>
        </w:rPr>
      </w:pPr>
      <w:bookmarkStart w:id="27" w:name="_Toc166086085"/>
      <w:r>
        <w:rPr>
          <w:lang w:val="en-GB"/>
        </w:rPr>
        <w:lastRenderedPageBreak/>
        <w:t xml:space="preserve">AREDN Virtual Machine as a </w:t>
      </w:r>
      <w:r w:rsidR="00514ED3">
        <w:rPr>
          <w:lang w:val="en-GB"/>
        </w:rPr>
        <w:t>T</w:t>
      </w:r>
      <w:r>
        <w:rPr>
          <w:lang w:val="en-GB"/>
        </w:rPr>
        <w:t xml:space="preserve">elephone </w:t>
      </w:r>
      <w:r w:rsidR="00514ED3">
        <w:rPr>
          <w:lang w:val="en-GB"/>
        </w:rPr>
        <w:t>S</w:t>
      </w:r>
      <w:r>
        <w:rPr>
          <w:lang w:val="en-GB"/>
        </w:rPr>
        <w:t>erver</w:t>
      </w:r>
      <w:bookmarkEnd w:id="27"/>
    </w:p>
    <w:p w14:paraId="741F27BE" w14:textId="73A74200" w:rsidR="009D7A3C" w:rsidRDefault="009D7A3C" w:rsidP="009D7A3C">
      <w:pPr>
        <w:pStyle w:val="berschrift2"/>
        <w:rPr>
          <w:lang w:val="en-GB"/>
        </w:rPr>
      </w:pPr>
      <w:bookmarkStart w:id="28" w:name="_Toc166086086"/>
      <w:r>
        <w:rPr>
          <w:lang w:val="en-GB"/>
        </w:rPr>
        <w:t>Overview</w:t>
      </w:r>
      <w:bookmarkEnd w:id="28"/>
    </w:p>
    <w:p w14:paraId="38EA3104" w14:textId="601DCD7F" w:rsidR="009D7A3C" w:rsidRPr="009D7A3C" w:rsidRDefault="009D7A3C" w:rsidP="009D7A3C">
      <w:pPr>
        <w:rPr>
          <w:lang w:val="en-GB"/>
        </w:rPr>
      </w:pPr>
      <w:r>
        <w:object w:dxaOrig="15360" w:dyaOrig="10396" w14:anchorId="07215397">
          <v:shape id="_x0000_i1026" type="#_x0000_t75" style="width:467.55pt;height:316.5pt" o:ole="">
            <v:imagedata r:id="rId100" o:title=""/>
          </v:shape>
          <o:OLEObject Type="Embed" ProgID="Visio.Drawing.15" ShapeID="_x0000_i1026" DrawAspect="Content" ObjectID="_1776698837" r:id="rId101"/>
        </w:object>
      </w:r>
    </w:p>
    <w:p w14:paraId="17A68771" w14:textId="48A6C0D1" w:rsidR="00D23870" w:rsidRDefault="00D23870" w:rsidP="00D23870">
      <w:pPr>
        <w:pStyle w:val="berschrift2"/>
        <w:rPr>
          <w:lang w:val="en-GB"/>
        </w:rPr>
      </w:pPr>
      <w:bookmarkStart w:id="29" w:name="_Toc166086087"/>
      <w:r>
        <w:rPr>
          <w:lang w:val="en-GB"/>
        </w:rPr>
        <w:t>Setup</w:t>
      </w:r>
      <w:bookmarkEnd w:id="29"/>
    </w:p>
    <w:p w14:paraId="3CD435BA" w14:textId="4B786966" w:rsidR="00D23870" w:rsidRDefault="009D7A3C" w:rsidP="00D23870">
      <w:pPr>
        <w:rPr>
          <w:lang w:val="en-GB"/>
        </w:rPr>
      </w:pPr>
      <w:r>
        <w:rPr>
          <w:lang w:val="en-GB"/>
        </w:rPr>
        <w:t>We</w:t>
      </w:r>
      <w:r w:rsidR="00D23870">
        <w:rPr>
          <w:lang w:val="en-GB"/>
        </w:rPr>
        <w:t xml:space="preserve"> </w:t>
      </w:r>
      <w:r>
        <w:rPr>
          <w:lang w:val="en-GB"/>
        </w:rPr>
        <w:t>create</w:t>
      </w:r>
      <w:r w:rsidR="00D23870">
        <w:rPr>
          <w:lang w:val="en-GB"/>
        </w:rPr>
        <w:t xml:space="preserve"> a new VM in addition to the </w:t>
      </w:r>
      <w:r w:rsidR="00CB66A6">
        <w:rPr>
          <w:lang w:val="en-GB"/>
        </w:rPr>
        <w:t>Tunnel Server</w:t>
      </w:r>
      <w:r w:rsidR="00D23870">
        <w:rPr>
          <w:lang w:val="en-GB"/>
        </w:rPr>
        <w:t xml:space="preserve">. If you do not operate a </w:t>
      </w:r>
      <w:r w:rsidR="00CB66A6">
        <w:rPr>
          <w:lang w:val="en-GB"/>
        </w:rPr>
        <w:t>Tunnel Server</w:t>
      </w:r>
      <w:r w:rsidR="00D23870">
        <w:rPr>
          <w:lang w:val="en-GB"/>
        </w:rPr>
        <w:t xml:space="preserve">, you just create a VM for your </w:t>
      </w:r>
      <w:r w:rsidR="00CB66A6">
        <w:rPr>
          <w:lang w:val="en-GB"/>
        </w:rPr>
        <w:t>Telephone Server</w:t>
      </w:r>
      <w:r>
        <w:rPr>
          <w:lang w:val="en-GB"/>
        </w:rPr>
        <w:t>.</w:t>
      </w:r>
    </w:p>
    <w:p w14:paraId="2E993D92" w14:textId="13EF2AAF" w:rsidR="009D7A3C" w:rsidRPr="009D7A3C" w:rsidRDefault="009D7A3C" w:rsidP="00D23870">
      <w:pPr>
        <w:rPr>
          <w:color w:val="FF0000"/>
          <w:lang w:val="en-GB"/>
        </w:rPr>
      </w:pPr>
      <w:r w:rsidRPr="009D7A3C">
        <w:rPr>
          <w:color w:val="FF0000"/>
          <w:lang w:val="en-GB"/>
        </w:rPr>
        <w:t xml:space="preserve">Do not copy the VM of the </w:t>
      </w:r>
      <w:r w:rsidR="00CB66A6">
        <w:rPr>
          <w:color w:val="FF0000"/>
          <w:lang w:val="en-GB"/>
        </w:rPr>
        <w:t>Tunnel Server</w:t>
      </w:r>
      <w:r w:rsidRPr="009D7A3C">
        <w:rPr>
          <w:color w:val="FF0000"/>
          <w:lang w:val="en-GB"/>
        </w:rPr>
        <w:t>.</w:t>
      </w:r>
    </w:p>
    <w:p w14:paraId="3728408F" w14:textId="4F0DED2D" w:rsidR="00D23870" w:rsidRDefault="00D23870" w:rsidP="00D23870">
      <w:pPr>
        <w:rPr>
          <w:lang w:val="en-GB"/>
        </w:rPr>
      </w:pPr>
      <w:r>
        <w:rPr>
          <w:lang w:val="en-GB"/>
        </w:rPr>
        <w:t xml:space="preserve">The basis setup has to be done the same way as </w:t>
      </w:r>
      <w:r w:rsidR="009D7A3C">
        <w:rPr>
          <w:lang w:val="en-GB"/>
        </w:rPr>
        <w:t xml:space="preserve">for the </w:t>
      </w:r>
      <w:r w:rsidR="00CB66A6">
        <w:rPr>
          <w:lang w:val="en-GB"/>
        </w:rPr>
        <w:t>Tunnel Server</w:t>
      </w:r>
      <w:r>
        <w:rPr>
          <w:lang w:val="en-GB"/>
        </w:rPr>
        <w:t xml:space="preserve">. </w:t>
      </w:r>
      <w:r w:rsidR="009D7A3C">
        <w:rPr>
          <w:lang w:val="en-GB"/>
        </w:rPr>
        <w:t>The main</w:t>
      </w:r>
      <w:r>
        <w:rPr>
          <w:lang w:val="en-GB"/>
        </w:rPr>
        <w:t xml:space="preserve"> difference is that we chose VLAN10 as the management connection:</w:t>
      </w:r>
    </w:p>
    <w:p w14:paraId="7E49E741" w14:textId="0812DF17" w:rsidR="00D23870" w:rsidRDefault="009D7A3C" w:rsidP="00D23870">
      <w:pPr>
        <w:rPr>
          <w:lang w:val="en-GB"/>
        </w:rPr>
      </w:pPr>
      <w:r>
        <w:rPr>
          <w:noProof/>
          <w:lang w:val="en-GB"/>
        </w:rPr>
        <w:drawing>
          <wp:inline distT="0" distB="0" distL="0" distR="0" wp14:anchorId="57052828" wp14:editId="13A9FDE7">
            <wp:extent cx="4091015" cy="700193"/>
            <wp:effectExtent l="0" t="0" r="5080" b="5080"/>
            <wp:docPr id="14334424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249" name=""/>
                    <pic:cNvPicPr/>
                  </pic:nvPicPr>
                  <pic:blipFill>
                    <a:blip r:embed="rId102">
                      <a:extLst>
                        <a:ext uri="{28A0092B-C50C-407E-A947-70E740481C1C}">
                          <a14:useLocalDpi xmlns:a14="http://schemas.microsoft.com/office/drawing/2010/main" val="0"/>
                        </a:ext>
                      </a:extLst>
                    </a:blip>
                    <a:stretch>
                      <a:fillRect/>
                    </a:stretch>
                  </pic:blipFill>
                  <pic:spPr>
                    <a:xfrm>
                      <a:off x="0" y="0"/>
                      <a:ext cx="4103099" cy="702261"/>
                    </a:xfrm>
                    <a:prstGeom prst="rect">
                      <a:avLst/>
                    </a:prstGeom>
                  </pic:spPr>
                </pic:pic>
              </a:graphicData>
            </a:graphic>
          </wp:inline>
        </w:drawing>
      </w:r>
    </w:p>
    <w:p w14:paraId="73108D81" w14:textId="058DD699" w:rsidR="00D23870" w:rsidRDefault="00D23870" w:rsidP="00D23870">
      <w:pPr>
        <w:rPr>
          <w:lang w:val="en-GB"/>
        </w:rPr>
      </w:pPr>
      <w:r>
        <w:rPr>
          <w:lang w:val="en-GB"/>
        </w:rPr>
        <w:t xml:space="preserve">And we </w:t>
      </w:r>
      <w:r w:rsidR="009D7A3C">
        <w:rPr>
          <w:lang w:val="en-GB"/>
        </w:rPr>
        <w:t xml:space="preserve">have to </w:t>
      </w:r>
      <w:r>
        <w:rPr>
          <w:lang w:val="en-GB"/>
        </w:rPr>
        <w:t xml:space="preserve">change the network of the </w:t>
      </w:r>
      <w:r w:rsidR="00E43398">
        <w:rPr>
          <w:lang w:val="en-GB"/>
        </w:rPr>
        <w:t>Management Console</w:t>
      </w:r>
      <w:r>
        <w:rPr>
          <w:lang w:val="en-GB"/>
        </w:rPr>
        <w:t>, too:</w:t>
      </w:r>
    </w:p>
    <w:p w14:paraId="18A5A22E" w14:textId="3BF927F8" w:rsidR="00D23870" w:rsidRDefault="009D7A3C" w:rsidP="00D23870">
      <w:pPr>
        <w:rPr>
          <w:lang w:val="en-GB"/>
        </w:rPr>
      </w:pPr>
      <w:r>
        <w:rPr>
          <w:noProof/>
          <w:lang w:val="en-GB"/>
        </w:rPr>
        <w:lastRenderedPageBreak/>
        <w:drawing>
          <wp:inline distT="0" distB="0" distL="0" distR="0" wp14:anchorId="607F28DD" wp14:editId="2342E7BD">
            <wp:extent cx="3742169" cy="1533250"/>
            <wp:effectExtent l="0" t="0" r="0" b="0"/>
            <wp:docPr id="16574869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6944" name=""/>
                    <pic:cNvPicPr/>
                  </pic:nvPicPr>
                  <pic:blipFill>
                    <a:blip r:embed="rId103">
                      <a:extLst>
                        <a:ext uri="{28A0092B-C50C-407E-A947-70E740481C1C}">
                          <a14:useLocalDpi xmlns:a14="http://schemas.microsoft.com/office/drawing/2010/main" val="0"/>
                        </a:ext>
                      </a:extLst>
                    </a:blip>
                    <a:stretch>
                      <a:fillRect/>
                    </a:stretch>
                  </pic:blipFill>
                  <pic:spPr>
                    <a:xfrm>
                      <a:off x="0" y="0"/>
                      <a:ext cx="3754634" cy="1538357"/>
                    </a:xfrm>
                    <a:prstGeom prst="rect">
                      <a:avLst/>
                    </a:prstGeom>
                  </pic:spPr>
                </pic:pic>
              </a:graphicData>
            </a:graphic>
          </wp:inline>
        </w:drawing>
      </w:r>
    </w:p>
    <w:p w14:paraId="46664878" w14:textId="7A7AF0D6" w:rsidR="009D7A3C" w:rsidRPr="009D7A3C" w:rsidRDefault="009D7A3C" w:rsidP="00D23870">
      <w:pPr>
        <w:rPr>
          <w:color w:val="FF0000"/>
          <w:lang w:val="en-GB"/>
        </w:rPr>
      </w:pPr>
      <w:r w:rsidRPr="009D7A3C">
        <w:rPr>
          <w:color w:val="FF0000"/>
          <w:lang w:val="en-GB"/>
        </w:rPr>
        <w:t>Do not assign the same VLAN to two AREDN management connections</w:t>
      </w:r>
      <w:r w:rsidR="00FD6B72">
        <w:rPr>
          <w:color w:val="FF0000"/>
          <w:lang w:val="en-GB"/>
        </w:rPr>
        <w:t xml:space="preserve"> (you will get two concurrent DHCP servers)</w:t>
      </w:r>
      <w:r w:rsidRPr="009D7A3C">
        <w:rPr>
          <w:color w:val="FF0000"/>
          <w:lang w:val="en-GB"/>
        </w:rPr>
        <w:t>!</w:t>
      </w:r>
    </w:p>
    <w:p w14:paraId="559E7D91" w14:textId="1DF91F95" w:rsidR="00D23870" w:rsidRDefault="00D23870" w:rsidP="00D23870">
      <w:pPr>
        <w:rPr>
          <w:lang w:val="en-GB"/>
        </w:rPr>
      </w:pPr>
      <w:r>
        <w:rPr>
          <w:lang w:val="en-GB"/>
        </w:rPr>
        <w:t xml:space="preserve">Now we should be able to manage the </w:t>
      </w:r>
      <w:r w:rsidR="00CB66A6">
        <w:rPr>
          <w:lang w:val="en-GB"/>
        </w:rPr>
        <w:t>Telephone Server</w:t>
      </w:r>
      <w:r>
        <w:rPr>
          <w:lang w:val="en-GB"/>
        </w:rPr>
        <w:t xml:space="preserve"> from the </w:t>
      </w:r>
      <w:r w:rsidR="00E43398">
        <w:rPr>
          <w:lang w:val="en-GB"/>
        </w:rPr>
        <w:t>Management Console</w:t>
      </w:r>
      <w:r>
        <w:rPr>
          <w:lang w:val="en-GB"/>
        </w:rPr>
        <w:t>.</w:t>
      </w:r>
    </w:p>
    <w:p w14:paraId="01EBE3F8" w14:textId="7670A673" w:rsidR="009D7A3C" w:rsidRDefault="009D7A3C" w:rsidP="00D23870">
      <w:pPr>
        <w:rPr>
          <w:lang w:val="en-GB"/>
        </w:rPr>
      </w:pPr>
      <w:r>
        <w:rPr>
          <w:lang w:val="en-GB"/>
        </w:rPr>
        <w:t xml:space="preserve">Maybe you have to reassign a new IP to the </w:t>
      </w:r>
      <w:r w:rsidR="00E43398">
        <w:rPr>
          <w:lang w:val="en-GB"/>
        </w:rPr>
        <w:t>Management Console</w:t>
      </w:r>
      <w:r>
        <w:rPr>
          <w:lang w:val="en-GB"/>
        </w:rPr>
        <w:t>:</w:t>
      </w:r>
    </w:p>
    <w:p w14:paraId="00039DD4" w14:textId="77777777" w:rsidR="009D7A3C" w:rsidRPr="009D7A3C" w:rsidRDefault="009D7A3C" w:rsidP="009D7A3C">
      <w:pPr>
        <w:pStyle w:val="Code"/>
        <w:rPr>
          <w:lang w:val="en-US"/>
        </w:rPr>
      </w:pPr>
      <w:r w:rsidRPr="009D7A3C">
        <w:rPr>
          <w:lang w:val="en-US"/>
        </w:rPr>
        <w:t xml:space="preserve">sudo </w:t>
      </w:r>
      <w:proofErr w:type="spellStart"/>
      <w:r w:rsidRPr="009D7A3C">
        <w:rPr>
          <w:lang w:val="en-US"/>
        </w:rPr>
        <w:t>dhclient</w:t>
      </w:r>
      <w:proofErr w:type="spellEnd"/>
      <w:r w:rsidRPr="009D7A3C">
        <w:rPr>
          <w:lang w:val="en-US"/>
        </w:rPr>
        <w:t xml:space="preserve"> -r</w:t>
      </w:r>
    </w:p>
    <w:p w14:paraId="25CA6C4A" w14:textId="77777777" w:rsidR="009D7A3C" w:rsidRPr="009D7A3C" w:rsidRDefault="009D7A3C" w:rsidP="009D7A3C">
      <w:pPr>
        <w:pStyle w:val="Code"/>
        <w:rPr>
          <w:lang w:val="en-US"/>
        </w:rPr>
      </w:pPr>
      <w:r w:rsidRPr="009D7A3C">
        <w:rPr>
          <w:lang w:val="en-US"/>
        </w:rPr>
        <w:t xml:space="preserve">sudo </w:t>
      </w:r>
      <w:proofErr w:type="spellStart"/>
      <w:r w:rsidRPr="009D7A3C">
        <w:rPr>
          <w:lang w:val="en-US"/>
        </w:rPr>
        <w:t>dhclient</w:t>
      </w:r>
      <w:proofErr w:type="spellEnd"/>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2F5DFA70" w:rsidR="00D23870" w:rsidRDefault="00D23870" w:rsidP="00D23870">
      <w:pPr>
        <w:rPr>
          <w:lang w:val="en-GB"/>
        </w:rPr>
      </w:pPr>
      <w:r>
        <w:rPr>
          <w:lang w:val="en-GB"/>
        </w:rPr>
        <w:t xml:space="preserve">Because our LAN of the VM is on VLAN </w:t>
      </w:r>
      <w:r w:rsidR="00FD6B72">
        <w:rPr>
          <w:lang w:val="en-GB"/>
        </w:rPr>
        <w:t>2</w:t>
      </w:r>
      <w:r>
        <w:rPr>
          <w:lang w:val="en-GB"/>
        </w:rPr>
        <w:t xml:space="preserve">0, we </w:t>
      </w:r>
      <w:r w:rsidR="00562CC6">
        <w:rPr>
          <w:lang w:val="en-GB"/>
        </w:rPr>
        <w:t>must</w:t>
      </w:r>
      <w:r>
        <w:rPr>
          <w:lang w:val="en-GB"/>
        </w:rPr>
        <w:t xml:space="preserve"> change the VLAN of the phone</w:t>
      </w:r>
      <w:r w:rsidR="00FD6B72">
        <w:rPr>
          <w:lang w:val="en-GB"/>
        </w:rPr>
        <w:t xml:space="preserve">, </w:t>
      </w:r>
      <w:r w:rsidR="00562CC6">
        <w:rPr>
          <w:lang w:val="en-GB"/>
        </w:rPr>
        <w:t>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w:t>
      </w:r>
      <w:r w:rsidR="00FD6B72">
        <w:rPr>
          <w:lang w:val="en-GB"/>
        </w:rPr>
        <w:t>2</w:t>
      </w:r>
      <w:r w:rsidR="00562CC6">
        <w:rPr>
          <w:lang w:val="en-GB"/>
        </w:rPr>
        <w:t xml:space="preserve">0. </w:t>
      </w:r>
    </w:p>
    <w:p w14:paraId="50CED327" w14:textId="649288D6" w:rsidR="00562CC6" w:rsidRDefault="00FD6B72" w:rsidP="00D23870">
      <w:pPr>
        <w:rPr>
          <w:lang w:val="en-GB"/>
        </w:rPr>
      </w:pPr>
      <w:r>
        <w:rPr>
          <w:noProof/>
          <w:lang w:val="en-GB"/>
        </w:rPr>
        <w:drawing>
          <wp:inline distT="0" distB="0" distL="0" distR="0" wp14:anchorId="64985BBF" wp14:editId="3C14BCD5">
            <wp:extent cx="4698853" cy="2707363"/>
            <wp:effectExtent l="0" t="0" r="6985" b="0"/>
            <wp:docPr id="26839228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2288" name=""/>
                    <pic:cNvPicPr/>
                  </pic:nvPicPr>
                  <pic:blipFill>
                    <a:blip r:embed="rId104">
                      <a:extLst>
                        <a:ext uri="{28A0092B-C50C-407E-A947-70E740481C1C}">
                          <a14:useLocalDpi xmlns:a14="http://schemas.microsoft.com/office/drawing/2010/main" val="0"/>
                        </a:ext>
                      </a:extLst>
                    </a:blip>
                    <a:stretch>
                      <a:fillRect/>
                    </a:stretch>
                  </pic:blipFill>
                  <pic:spPr>
                    <a:xfrm>
                      <a:off x="0" y="0"/>
                      <a:ext cx="4707376" cy="2712274"/>
                    </a:xfrm>
                    <a:prstGeom prst="rect">
                      <a:avLst/>
                    </a:prstGeom>
                  </pic:spPr>
                </pic:pic>
              </a:graphicData>
            </a:graphic>
          </wp:inline>
        </w:drawing>
      </w:r>
    </w:p>
    <w:p w14:paraId="7827E359" w14:textId="3D8B12D6" w:rsidR="00562CC6" w:rsidRDefault="00562CC6" w:rsidP="00D23870">
      <w:pPr>
        <w:rPr>
          <w:lang w:val="en-GB"/>
        </w:rPr>
      </w:pPr>
      <w:r>
        <w:rPr>
          <w:lang w:val="en-GB"/>
        </w:rPr>
        <w:t>Now your phone should get a 10.xx.xx.xx address (instead of a 192.168.xxx.xxx) and you can install the phonebook and the SIP server as in every hap router and make the first test call.</w:t>
      </w:r>
    </w:p>
    <w:p w14:paraId="41D586BB" w14:textId="098D0EE0" w:rsidR="0081667E" w:rsidRDefault="0081667E" w:rsidP="00D23870">
      <w:pPr>
        <w:rPr>
          <w:lang w:val="en-GB"/>
        </w:rPr>
      </w:pPr>
      <w:r>
        <w:rPr>
          <w:lang w:val="en-GB"/>
        </w:rPr>
        <w:t xml:space="preserve">The </w:t>
      </w:r>
      <w:r w:rsidR="00CB66A6">
        <w:rPr>
          <w:lang w:val="en-GB"/>
        </w:rPr>
        <w:t>Tunnel Server</w:t>
      </w:r>
      <w:r>
        <w:rPr>
          <w:lang w:val="en-GB"/>
        </w:rPr>
        <w:t xml:space="preserve"> VM and the </w:t>
      </w:r>
      <w:r w:rsidR="00FD6B72">
        <w:rPr>
          <w:lang w:val="en-GB"/>
        </w:rPr>
        <w:t>t</w:t>
      </w:r>
      <w:r>
        <w:rPr>
          <w:lang w:val="en-GB"/>
        </w:rPr>
        <w:t xml:space="preserve">elephone VM should be connected by a </w:t>
      </w:r>
      <w:proofErr w:type="spellStart"/>
      <w:r>
        <w:rPr>
          <w:lang w:val="en-GB"/>
        </w:rPr>
        <w:t>DtD</w:t>
      </w:r>
      <w:proofErr w:type="spellEnd"/>
      <w:r>
        <w:rPr>
          <w:lang w:val="en-GB"/>
        </w:rPr>
        <w:t xml:space="preserve"> link. You see this in the </w:t>
      </w:r>
      <w:r w:rsidR="00FD6B72">
        <w:rPr>
          <w:lang w:val="en-GB"/>
        </w:rPr>
        <w:t>neighbour</w:t>
      </w:r>
      <w:r>
        <w:rPr>
          <w:lang w:val="en-GB"/>
        </w:rPr>
        <w:t xml:space="preserve"> status:</w:t>
      </w:r>
    </w:p>
    <w:p w14:paraId="4A30E4B4" w14:textId="6DB13F2B" w:rsidR="0081667E" w:rsidRDefault="0081667E" w:rsidP="00D23870">
      <w:pPr>
        <w:rPr>
          <w:lang w:val="en-GB"/>
        </w:rPr>
      </w:pPr>
      <w:r>
        <w:rPr>
          <w:noProof/>
        </w:rPr>
        <w:lastRenderedPageBreak/>
        <w:drawing>
          <wp:inline distT="0" distB="0" distL="0" distR="0" wp14:anchorId="43D1502E" wp14:editId="4889DEB3">
            <wp:extent cx="3318095" cy="1089725"/>
            <wp:effectExtent l="0" t="0" r="0" b="0"/>
            <wp:docPr id="13003099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981" name="Grafik 1" descr="Ein Bild, das Text, Screenshot, Schrift, Reihe enthält.&#10;&#10;Automatisch generierte Beschreibung"/>
                    <pic:cNvPicPr/>
                  </pic:nvPicPr>
                  <pic:blipFill>
                    <a:blip r:embed="rId105"/>
                    <a:stretch>
                      <a:fillRect/>
                    </a:stretch>
                  </pic:blipFill>
                  <pic:spPr>
                    <a:xfrm>
                      <a:off x="0" y="0"/>
                      <a:ext cx="3331938" cy="1094271"/>
                    </a:xfrm>
                    <a:prstGeom prst="rect">
                      <a:avLst/>
                    </a:prstGeom>
                  </pic:spPr>
                </pic:pic>
              </a:graphicData>
            </a:graphic>
          </wp:inline>
        </w:drawing>
      </w:r>
    </w:p>
    <w:p w14:paraId="6B457F66" w14:textId="705AB5A5" w:rsidR="0081667E" w:rsidRDefault="0081667E" w:rsidP="00D23870">
      <w:pPr>
        <w:rPr>
          <w:lang w:val="en-GB"/>
        </w:rPr>
      </w:pPr>
      <w:r>
        <w:rPr>
          <w:lang w:val="en-GB"/>
        </w:rPr>
        <w:t xml:space="preserve">Be aware that you can only manage your </w:t>
      </w:r>
      <w:r w:rsidR="00514ED3">
        <w:rPr>
          <w:lang w:val="en-GB"/>
        </w:rPr>
        <w:t xml:space="preserve">VMs (other than the </w:t>
      </w:r>
      <w:r w:rsidR="00CB66A6">
        <w:rPr>
          <w:lang w:val="en-GB"/>
        </w:rPr>
        <w:t>Tunnel Server</w:t>
      </w:r>
      <w:r w:rsidR="00514ED3">
        <w:rPr>
          <w:lang w:val="en-GB"/>
        </w:rPr>
        <w:t>)</w:t>
      </w:r>
      <w:r w:rsidR="00E43398">
        <w:rPr>
          <w:lang w:val="en-GB"/>
        </w:rPr>
        <w:t xml:space="preserve"> and</w:t>
      </w:r>
      <w:r w:rsidR="00514ED3">
        <w:rPr>
          <w:lang w:val="en-GB"/>
        </w:rPr>
        <w:t xml:space="preserve"> </w:t>
      </w:r>
      <w:r>
        <w:rPr>
          <w:lang w:val="en-GB"/>
        </w:rPr>
        <w:t xml:space="preserve">phones from the </w:t>
      </w:r>
      <w:r w:rsidR="00E43398">
        <w:rPr>
          <w:lang w:val="en-GB"/>
        </w:rPr>
        <w:t>Management Console</w:t>
      </w:r>
      <w:r>
        <w:rPr>
          <w:lang w:val="en-GB"/>
        </w:rPr>
        <w:t>. They are not connected to your home network.</w:t>
      </w:r>
    </w:p>
    <w:p w14:paraId="623E2833" w14:textId="246EE72B" w:rsidR="0081667E" w:rsidRDefault="0081667E" w:rsidP="00D23870">
      <w:pPr>
        <w:rPr>
          <w:lang w:val="en-GB"/>
        </w:rPr>
      </w:pPr>
      <w:r>
        <w:rPr>
          <w:lang w:val="en-GB"/>
        </w:rPr>
        <w:t xml:space="preserve">You can shut the </w:t>
      </w:r>
      <w:r w:rsidR="00E43398">
        <w:rPr>
          <w:lang w:val="en-GB"/>
        </w:rPr>
        <w:t xml:space="preserve">Management Console </w:t>
      </w:r>
      <w:r>
        <w:rPr>
          <w:lang w:val="en-GB"/>
        </w:rPr>
        <w:t>VM down if you do not need it if you do not have too much resources on your server.</w:t>
      </w:r>
    </w:p>
    <w:p w14:paraId="5B9010C0" w14:textId="77777777" w:rsidR="00514ED3" w:rsidRDefault="00514ED3" w:rsidP="00514ED3">
      <w:pPr>
        <w:pStyle w:val="berschrift2"/>
        <w:rPr>
          <w:lang w:val="en-GB"/>
        </w:rPr>
      </w:pPr>
      <w:bookmarkStart w:id="30" w:name="_Toc166086088"/>
      <w:r>
        <w:rPr>
          <w:lang w:val="en-GB"/>
        </w:rPr>
        <w:t>Final tip:</w:t>
      </w:r>
      <w:bookmarkEnd w:id="30"/>
    </w:p>
    <w:p w14:paraId="15229AA4" w14:textId="22767D6C" w:rsidR="0081667E" w:rsidRDefault="00FD6B72" w:rsidP="00D23870">
      <w:pPr>
        <w:rPr>
          <w:lang w:val="en-GB"/>
        </w:rPr>
      </w:pPr>
      <w:r>
        <w:rPr>
          <w:lang w:val="en-GB"/>
        </w:rPr>
        <w:t>You can connect your</w:t>
      </w:r>
      <w:r w:rsidR="0081667E">
        <w:rPr>
          <w:lang w:val="en-GB"/>
        </w:rPr>
        <w:t xml:space="preserve"> </w:t>
      </w:r>
      <w:r w:rsidR="00E43398">
        <w:rPr>
          <w:lang w:val="en-GB"/>
        </w:rPr>
        <w:t xml:space="preserve">Management Console </w:t>
      </w:r>
      <w:r w:rsidR="00514ED3">
        <w:rPr>
          <w:lang w:val="en-GB"/>
        </w:rPr>
        <w:t xml:space="preserve">to whatever AREDN VM you want (select VLAN 10 for the Tunnel and VLAN20 for the Telephone Server). From there, you </w:t>
      </w:r>
      <w:r w:rsidR="0081667E">
        <w:rPr>
          <w:lang w:val="en-GB"/>
        </w:rPr>
        <w:t xml:space="preserve">can reach all your devices </w:t>
      </w:r>
      <w:r w:rsidR="00514ED3">
        <w:rPr>
          <w:lang w:val="en-GB"/>
        </w:rPr>
        <w:t xml:space="preserve">without changing the VLAN of the </w:t>
      </w:r>
      <w:r w:rsidR="00E43398">
        <w:rPr>
          <w:lang w:val="en-GB"/>
        </w:rPr>
        <w:t>Management Console</w:t>
      </w:r>
      <w:r w:rsidR="0081667E">
        <w:rPr>
          <w:lang w:val="en-GB"/>
        </w:rPr>
        <w:t>.</w:t>
      </w:r>
    </w:p>
    <w:sectPr w:rsidR="008166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02F1D8F"/>
    <w:multiLevelType w:val="hybridMultilevel"/>
    <w:tmpl w:val="3D428870"/>
    <w:lvl w:ilvl="0" w:tplc="DDAA7BA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17157044">
    <w:abstractNumId w:val="0"/>
  </w:num>
  <w:num w:numId="2" w16cid:durableId="1864131223">
    <w:abstractNumId w:val="1"/>
  </w:num>
  <w:num w:numId="3" w16cid:durableId="936064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LAWAHp0d30tAAAA"/>
  </w:docVars>
  <w:rsids>
    <w:rsidRoot w:val="006268AD"/>
    <w:rsid w:val="0004602D"/>
    <w:rsid w:val="00053977"/>
    <w:rsid w:val="000D0166"/>
    <w:rsid w:val="000D0622"/>
    <w:rsid w:val="000E1CE9"/>
    <w:rsid w:val="00103E90"/>
    <w:rsid w:val="00112C0B"/>
    <w:rsid w:val="00112C4A"/>
    <w:rsid w:val="00125B90"/>
    <w:rsid w:val="00140DE4"/>
    <w:rsid w:val="00141192"/>
    <w:rsid w:val="00141DE0"/>
    <w:rsid w:val="00177C72"/>
    <w:rsid w:val="0018254E"/>
    <w:rsid w:val="0019237F"/>
    <w:rsid w:val="001F431D"/>
    <w:rsid w:val="001F6591"/>
    <w:rsid w:val="00220C94"/>
    <w:rsid w:val="0022481B"/>
    <w:rsid w:val="00262928"/>
    <w:rsid w:val="00265B60"/>
    <w:rsid w:val="002819F4"/>
    <w:rsid w:val="002B5A43"/>
    <w:rsid w:val="002E535B"/>
    <w:rsid w:val="002E7F9C"/>
    <w:rsid w:val="003073B5"/>
    <w:rsid w:val="00310BCE"/>
    <w:rsid w:val="00314ECA"/>
    <w:rsid w:val="0031749C"/>
    <w:rsid w:val="0032423D"/>
    <w:rsid w:val="0032651D"/>
    <w:rsid w:val="003468B3"/>
    <w:rsid w:val="0035113E"/>
    <w:rsid w:val="003821F3"/>
    <w:rsid w:val="003A5544"/>
    <w:rsid w:val="003C22EB"/>
    <w:rsid w:val="003C6054"/>
    <w:rsid w:val="003E0CAB"/>
    <w:rsid w:val="003E4206"/>
    <w:rsid w:val="003E4FF5"/>
    <w:rsid w:val="003E56EA"/>
    <w:rsid w:val="003F699C"/>
    <w:rsid w:val="0042275B"/>
    <w:rsid w:val="004440EC"/>
    <w:rsid w:val="00480612"/>
    <w:rsid w:val="004820E4"/>
    <w:rsid w:val="00497FE4"/>
    <w:rsid w:val="004A3F81"/>
    <w:rsid w:val="004B69FD"/>
    <w:rsid w:val="004C7E6A"/>
    <w:rsid w:val="004E7004"/>
    <w:rsid w:val="004F5333"/>
    <w:rsid w:val="004F613E"/>
    <w:rsid w:val="00514ED3"/>
    <w:rsid w:val="00536BB2"/>
    <w:rsid w:val="00562CC6"/>
    <w:rsid w:val="00574AFA"/>
    <w:rsid w:val="005A0383"/>
    <w:rsid w:val="005E0697"/>
    <w:rsid w:val="005F78FE"/>
    <w:rsid w:val="006268AD"/>
    <w:rsid w:val="00631C6E"/>
    <w:rsid w:val="006A6A73"/>
    <w:rsid w:val="006C15E8"/>
    <w:rsid w:val="007363B8"/>
    <w:rsid w:val="00774C94"/>
    <w:rsid w:val="00777BC8"/>
    <w:rsid w:val="007918F2"/>
    <w:rsid w:val="007A226B"/>
    <w:rsid w:val="007C7358"/>
    <w:rsid w:val="007D1800"/>
    <w:rsid w:val="007F3DC1"/>
    <w:rsid w:val="008060B6"/>
    <w:rsid w:val="008140F1"/>
    <w:rsid w:val="0081667E"/>
    <w:rsid w:val="0083518C"/>
    <w:rsid w:val="00844712"/>
    <w:rsid w:val="00860620"/>
    <w:rsid w:val="0088626A"/>
    <w:rsid w:val="008868F2"/>
    <w:rsid w:val="0089271B"/>
    <w:rsid w:val="00894D28"/>
    <w:rsid w:val="00896162"/>
    <w:rsid w:val="00896FD7"/>
    <w:rsid w:val="008E16CD"/>
    <w:rsid w:val="008F5B6A"/>
    <w:rsid w:val="00916153"/>
    <w:rsid w:val="009269D4"/>
    <w:rsid w:val="00932F7E"/>
    <w:rsid w:val="009519FA"/>
    <w:rsid w:val="009623AE"/>
    <w:rsid w:val="009626FF"/>
    <w:rsid w:val="0097202A"/>
    <w:rsid w:val="009933F4"/>
    <w:rsid w:val="009A747A"/>
    <w:rsid w:val="009D4D9A"/>
    <w:rsid w:val="009D7A3C"/>
    <w:rsid w:val="009E0A98"/>
    <w:rsid w:val="009F0AE6"/>
    <w:rsid w:val="00A031F6"/>
    <w:rsid w:val="00A11B71"/>
    <w:rsid w:val="00A23180"/>
    <w:rsid w:val="00A338CF"/>
    <w:rsid w:val="00A37CF8"/>
    <w:rsid w:val="00A54173"/>
    <w:rsid w:val="00A6260C"/>
    <w:rsid w:val="00A71CB8"/>
    <w:rsid w:val="00A865C8"/>
    <w:rsid w:val="00AA0346"/>
    <w:rsid w:val="00AC18DB"/>
    <w:rsid w:val="00AD1C2F"/>
    <w:rsid w:val="00AD4A32"/>
    <w:rsid w:val="00AD6801"/>
    <w:rsid w:val="00AE3EA1"/>
    <w:rsid w:val="00AE64C1"/>
    <w:rsid w:val="00AF112D"/>
    <w:rsid w:val="00AF770F"/>
    <w:rsid w:val="00B320A8"/>
    <w:rsid w:val="00B5210A"/>
    <w:rsid w:val="00B56A27"/>
    <w:rsid w:val="00B63349"/>
    <w:rsid w:val="00B65A81"/>
    <w:rsid w:val="00B73856"/>
    <w:rsid w:val="00B94251"/>
    <w:rsid w:val="00B94B54"/>
    <w:rsid w:val="00BA565F"/>
    <w:rsid w:val="00BA7398"/>
    <w:rsid w:val="00BB283E"/>
    <w:rsid w:val="00BC3111"/>
    <w:rsid w:val="00BC50DC"/>
    <w:rsid w:val="00BE5C27"/>
    <w:rsid w:val="00BF390F"/>
    <w:rsid w:val="00C0797C"/>
    <w:rsid w:val="00C2688D"/>
    <w:rsid w:val="00C31A41"/>
    <w:rsid w:val="00C50535"/>
    <w:rsid w:val="00C64801"/>
    <w:rsid w:val="00C65417"/>
    <w:rsid w:val="00C6581B"/>
    <w:rsid w:val="00CB66A6"/>
    <w:rsid w:val="00D23870"/>
    <w:rsid w:val="00D2743E"/>
    <w:rsid w:val="00D331F8"/>
    <w:rsid w:val="00D332C8"/>
    <w:rsid w:val="00D43DC8"/>
    <w:rsid w:val="00D46255"/>
    <w:rsid w:val="00D6550F"/>
    <w:rsid w:val="00D660B6"/>
    <w:rsid w:val="00D7589E"/>
    <w:rsid w:val="00D871A6"/>
    <w:rsid w:val="00DB4CD7"/>
    <w:rsid w:val="00DC27CF"/>
    <w:rsid w:val="00DC35CF"/>
    <w:rsid w:val="00DC5CEA"/>
    <w:rsid w:val="00DF4752"/>
    <w:rsid w:val="00E40C96"/>
    <w:rsid w:val="00E43398"/>
    <w:rsid w:val="00E55A35"/>
    <w:rsid w:val="00E81818"/>
    <w:rsid w:val="00EA4836"/>
    <w:rsid w:val="00EC1BC6"/>
    <w:rsid w:val="00ED4ADD"/>
    <w:rsid w:val="00F303A8"/>
    <w:rsid w:val="00F33958"/>
    <w:rsid w:val="00F64D3D"/>
    <w:rsid w:val="00F67559"/>
    <w:rsid w:val="00F80A0F"/>
    <w:rsid w:val="00F83B0D"/>
    <w:rsid w:val="00F91210"/>
    <w:rsid w:val="00FA5F00"/>
    <w:rsid w:val="00FD2475"/>
    <w:rsid w:val="00FD6B72"/>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3C22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0D0622"/>
    <w:pPr>
      <w:pBdr>
        <w:top w:val="single" w:sz="8" w:space="1" w:color="auto"/>
        <w:left w:val="single" w:sz="8" w:space="4" w:color="auto"/>
        <w:bottom w:val="single" w:sz="8" w:space="1" w:color="auto"/>
        <w:right w:val="single" w:sz="8" w:space="4" w:color="auto"/>
      </w:pBdr>
      <w:spacing w:after="120" w:line="240" w:lineRule="auto"/>
      <w:ind w:left="284"/>
    </w:pPr>
    <w:rPr>
      <w:rFonts w:ascii="Consolas" w:hAnsi="Consolas"/>
      <w:sz w:val="20"/>
      <w:lang w:val="de-CH"/>
    </w:rPr>
  </w:style>
  <w:style w:type="character" w:customStyle="1" w:styleId="CodeZchn">
    <w:name w:val="Code Zchn"/>
    <w:basedOn w:val="Absatz-Standardschriftart"/>
    <w:link w:val="Code"/>
    <w:rsid w:val="000D0622"/>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F6591"/>
    <w:pPr>
      <w:spacing w:after="100"/>
      <w:ind w:left="440"/>
    </w:pPr>
  </w:style>
  <w:style w:type="character" w:customStyle="1" w:styleId="berschrift4Zchn">
    <w:name w:val="Überschrift 4 Zchn"/>
    <w:basedOn w:val="Absatz-Standardschriftart"/>
    <w:link w:val="berschrift4"/>
    <w:uiPriority w:val="9"/>
    <w:rsid w:val="003C22EB"/>
    <w:rPr>
      <w:rFonts w:asciiTheme="majorHAnsi" w:eastAsiaTheme="majorEastAsia" w:hAnsiTheme="majorHAnsi" w:cstheme="majorBidi"/>
      <w:i/>
      <w:iCs/>
      <w:color w:val="2F5496" w:themeColor="accent1" w:themeShade="BF"/>
    </w:rPr>
  </w:style>
  <w:style w:type="paragraph" w:styleId="KeinLeerraum">
    <w:name w:val="No Spacing"/>
    <w:uiPriority w:val="1"/>
    <w:qFormat/>
    <w:rsid w:val="002B5A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package" Target="embeddings/Microsoft_Visio_Drawing.vsdx"/><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emf"/><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youtu.be/OUC7DMBfR3Y?si=y4r3edcwzzpd2JHJ"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localnode.local.mesh"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hyperlink" Target="https://youtu.be/8nsdrWeeg8o"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github.com/dhamstack/AREDNstack/blob/main/Firmware%20Repo/Proxmox/libstdcpp6_11.2.0-4_x86_64.ipk" TargetMode="External"/><Relationship Id="rId101" Type="http://schemas.openxmlformats.org/officeDocument/2006/relationships/package" Target="embeddings/Microsoft_Visio_Drawing1.vsdx"/><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hyperlink" Target="https://cdimage.debian.org/debian-cd/current/amd64/iso-cd/"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40</Pages>
  <Words>2730</Words>
  <Characters>15567</Characters>
  <Application>Microsoft Office Word</Application>
  <DocSecurity>0</DocSecurity>
  <Lines>129</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83</cp:revision>
  <cp:lastPrinted>2023-12-18T21:42:00Z</cp:lastPrinted>
  <dcterms:created xsi:type="dcterms:W3CDTF">2023-08-22T06:56:00Z</dcterms:created>
  <dcterms:modified xsi:type="dcterms:W3CDTF">2024-05-08T16:41:00Z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