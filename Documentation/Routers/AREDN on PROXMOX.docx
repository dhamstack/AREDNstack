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5BF2DD40" w14:textId="2774FEE9" w:rsidR="00AD6801" w:rsidRPr="00AD6801" w:rsidRDefault="00AD6801" w:rsidP="00AD6801">
      <w:r w:rsidRPr="00AD6801">
        <w:t>German Video of Webinar on this channel: 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54598463" w14:textId="45216937" w:rsidR="004440EC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316" w:history="1">
            <w:r w:rsidR="004440EC" w:rsidRPr="00E45FA6">
              <w:rPr>
                <w:rStyle w:val="Hyperlink"/>
                <w:noProof/>
              </w:rPr>
              <w:t>System 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0938A84E" w14:textId="5E286B8E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7" w:history="1">
            <w:r w:rsidR="004440EC" w:rsidRPr="00E45FA6">
              <w:rPr>
                <w:rStyle w:val="Hyperlink"/>
                <w:noProof/>
              </w:rPr>
              <w:t>Needed Steps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D9D5FBF" w14:textId="20F62957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8" w:history="1">
            <w:r w:rsidR="004440EC" w:rsidRPr="00E45FA6">
              <w:rPr>
                <w:rStyle w:val="Hyperlink"/>
                <w:noProof/>
              </w:rPr>
              <w:t>Proxmox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6F110D" w14:textId="7E13627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9" w:history="1">
            <w:r w:rsidR="004440EC" w:rsidRPr="00E45FA6">
              <w:rPr>
                <w:rStyle w:val="Hyperlink"/>
                <w:noProof/>
              </w:rPr>
              <w:t>Adjust the network of the node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4EE2ACA" w14:textId="0B15377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0" w:history="1">
            <w:r w:rsidR="004440EC" w:rsidRPr="00E45FA6">
              <w:rPr>
                <w:rStyle w:val="Hyperlink"/>
                <w:noProof/>
              </w:rPr>
              <w:t>Create an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FEC6605" w14:textId="098C747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1" w:history="1">
            <w:r w:rsidR="004440EC" w:rsidRPr="00E45FA6">
              <w:rPr>
                <w:rStyle w:val="Hyperlink"/>
                <w:noProof/>
              </w:rPr>
              <w:t>Creating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B12911B" w14:textId="451951A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2" w:history="1">
            <w:r w:rsidR="004440EC" w:rsidRPr="00E45FA6">
              <w:rPr>
                <w:rStyle w:val="Hyperlink"/>
                <w:noProof/>
              </w:rPr>
              <w:t>Configuring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25570A2" w14:textId="0463B50F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3" w:history="1">
            <w:r w:rsidR="004440EC" w:rsidRPr="00E45FA6">
              <w:rPr>
                <w:rStyle w:val="Hyperlink"/>
                <w:noProof/>
              </w:rPr>
              <w:t>Setting Up the AREDN Disk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2CEB6B2" w14:textId="3F9CF1F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4" w:history="1">
            <w:r w:rsidR="004440EC" w:rsidRPr="00E45FA6">
              <w:rPr>
                <w:rStyle w:val="Hyperlink"/>
                <w:noProof/>
              </w:rPr>
              <w:t>Create a Debian VM as a Management Console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F4374DA" w14:textId="16EE945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5" w:history="1">
            <w:r w:rsidR="004440EC" w:rsidRPr="00E45FA6">
              <w:rPr>
                <w:rStyle w:val="Hyperlink"/>
                <w:noProof/>
              </w:rPr>
              <w:t>Configure the AREDN Tunnel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_Toc151470325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E68CC8" w14:textId="7BC838C4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6" w:history="1">
            <w:r w:rsidR="004440EC" w:rsidRPr="00E45FA6">
              <w:rPr>
                <w:rStyle w:val="Hyperlink"/>
                <w:noProof/>
              </w:rPr>
              <w:t>Initial setup of the AREDN router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3E0B3" w14:textId="0C15CEB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7" w:history="1">
            <w:r w:rsidR="004440EC" w:rsidRPr="00E45FA6">
              <w:rPr>
                <w:rStyle w:val="Hyperlink"/>
                <w:noProof/>
              </w:rPr>
              <w:t>Connection to the configured Tunnel Server (incl. ssh)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BFF93C" w14:textId="5EEE4D5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8" w:history="1">
            <w:r w:rsidR="004440EC" w:rsidRPr="00E45FA6">
              <w:rPr>
                <w:rStyle w:val="Hyperlink"/>
                <w:noProof/>
              </w:rPr>
              <w:t>Network mapping inside the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4EC95434" w14:textId="60714C2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9" w:history="1">
            <w:r w:rsidR="004440EC" w:rsidRPr="00E45FA6">
              <w:rPr>
                <w:rStyle w:val="Hyperlink"/>
                <w:noProof/>
              </w:rPr>
              <w:t>Backup of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29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02DD4" w14:textId="6938051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0" w:history="1">
            <w:r w:rsidR="004440EC" w:rsidRPr="00E45FA6">
              <w:rPr>
                <w:rStyle w:val="Hyperlink"/>
                <w:noProof/>
              </w:rPr>
              <w:t>Install QUEMU Agent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DDAD6D0" w14:textId="30F4D13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1" w:history="1">
            <w:r w:rsidR="004440EC" w:rsidRPr="00E45FA6">
              <w:rPr>
                <w:rStyle w:val="Hyperlink"/>
                <w:noProof/>
                <w:lang w:val="en-GB"/>
              </w:rPr>
              <w:t>AREDN Virtual Machine as a Telephone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F6FB743" w14:textId="519F838D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2" w:history="1">
            <w:r w:rsidR="004440EC" w:rsidRPr="00E45FA6">
              <w:rPr>
                <w:rStyle w:val="Hyperlink"/>
                <w:noProof/>
                <w:lang w:val="en-GB"/>
              </w:rPr>
              <w:t>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D66D0B" w14:textId="1C7B1500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3" w:history="1">
            <w:r w:rsidR="004440EC" w:rsidRPr="00E45FA6">
              <w:rPr>
                <w:rStyle w:val="Hyperlink"/>
                <w:noProof/>
                <w:lang w:val="en-GB"/>
              </w:rPr>
              <w:t>Setup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C220176" w14:textId="37AC1B68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4" w:history="1">
            <w:r w:rsidR="004440EC" w:rsidRPr="00E45FA6">
              <w:rPr>
                <w:rStyle w:val="Hyperlink"/>
                <w:noProof/>
                <w:lang w:val="en-GB"/>
              </w:rPr>
              <w:t>Final tip: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E5C35F7" w14:textId="2F9EC3C4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1470316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7.1pt" o:ole="">
            <v:imagedata r:id="rId6" o:title=""/>
          </v:shape>
          <o:OLEObject Type="Embed" ProgID="Visio.Drawing.15" ShapeID="_x0000_i1025" DrawAspect="Content" ObjectID="_1764396027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1470317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1470318"/>
      <w:proofErr w:type="spellStart"/>
      <w:r>
        <w:lastRenderedPageBreak/>
        <w:t>Proxmox</w:t>
      </w:r>
      <w:bookmarkEnd w:id="2"/>
      <w:proofErr w:type="spellEnd"/>
      <w:r w:rsidR="007F3DC1">
        <w:t xml:space="preserve"> installation</w:t>
      </w:r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1470319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r>
        <w:t>VLAN</w:t>
      </w:r>
      <w:r w:rsidR="007F3DC1">
        <w:t xml:space="preserve"> definition for this document</w:t>
      </w:r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4" w:name="_Toc151470320"/>
      <w:r>
        <w:lastRenderedPageBreak/>
        <w:t xml:space="preserve">Create </w:t>
      </w:r>
      <w:r w:rsidR="000D0166">
        <w:t xml:space="preserve">an </w:t>
      </w:r>
      <w:r>
        <w:t>AREDN VM</w:t>
      </w:r>
      <w:bookmarkEnd w:id="4"/>
      <w:r w:rsidR="007F3DC1">
        <w:t xml:space="preserve"> (Tunnel or Telephone Server)</w:t>
      </w:r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5" w:name="_Toc151470321"/>
      <w:r>
        <w:t>Creating the VM</w:t>
      </w:r>
      <w:bookmarkEnd w:id="5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6" w:name="_Toc151470322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6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6AF85EF0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7" w:name="_Toc151470323"/>
      <w:r>
        <w:t xml:space="preserve">Setting Up the </w:t>
      </w:r>
      <w:r w:rsidR="009F0AE6">
        <w:t>AREDN</w:t>
      </w:r>
      <w:r>
        <w:t xml:space="preserve"> Disk</w:t>
      </w:r>
      <w:bookmarkEnd w:id="7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0370B4BA" w:rsidR="003F699C" w:rsidRPr="009269D4" w:rsidRDefault="003F699C" w:rsidP="003F699C">
      <w:pPr>
        <w:pStyle w:val="Code"/>
        <w:rPr>
          <w:lang w:val="en-US"/>
        </w:rPr>
      </w:pPr>
      <w:r w:rsidRPr="009269D4">
        <w:rPr>
          <w:lang w:val="en-US"/>
        </w:rPr>
        <w:t xml:space="preserve">Ip </w:t>
      </w:r>
      <w:proofErr w:type="spellStart"/>
      <w:r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8" w:name="_Toc151470324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8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>Otherwise</w:t>
      </w:r>
      <w:proofErr w:type="gramEnd"/>
      <w:r>
        <w:rPr>
          <w:color w:val="FF0000"/>
        </w:rPr>
        <w:t xml:space="preserve">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36A90A8F" w14:textId="7067F454" w:rsidR="0031749C" w:rsidRDefault="0031749C" w:rsidP="00FF01B2">
      <w:pPr>
        <w:pStyle w:val="berschrift1"/>
      </w:pPr>
      <w:bookmarkStart w:id="9" w:name="_Toc151470325"/>
      <w:r>
        <w:lastRenderedPageBreak/>
        <w:t>Create a Management Console in an LXC Container</w:t>
      </w:r>
      <w:r w:rsidR="003E4FF5">
        <w:t xml:space="preserve"> (work in progress, not finished)</w:t>
      </w:r>
    </w:p>
    <w:p w14:paraId="1EE8FFC8" w14:textId="4D14B212" w:rsidR="0031749C" w:rsidRDefault="0031749C" w:rsidP="0031749C">
      <w:pPr>
        <w:pStyle w:val="berschrift2"/>
      </w:pPr>
      <w:r>
        <w:t xml:space="preserve">Create a </w:t>
      </w:r>
      <w:r w:rsidR="003E4FF5">
        <w:t xml:space="preserve">Container </w:t>
      </w:r>
      <w:r>
        <w:t>using a Debian image</w:t>
      </w:r>
    </w:p>
    <w:p w14:paraId="1141BA0B" w14:textId="721FB23C" w:rsidR="0031749C" w:rsidRDefault="0031749C" w:rsidP="0031749C">
      <w:pPr>
        <w:pStyle w:val="berschrift2"/>
      </w:pPr>
      <w:r>
        <w:t>Create a new user</w:t>
      </w:r>
    </w:p>
    <w:p w14:paraId="0FDA2205" w14:textId="6608E44F" w:rsidR="0031749C" w:rsidRPr="00A865C8" w:rsidRDefault="00A865C8" w:rsidP="00A865C8">
      <w:pPr>
        <w:pStyle w:val="Code"/>
        <w:rPr>
          <w:lang w:val="en-US"/>
        </w:rPr>
      </w:pPr>
      <w:r w:rsidRPr="00A865C8">
        <w:rPr>
          <w:lang w:val="en-US"/>
        </w:rPr>
        <w:t>a</w:t>
      </w:r>
      <w:r w:rsidR="0031749C" w:rsidRPr="00A865C8">
        <w:rPr>
          <w:lang w:val="en-US"/>
        </w:rPr>
        <w:t xml:space="preserve">pt install </w:t>
      </w:r>
      <w:proofErr w:type="spellStart"/>
      <w:r w:rsidR="0031749C" w:rsidRPr="00A865C8">
        <w:rPr>
          <w:lang w:val="en-US"/>
        </w:rPr>
        <w:t>sudo</w:t>
      </w:r>
      <w:proofErr w:type="spellEnd"/>
      <w:r w:rsidR="0031749C" w:rsidRPr="00A865C8">
        <w:rPr>
          <w:lang w:val="en-US"/>
        </w:rPr>
        <w:t xml:space="preserve"> curl -y</w:t>
      </w:r>
    </w:p>
    <w:p w14:paraId="48383370" w14:textId="77777777" w:rsidR="00A865C8" w:rsidRDefault="00A865C8" w:rsidP="00A865C8"/>
    <w:p w14:paraId="40973763" w14:textId="3054EB1A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adduser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</w:p>
    <w:p w14:paraId="634B8D84" w14:textId="77777777" w:rsidR="00A865C8" w:rsidRDefault="00A865C8" w:rsidP="0031749C"/>
    <w:p w14:paraId="0708CF5E" w14:textId="0F313199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usermod</w:t>
      </w:r>
      <w:proofErr w:type="spellEnd"/>
      <w:r w:rsidRPr="00A865C8">
        <w:rPr>
          <w:lang w:val="en-US"/>
        </w:rPr>
        <w:t xml:space="preserve"> -</w:t>
      </w:r>
      <w:proofErr w:type="spellStart"/>
      <w:r w:rsidRPr="00A865C8">
        <w:rPr>
          <w:lang w:val="en-US"/>
        </w:rPr>
        <w:t>aG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</w:t>
      </w:r>
      <w:proofErr w:type="spellStart"/>
      <w:r w:rsidRPr="00A865C8">
        <w:rPr>
          <w:lang w:val="en-US"/>
        </w:rPr>
        <w:t>aredn</w:t>
      </w:r>
      <w:proofErr w:type="spellEnd"/>
      <w:r w:rsidRPr="00A865C8">
        <w:rPr>
          <w:lang w:val="en-US"/>
        </w:rPr>
        <w:t xml:space="preserve"> </w:t>
      </w:r>
    </w:p>
    <w:p w14:paraId="123F5E42" w14:textId="517DCF26" w:rsidR="00A865C8" w:rsidRDefault="00A865C8" w:rsidP="00A865C8">
      <w:pPr>
        <w:pStyle w:val="Code"/>
        <w:rPr>
          <w:lang w:val="en-US"/>
        </w:rPr>
      </w:pPr>
      <w:r>
        <w:rPr>
          <w:lang w:val="en-US"/>
        </w:rPr>
        <w:t>exit</w:t>
      </w:r>
    </w:p>
    <w:p w14:paraId="0229BA14" w14:textId="4022D324" w:rsidR="00A865C8" w:rsidRDefault="00A865C8" w:rsidP="00A865C8">
      <w:r>
        <w:t>Logout and login with new user</w:t>
      </w:r>
    </w:p>
    <w:p w14:paraId="26062451" w14:textId="2D477DED" w:rsidR="00A865C8" w:rsidRDefault="00A865C8" w:rsidP="00A865C8">
      <w:r>
        <w:t>Check if it worked:</w:t>
      </w:r>
    </w:p>
    <w:p w14:paraId="3BF8B08A" w14:textId="366BB523" w:rsidR="00A865C8" w:rsidRPr="00A865C8" w:rsidRDefault="00A865C8" w:rsidP="00A865C8">
      <w:pPr>
        <w:pStyle w:val="Code"/>
        <w:rPr>
          <w:lang w:val="en-US"/>
        </w:rPr>
      </w:pPr>
      <w:proofErr w:type="spellStart"/>
      <w:r w:rsidRPr="00A865C8">
        <w:rPr>
          <w:lang w:val="en-US"/>
        </w:rPr>
        <w:t>sudo</w:t>
      </w:r>
      <w:proofErr w:type="spellEnd"/>
      <w:r w:rsidRPr="00A865C8">
        <w:rPr>
          <w:lang w:val="en-US"/>
        </w:rPr>
        <w:t xml:space="preserve"> apt update</w:t>
      </w:r>
    </w:p>
    <w:p w14:paraId="42C1C476" w14:textId="77777777" w:rsidR="00A865C8" w:rsidRDefault="00A865C8" w:rsidP="00A865C8"/>
    <w:p w14:paraId="579E2F0F" w14:textId="23B15EED" w:rsidR="00A865C8" w:rsidRPr="00B56A27" w:rsidRDefault="00A865C8" w:rsidP="00A865C8">
      <w:pPr>
        <w:pStyle w:val="Code"/>
        <w:rPr>
          <w:lang w:val="en-US"/>
        </w:rPr>
      </w:pPr>
      <w:proofErr w:type="spellStart"/>
      <w:r w:rsidRPr="00B56A27">
        <w:rPr>
          <w:lang w:val="en-US"/>
        </w:rPr>
        <w:t>sudo</w:t>
      </w:r>
      <w:proofErr w:type="spellEnd"/>
      <w:r w:rsidRPr="00B56A27">
        <w:rPr>
          <w:lang w:val="en-US"/>
        </w:rPr>
        <w:t xml:space="preserve"> apt install </w:t>
      </w:r>
      <w:proofErr w:type="spellStart"/>
      <w:r w:rsidRPr="00B56A27">
        <w:rPr>
          <w:lang w:val="en-US"/>
        </w:rPr>
        <w:t>xrdp</w:t>
      </w:r>
      <w:proofErr w:type="spellEnd"/>
      <w:r w:rsidR="002E535B" w:rsidRPr="00B56A27">
        <w:rPr>
          <w:lang w:val="en-US"/>
        </w:rPr>
        <w:t xml:space="preserve"> -y</w:t>
      </w:r>
    </w:p>
    <w:p w14:paraId="7E0F31DD" w14:textId="77777777" w:rsidR="00A865C8" w:rsidRDefault="00A865C8" w:rsidP="00A865C8"/>
    <w:p w14:paraId="4B06C922" w14:textId="63348CAC" w:rsidR="00A865C8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echo xfce4-session &gt;~/.</w:t>
      </w:r>
      <w:proofErr w:type="spellStart"/>
      <w:r w:rsidRPr="003C22EB">
        <w:rPr>
          <w:lang w:val="en-US"/>
        </w:rPr>
        <w:t>xsession</w:t>
      </w:r>
      <w:proofErr w:type="spellEnd"/>
    </w:p>
    <w:p w14:paraId="015257FE" w14:textId="77777777" w:rsidR="00B56A27" w:rsidRPr="003C22EB" w:rsidRDefault="00B56A27" w:rsidP="00B56A27">
      <w:pPr>
        <w:pStyle w:val="Code"/>
        <w:rPr>
          <w:lang w:val="en-US"/>
        </w:rPr>
      </w:pPr>
    </w:p>
    <w:p w14:paraId="2C3C8DDC" w14:textId="77777777" w:rsidR="00B56A27" w:rsidRPr="003C22EB" w:rsidRDefault="00B56A27" w:rsidP="00B56A27">
      <w:pPr>
        <w:pStyle w:val="Code"/>
        <w:rPr>
          <w:lang w:val="en-US"/>
        </w:rPr>
      </w:pPr>
      <w:proofErr w:type="spellStart"/>
      <w:r w:rsidRPr="003C22EB">
        <w:rPr>
          <w:lang w:val="en-US"/>
        </w:rPr>
        <w:t>sudo</w:t>
      </w:r>
      <w:proofErr w:type="spellEnd"/>
      <w:r w:rsidRPr="003C22EB">
        <w:rPr>
          <w:lang w:val="en-US"/>
        </w:rPr>
        <w:t xml:space="preserve"> nano /etc/xrdp/startwm.sh</w:t>
      </w:r>
    </w:p>
    <w:p w14:paraId="1D428BFE" w14:textId="77777777" w:rsidR="00B56A27" w:rsidRDefault="00B56A27" w:rsidP="00B56A27">
      <w:r>
        <w:t xml:space="preserve">add </w:t>
      </w:r>
    </w:p>
    <w:p w14:paraId="57F1D311" w14:textId="6CF20F51" w:rsidR="00B56A27" w:rsidRPr="003C22EB" w:rsidRDefault="00B56A27" w:rsidP="00B56A27">
      <w:pPr>
        <w:pStyle w:val="Code"/>
        <w:rPr>
          <w:lang w:val="en-US"/>
        </w:rPr>
      </w:pPr>
      <w:r w:rsidRPr="003C22EB">
        <w:rPr>
          <w:lang w:val="en-US"/>
        </w:rPr>
        <w:t>startxfce4</w:t>
      </w:r>
    </w:p>
    <w:p w14:paraId="5464D1AE" w14:textId="2F9C4AEA" w:rsidR="00B56A27" w:rsidRPr="00B56A27" w:rsidRDefault="00B56A27" w:rsidP="00B56A27">
      <w:r>
        <w:t>at the end of the file</w:t>
      </w:r>
    </w:p>
    <w:p w14:paraId="50530596" w14:textId="7E3E046C" w:rsidR="001F6591" w:rsidRDefault="001F6591" w:rsidP="00FF01B2">
      <w:pPr>
        <w:pStyle w:val="berschrift1"/>
      </w:pPr>
      <w:r>
        <w:lastRenderedPageBreak/>
        <w:t>Configure the AREDN Tunnel Server</w:t>
      </w:r>
      <w:bookmarkEnd w:id="9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0" w:name="_Toc151470326"/>
      <w:r>
        <w:t>Initial setup of the AREDN router</w:t>
      </w:r>
      <w:bookmarkEnd w:id="10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1" w:name="_Toc151470327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ssh)</w:t>
      </w:r>
      <w:bookmarkEnd w:id="11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ssh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2" w:name="_Toc151470328"/>
      <w:r>
        <w:lastRenderedPageBreak/>
        <w:t>Network mapping inside the AREDN VM</w:t>
      </w:r>
      <w:bookmarkEnd w:id="12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13" w:name="_Toc151470329"/>
      <w:r>
        <w:t>Backup</w:t>
      </w:r>
      <w:r w:rsidR="00844712">
        <w:t xml:space="preserve"> of the VM</w:t>
      </w:r>
      <w:bookmarkEnd w:id="13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14" w:name="_Toc151470330"/>
      <w:r>
        <w:t>Install QUEMU Agent</w:t>
      </w:r>
      <w:bookmarkEnd w:id="14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</w:t>
      </w:r>
      <w:bookmarkStart w:id="15" w:name="_Hlk153782996"/>
      <w:r w:rsidRPr="005F78FE">
        <w:rPr>
          <w:sz w:val="18"/>
          <w:szCs w:val="20"/>
          <w:lang w:val="en-GB"/>
        </w:rPr>
        <w:t>install_qemu_x86_agents_3.28.0.sh</w:t>
      </w:r>
      <w:bookmarkEnd w:id="15"/>
      <w:r w:rsidRPr="005F78FE">
        <w:rPr>
          <w:sz w:val="18"/>
          <w:szCs w:val="20"/>
          <w:lang w:val="en-GB"/>
        </w:rPr>
        <w:t xml:space="preserve">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403C2695" w14:textId="0AFED3B2" w:rsidR="003C22EB" w:rsidRDefault="003C22EB" w:rsidP="003C22EB">
      <w:pPr>
        <w:pStyle w:val="berschrift4"/>
        <w:rPr>
          <w:lang w:val="en-GB"/>
        </w:rPr>
      </w:pPr>
      <w:bookmarkStart w:id="16" w:name="_Hlk153782947"/>
      <w:r>
        <w:rPr>
          <w:lang w:val="en-GB"/>
        </w:rPr>
        <w:lastRenderedPageBreak/>
        <w:t xml:space="preserve">Without connection to the </w:t>
      </w:r>
      <w:proofErr w:type="spellStart"/>
      <w:r>
        <w:rPr>
          <w:lang w:val="en-GB"/>
        </w:rPr>
        <w:t>SwissDigitalNet</w:t>
      </w:r>
      <w:proofErr w:type="spellEnd"/>
    </w:p>
    <w:p w14:paraId="1F9B9FFA" w14:textId="77777777" w:rsidR="003C22EB" w:rsidRDefault="003C22EB" w:rsidP="003C22EB">
      <w:pPr>
        <w:rPr>
          <w:lang w:val="en-GB"/>
        </w:rPr>
      </w:pPr>
      <w:r>
        <w:rPr>
          <w:lang w:val="en-GB"/>
        </w:rPr>
        <w:t>Download and install these packets from</w:t>
      </w:r>
    </w:p>
    <w:p w14:paraId="2425BF14" w14:textId="43228D83" w:rsidR="003C22EB" w:rsidRPr="003C22EB" w:rsidRDefault="003C22EB" w:rsidP="003C22EB">
      <w:pPr>
        <w:pStyle w:val="Code"/>
      </w:pPr>
      <w:r w:rsidRPr="003C22EB">
        <w:t>https://downloads.openwrt.org/releases/23.05.0/packages/x86_64/</w:t>
      </w:r>
    </w:p>
    <w:p w14:paraId="68ABDC8F" w14:textId="77777777" w:rsidR="003C22EB" w:rsidRDefault="003C22EB" w:rsidP="003C22EB">
      <w:pPr>
        <w:rPr>
          <w:lang w:val="en-GB"/>
        </w:rPr>
      </w:pPr>
    </w:p>
    <w:p w14:paraId="7B8452A0" w14:textId="54B96D88" w:rsidR="003C22EB" w:rsidRPr="003C22EB" w:rsidRDefault="003C22EB" w:rsidP="003C22EB">
      <w:pPr>
        <w:pStyle w:val="Code"/>
      </w:pPr>
      <w:r w:rsidRPr="003C22EB">
        <w:t>/22.03.5/packages/x86_64/packages/libattr_2.5.1-1_x86_64.ipk</w:t>
      </w:r>
    </w:p>
    <w:p w14:paraId="1E62B472" w14:textId="77777777" w:rsidR="003C22EB" w:rsidRPr="003C22EB" w:rsidRDefault="003C22EB" w:rsidP="003C22EB">
      <w:pPr>
        <w:pStyle w:val="Code"/>
      </w:pPr>
      <w:r w:rsidRPr="003C22EB">
        <w:t>/22.03.5/packages/x86_64/packages/libffi_3.4.2-2_x86_64.ipk</w:t>
      </w:r>
    </w:p>
    <w:p w14:paraId="4BB137AE" w14:textId="77777777" w:rsidR="003C22EB" w:rsidRPr="003C22EB" w:rsidRDefault="003C22EB" w:rsidP="003C22EB">
      <w:pPr>
        <w:pStyle w:val="Code"/>
      </w:pPr>
      <w:r w:rsidRPr="003C22EB">
        <w:t>/22.03.5/packages/x86_64/base/libpcre_8.45-3_x86_64.ipk</w:t>
      </w:r>
    </w:p>
    <w:p w14:paraId="68B1E5E0" w14:textId="77777777" w:rsidR="003C22EB" w:rsidRPr="003C22EB" w:rsidRDefault="003C22EB" w:rsidP="003C22EB">
      <w:pPr>
        <w:pStyle w:val="Code"/>
      </w:pPr>
      <w:r w:rsidRPr="003C22EB">
        <w:t>/22.03.5/packages/x86_64/packages/glib2_2.70.5-4_x86_64.ipk</w:t>
      </w:r>
    </w:p>
    <w:p w14:paraId="0BCCB026" w14:textId="77777777" w:rsidR="003C22EB" w:rsidRPr="003C22EB" w:rsidRDefault="003C22EB" w:rsidP="003C22EB">
      <w:pPr>
        <w:pStyle w:val="Code"/>
      </w:pPr>
      <w:r w:rsidRPr="003C22EB">
        <w:t>/22.03.5/packages/x86_64/packages/virtio-console-helper_6.2.0-2_x86_64.ipk</w:t>
      </w:r>
    </w:p>
    <w:p w14:paraId="468E5940" w14:textId="77777777" w:rsidR="003C22EB" w:rsidRPr="003C22EB" w:rsidRDefault="003C22EB" w:rsidP="003C22EB">
      <w:pPr>
        <w:pStyle w:val="Code"/>
      </w:pPr>
      <w:r w:rsidRPr="003C22EB">
        <w:t>22.03.5/packages/x86_64/packages/libevdev_1.13.0-1_x86_64.ipk</w:t>
      </w:r>
    </w:p>
    <w:p w14:paraId="5E02D5F9" w14:textId="77777777" w:rsidR="003C22EB" w:rsidRDefault="003C22EB" w:rsidP="003C22EB">
      <w:pPr>
        <w:pStyle w:val="Code"/>
      </w:pPr>
      <w:r w:rsidRPr="003C22EB">
        <w:t>/22.03.5/packages/x86_64/packages/libudev-zero_1.0.1-1_x86_64.ipk</w:t>
      </w:r>
    </w:p>
    <w:p w14:paraId="228DEEFA" w14:textId="257D9E05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</w:t>
      </w:r>
      <w:r w:rsidRPr="003C22EB">
        <w:rPr>
          <w:rStyle w:val="CodeZchn"/>
          <w:lang w:val="en-GB"/>
        </w:rPr>
        <w:t>libstdcpp6_11.2.0-</w:t>
      </w:r>
      <w:r w:rsidRPr="003C22EB">
        <w:rPr>
          <w:lang w:val="en-GB"/>
        </w:rPr>
        <w:t>4_x86_64.ipk</w:t>
      </w:r>
    </w:p>
    <w:p w14:paraId="6C9EDF2A" w14:textId="1F50A34B" w:rsidR="003C22EB" w:rsidRPr="003C22EB" w:rsidRDefault="003C22EB" w:rsidP="003C22EB">
      <w:pPr>
        <w:pStyle w:val="Code"/>
        <w:rPr>
          <w:lang w:val="en-US"/>
        </w:rPr>
      </w:pPr>
      <w:r w:rsidRPr="003C22EB">
        <w:rPr>
          <w:lang w:val="en-US"/>
        </w:rPr>
        <w:t>/22.03.5/packages/x86_64/packages/qemu-ga_6.2.0-2_x86_64.ipk</w:t>
      </w:r>
    </w:p>
    <w:p w14:paraId="47522E7E" w14:textId="3554B780" w:rsidR="003C22EB" w:rsidRDefault="003C22EB" w:rsidP="003C22EB">
      <w:pPr>
        <w:rPr>
          <w:lang w:val="en-GB"/>
        </w:rPr>
      </w:pPr>
      <w:r>
        <w:rPr>
          <w:lang w:val="en-GB"/>
        </w:rPr>
        <w:t xml:space="preserve">If you do not find </w:t>
      </w:r>
      <w:r w:rsidRPr="003C22EB">
        <w:rPr>
          <w:lang w:val="en-GB"/>
        </w:rPr>
        <w:t>libstdcpp6_11.2.0-4_x86_64.ipk</w:t>
      </w:r>
      <w:r>
        <w:rPr>
          <w:lang w:val="en-GB"/>
        </w:rPr>
        <w:t xml:space="preserve">, </w:t>
      </w:r>
      <w:r>
        <w:rPr>
          <w:lang w:val="en-GB"/>
        </w:rPr>
        <w:t xml:space="preserve">download and install </w:t>
      </w:r>
      <w:r>
        <w:rPr>
          <w:lang w:val="en-GB"/>
        </w:rPr>
        <w:t>it from</w:t>
      </w:r>
    </w:p>
    <w:p w14:paraId="050DDE42" w14:textId="5A6E103D" w:rsidR="003C22EB" w:rsidRPr="003C22EB" w:rsidRDefault="003C22EB" w:rsidP="003C22EB">
      <w:pPr>
        <w:pStyle w:val="Code"/>
        <w:rPr>
          <w:lang w:val="en-GB"/>
        </w:rPr>
      </w:pPr>
      <w:r w:rsidRPr="003C22EB">
        <w:rPr>
          <w:rStyle w:val="CodeZchn"/>
          <w:lang w:val="en-GB"/>
        </w:rPr>
        <w:t>https://github.com/dhamstack/AREDNstack/blob/main/Firmware%20Repo/Proxmox/libstdcpp6_11.2.0-</w:t>
      </w:r>
      <w:r w:rsidRPr="003C22EB">
        <w:rPr>
          <w:lang w:val="en-GB"/>
        </w:rPr>
        <w:t>4_x86_64.ipk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17" w:name="_Toc151470331"/>
      <w:bookmarkEnd w:id="16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17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18" w:name="_Toc151470332"/>
      <w:r>
        <w:rPr>
          <w:lang w:val="en-GB"/>
        </w:rPr>
        <w:t>Overview</w:t>
      </w:r>
      <w:bookmarkEnd w:id="18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45pt;height:316.5pt" o:ole="">
            <v:imagedata r:id="rId94" o:title=""/>
          </v:shape>
          <o:OLEObject Type="Embed" ProgID="Visio.Drawing.15" ShapeID="_x0000_i1026" DrawAspect="Content" ObjectID="_1764396028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19" w:name="_Toc151470333"/>
      <w:r>
        <w:rPr>
          <w:lang w:val="en-GB"/>
        </w:rPr>
        <w:t>Setup</w:t>
      </w:r>
      <w:bookmarkEnd w:id="19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20" w:name="_Toc151470334"/>
      <w:r>
        <w:rPr>
          <w:lang w:val="en-GB"/>
        </w:rPr>
        <w:t>Final tip:</w:t>
      </w:r>
      <w:bookmarkEnd w:id="20"/>
    </w:p>
    <w:p w14:paraId="15229AA4" w14:textId="202F3D94" w:rsidR="0081667E" w:rsidRPr="00D23870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 xml:space="preserve">Management </w:t>
      </w:r>
      <w:proofErr w:type="gramStart"/>
      <w:r w:rsidR="00E43398">
        <w:rPr>
          <w:lang w:val="en-GB"/>
        </w:rPr>
        <w:t xml:space="preserve">Console </w:t>
      </w:r>
      <w:r w:rsidR="0081667E">
        <w:rPr>
          <w:lang w:val="en-GB"/>
        </w:rPr>
        <w:t>.</w:t>
      </w:r>
      <w:proofErr w:type="gramEnd"/>
    </w:p>
    <w:sectPr w:rsidR="0081667E" w:rsidRPr="00D238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103E90"/>
    <w:rsid w:val="00112C0B"/>
    <w:rsid w:val="00141192"/>
    <w:rsid w:val="00141DE0"/>
    <w:rsid w:val="00177C72"/>
    <w:rsid w:val="0019237F"/>
    <w:rsid w:val="001F6591"/>
    <w:rsid w:val="0022481B"/>
    <w:rsid w:val="00265B60"/>
    <w:rsid w:val="002819F4"/>
    <w:rsid w:val="002E535B"/>
    <w:rsid w:val="002E7F9C"/>
    <w:rsid w:val="00310BCE"/>
    <w:rsid w:val="00314ECA"/>
    <w:rsid w:val="0031749C"/>
    <w:rsid w:val="0032423D"/>
    <w:rsid w:val="0032651D"/>
    <w:rsid w:val="003468B3"/>
    <w:rsid w:val="0035113E"/>
    <w:rsid w:val="003A5544"/>
    <w:rsid w:val="003C22EB"/>
    <w:rsid w:val="003E0CAB"/>
    <w:rsid w:val="003E4206"/>
    <w:rsid w:val="003E4FF5"/>
    <w:rsid w:val="003E56EA"/>
    <w:rsid w:val="003F699C"/>
    <w:rsid w:val="004440EC"/>
    <w:rsid w:val="004A3F81"/>
    <w:rsid w:val="004B69FD"/>
    <w:rsid w:val="004C7E6A"/>
    <w:rsid w:val="004E7004"/>
    <w:rsid w:val="004F5333"/>
    <w:rsid w:val="004F613E"/>
    <w:rsid w:val="00514ED3"/>
    <w:rsid w:val="00536BB2"/>
    <w:rsid w:val="00562CC6"/>
    <w:rsid w:val="005A0383"/>
    <w:rsid w:val="005E0697"/>
    <w:rsid w:val="005F78FE"/>
    <w:rsid w:val="006268AD"/>
    <w:rsid w:val="006A6A73"/>
    <w:rsid w:val="006C15E8"/>
    <w:rsid w:val="007363B8"/>
    <w:rsid w:val="00774C94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7CF8"/>
    <w:rsid w:val="00A71CB8"/>
    <w:rsid w:val="00A865C8"/>
    <w:rsid w:val="00AC18DB"/>
    <w:rsid w:val="00AD1C2F"/>
    <w:rsid w:val="00AD4A32"/>
    <w:rsid w:val="00AD6801"/>
    <w:rsid w:val="00AF112D"/>
    <w:rsid w:val="00AF770F"/>
    <w:rsid w:val="00B5210A"/>
    <w:rsid w:val="00B56A27"/>
    <w:rsid w:val="00B63349"/>
    <w:rsid w:val="00B65A81"/>
    <w:rsid w:val="00B73856"/>
    <w:rsid w:val="00B94B54"/>
    <w:rsid w:val="00BA565F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C22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3C22E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5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36</Pages>
  <Words>2354</Words>
  <Characters>12006</Characters>
  <Application>Microsoft Office Word</Application>
  <DocSecurity>0</DocSecurity>
  <Lines>428</Lines>
  <Paragraphs>312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63</cp:revision>
  <cp:lastPrinted>2023-11-22T15:28:00Z</cp:lastPrinted>
  <dcterms:created xsi:type="dcterms:W3CDTF">2023-08-22T06:56:00Z</dcterms:created>
  <dcterms:modified xsi:type="dcterms:W3CDTF">2023-12-18T08:14:00Z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