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999F4" w14:textId="35FF112F" w:rsidR="00DC35CF" w:rsidRDefault="003E0CAB" w:rsidP="003E0CAB">
      <w:pPr>
        <w:pStyle w:val="Titel"/>
      </w:pPr>
      <w:r>
        <w:t>AREDN on Proxmox</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6413C5A3" w14:textId="13542850" w:rsidR="008E16CD" w:rsidRDefault="00F91210">
          <w:pPr>
            <w:pStyle w:val="Verzeichnis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263551" w:history="1">
            <w:r w:rsidR="008E16CD" w:rsidRPr="001230C9">
              <w:rPr>
                <w:rStyle w:val="Hyperlink"/>
                <w:noProof/>
              </w:rPr>
              <w:t>System Overview</w:t>
            </w:r>
            <w:r w:rsidR="008E16CD">
              <w:rPr>
                <w:noProof/>
                <w:webHidden/>
              </w:rPr>
              <w:tab/>
            </w:r>
            <w:r w:rsidR="008E16CD">
              <w:rPr>
                <w:noProof/>
                <w:webHidden/>
              </w:rPr>
              <w:fldChar w:fldCharType="begin"/>
            </w:r>
            <w:r w:rsidR="008E16CD">
              <w:rPr>
                <w:noProof/>
                <w:webHidden/>
              </w:rPr>
              <w:instrText xml:space="preserve"> PAGEREF _Toc146263551 \h </w:instrText>
            </w:r>
            <w:r w:rsidR="008E16CD">
              <w:rPr>
                <w:noProof/>
                <w:webHidden/>
              </w:rPr>
            </w:r>
            <w:r w:rsidR="008E16CD">
              <w:rPr>
                <w:noProof/>
                <w:webHidden/>
              </w:rPr>
              <w:fldChar w:fldCharType="separate"/>
            </w:r>
            <w:r w:rsidR="00C0797C">
              <w:rPr>
                <w:noProof/>
                <w:webHidden/>
              </w:rPr>
              <w:t>3</w:t>
            </w:r>
            <w:r w:rsidR="008E16CD">
              <w:rPr>
                <w:noProof/>
                <w:webHidden/>
              </w:rPr>
              <w:fldChar w:fldCharType="end"/>
            </w:r>
          </w:hyperlink>
        </w:p>
        <w:p w14:paraId="6591FBB8" w14:textId="7E9C2238" w:rsidR="008E16CD" w:rsidRDefault="00000000">
          <w:pPr>
            <w:pStyle w:val="Verzeichnis1"/>
            <w:tabs>
              <w:tab w:val="right" w:leader="dot" w:pos="9350"/>
            </w:tabs>
            <w:rPr>
              <w:rFonts w:eastAsiaTheme="minorEastAsia"/>
              <w:noProof/>
              <w:kern w:val="2"/>
              <w14:ligatures w14:val="standardContextual"/>
            </w:rPr>
          </w:pPr>
          <w:hyperlink w:anchor="_Toc146263552" w:history="1">
            <w:r w:rsidR="008E16CD" w:rsidRPr="001230C9">
              <w:rPr>
                <w:rStyle w:val="Hyperlink"/>
                <w:noProof/>
              </w:rPr>
              <w:t>Needed Steps</w:t>
            </w:r>
            <w:r w:rsidR="008E16CD">
              <w:rPr>
                <w:noProof/>
                <w:webHidden/>
              </w:rPr>
              <w:tab/>
            </w:r>
            <w:r w:rsidR="008E16CD">
              <w:rPr>
                <w:noProof/>
                <w:webHidden/>
              </w:rPr>
              <w:fldChar w:fldCharType="begin"/>
            </w:r>
            <w:r w:rsidR="008E16CD">
              <w:rPr>
                <w:noProof/>
                <w:webHidden/>
              </w:rPr>
              <w:instrText xml:space="preserve"> PAGEREF _Toc146263552 \h </w:instrText>
            </w:r>
            <w:r w:rsidR="008E16CD">
              <w:rPr>
                <w:noProof/>
                <w:webHidden/>
              </w:rPr>
            </w:r>
            <w:r w:rsidR="008E16CD">
              <w:rPr>
                <w:noProof/>
                <w:webHidden/>
              </w:rPr>
              <w:fldChar w:fldCharType="separate"/>
            </w:r>
            <w:r w:rsidR="00C0797C">
              <w:rPr>
                <w:noProof/>
                <w:webHidden/>
              </w:rPr>
              <w:t>4</w:t>
            </w:r>
            <w:r w:rsidR="008E16CD">
              <w:rPr>
                <w:noProof/>
                <w:webHidden/>
              </w:rPr>
              <w:fldChar w:fldCharType="end"/>
            </w:r>
          </w:hyperlink>
        </w:p>
        <w:p w14:paraId="2C72A533" w14:textId="28D4C507" w:rsidR="008E16CD" w:rsidRDefault="00000000">
          <w:pPr>
            <w:pStyle w:val="Verzeichnis1"/>
            <w:tabs>
              <w:tab w:val="right" w:leader="dot" w:pos="9350"/>
            </w:tabs>
            <w:rPr>
              <w:rFonts w:eastAsiaTheme="minorEastAsia"/>
              <w:noProof/>
              <w:kern w:val="2"/>
              <w14:ligatures w14:val="standardContextual"/>
            </w:rPr>
          </w:pPr>
          <w:hyperlink w:anchor="_Toc146263553" w:history="1">
            <w:r w:rsidR="008E16CD" w:rsidRPr="001230C9">
              <w:rPr>
                <w:rStyle w:val="Hyperlink"/>
                <w:noProof/>
              </w:rPr>
              <w:t>Install Proxmox</w:t>
            </w:r>
            <w:r w:rsidR="008E16CD">
              <w:rPr>
                <w:noProof/>
                <w:webHidden/>
              </w:rPr>
              <w:tab/>
            </w:r>
            <w:r w:rsidR="008E16CD">
              <w:rPr>
                <w:noProof/>
                <w:webHidden/>
              </w:rPr>
              <w:fldChar w:fldCharType="begin"/>
            </w:r>
            <w:r w:rsidR="008E16CD">
              <w:rPr>
                <w:noProof/>
                <w:webHidden/>
              </w:rPr>
              <w:instrText xml:space="preserve"> PAGEREF _Toc146263553 \h </w:instrText>
            </w:r>
            <w:r w:rsidR="008E16CD">
              <w:rPr>
                <w:noProof/>
                <w:webHidden/>
              </w:rPr>
            </w:r>
            <w:r w:rsidR="008E16CD">
              <w:rPr>
                <w:noProof/>
                <w:webHidden/>
              </w:rPr>
              <w:fldChar w:fldCharType="separate"/>
            </w:r>
            <w:r w:rsidR="00C0797C">
              <w:rPr>
                <w:noProof/>
                <w:webHidden/>
              </w:rPr>
              <w:t>5</w:t>
            </w:r>
            <w:r w:rsidR="008E16CD">
              <w:rPr>
                <w:noProof/>
                <w:webHidden/>
              </w:rPr>
              <w:fldChar w:fldCharType="end"/>
            </w:r>
          </w:hyperlink>
        </w:p>
        <w:p w14:paraId="453869D2" w14:textId="1B0E8757" w:rsidR="008E16CD" w:rsidRDefault="00000000">
          <w:pPr>
            <w:pStyle w:val="Verzeichnis1"/>
            <w:tabs>
              <w:tab w:val="right" w:leader="dot" w:pos="9350"/>
            </w:tabs>
            <w:rPr>
              <w:rFonts w:eastAsiaTheme="minorEastAsia"/>
              <w:noProof/>
              <w:kern w:val="2"/>
              <w14:ligatures w14:val="standardContextual"/>
            </w:rPr>
          </w:pPr>
          <w:hyperlink w:anchor="_Toc146263554" w:history="1">
            <w:r w:rsidR="008E16CD" w:rsidRPr="001230C9">
              <w:rPr>
                <w:rStyle w:val="Hyperlink"/>
                <w:noProof/>
              </w:rPr>
              <w:t>Adjust the network of the node</w:t>
            </w:r>
            <w:r w:rsidR="008E16CD">
              <w:rPr>
                <w:noProof/>
                <w:webHidden/>
              </w:rPr>
              <w:tab/>
            </w:r>
            <w:r w:rsidR="008E16CD">
              <w:rPr>
                <w:noProof/>
                <w:webHidden/>
              </w:rPr>
              <w:fldChar w:fldCharType="begin"/>
            </w:r>
            <w:r w:rsidR="008E16CD">
              <w:rPr>
                <w:noProof/>
                <w:webHidden/>
              </w:rPr>
              <w:instrText xml:space="preserve"> PAGEREF _Toc146263554 \h </w:instrText>
            </w:r>
            <w:r w:rsidR="008E16CD">
              <w:rPr>
                <w:noProof/>
                <w:webHidden/>
              </w:rPr>
            </w:r>
            <w:r w:rsidR="008E16CD">
              <w:rPr>
                <w:noProof/>
                <w:webHidden/>
              </w:rPr>
              <w:fldChar w:fldCharType="separate"/>
            </w:r>
            <w:r w:rsidR="00C0797C">
              <w:rPr>
                <w:noProof/>
                <w:webHidden/>
              </w:rPr>
              <w:t>6</w:t>
            </w:r>
            <w:r w:rsidR="008E16CD">
              <w:rPr>
                <w:noProof/>
                <w:webHidden/>
              </w:rPr>
              <w:fldChar w:fldCharType="end"/>
            </w:r>
          </w:hyperlink>
        </w:p>
        <w:p w14:paraId="20408465" w14:textId="7AE8CCFD" w:rsidR="008E16CD" w:rsidRDefault="00000000">
          <w:pPr>
            <w:pStyle w:val="Verzeichnis1"/>
            <w:tabs>
              <w:tab w:val="right" w:leader="dot" w:pos="9350"/>
            </w:tabs>
            <w:rPr>
              <w:rFonts w:eastAsiaTheme="minorEastAsia"/>
              <w:noProof/>
              <w:kern w:val="2"/>
              <w14:ligatures w14:val="standardContextual"/>
            </w:rPr>
          </w:pPr>
          <w:hyperlink w:anchor="_Toc146263555" w:history="1">
            <w:r w:rsidR="008E16CD" w:rsidRPr="001230C9">
              <w:rPr>
                <w:rStyle w:val="Hyperlink"/>
                <w:noProof/>
              </w:rPr>
              <w:t>Create AREDN VM</w:t>
            </w:r>
            <w:r w:rsidR="008E16CD">
              <w:rPr>
                <w:noProof/>
                <w:webHidden/>
              </w:rPr>
              <w:tab/>
            </w:r>
            <w:r w:rsidR="008E16CD">
              <w:rPr>
                <w:noProof/>
                <w:webHidden/>
              </w:rPr>
              <w:fldChar w:fldCharType="begin"/>
            </w:r>
            <w:r w:rsidR="008E16CD">
              <w:rPr>
                <w:noProof/>
                <w:webHidden/>
              </w:rPr>
              <w:instrText xml:space="preserve"> PAGEREF _Toc146263555 \h </w:instrText>
            </w:r>
            <w:r w:rsidR="008E16CD">
              <w:rPr>
                <w:noProof/>
                <w:webHidden/>
              </w:rPr>
            </w:r>
            <w:r w:rsidR="008E16CD">
              <w:rPr>
                <w:noProof/>
                <w:webHidden/>
              </w:rPr>
              <w:fldChar w:fldCharType="separate"/>
            </w:r>
            <w:r w:rsidR="00C0797C">
              <w:rPr>
                <w:noProof/>
                <w:webHidden/>
              </w:rPr>
              <w:t>7</w:t>
            </w:r>
            <w:r w:rsidR="008E16CD">
              <w:rPr>
                <w:noProof/>
                <w:webHidden/>
              </w:rPr>
              <w:fldChar w:fldCharType="end"/>
            </w:r>
          </w:hyperlink>
        </w:p>
        <w:p w14:paraId="6623C7C4" w14:textId="1FD86B0A" w:rsidR="008E16CD" w:rsidRDefault="00000000">
          <w:pPr>
            <w:pStyle w:val="Verzeichnis2"/>
            <w:tabs>
              <w:tab w:val="right" w:leader="dot" w:pos="9350"/>
            </w:tabs>
            <w:rPr>
              <w:rFonts w:eastAsiaTheme="minorEastAsia"/>
              <w:noProof/>
              <w:kern w:val="2"/>
              <w14:ligatures w14:val="standardContextual"/>
            </w:rPr>
          </w:pPr>
          <w:hyperlink w:anchor="_Toc146263556" w:history="1">
            <w:r w:rsidR="008E16CD" w:rsidRPr="001230C9">
              <w:rPr>
                <w:rStyle w:val="Hyperlink"/>
                <w:noProof/>
              </w:rPr>
              <w:t>Setting Up the OpenWRT Disk</w:t>
            </w:r>
            <w:r w:rsidR="008E16CD">
              <w:rPr>
                <w:noProof/>
                <w:webHidden/>
              </w:rPr>
              <w:tab/>
            </w:r>
            <w:r w:rsidR="008E16CD">
              <w:rPr>
                <w:noProof/>
                <w:webHidden/>
              </w:rPr>
              <w:fldChar w:fldCharType="begin"/>
            </w:r>
            <w:r w:rsidR="008E16CD">
              <w:rPr>
                <w:noProof/>
                <w:webHidden/>
              </w:rPr>
              <w:instrText xml:space="preserve"> PAGEREF _Toc146263556 \h </w:instrText>
            </w:r>
            <w:r w:rsidR="008E16CD">
              <w:rPr>
                <w:noProof/>
                <w:webHidden/>
              </w:rPr>
            </w:r>
            <w:r w:rsidR="008E16CD">
              <w:rPr>
                <w:noProof/>
                <w:webHidden/>
              </w:rPr>
              <w:fldChar w:fldCharType="separate"/>
            </w:r>
            <w:r w:rsidR="00C0797C">
              <w:rPr>
                <w:noProof/>
                <w:webHidden/>
              </w:rPr>
              <w:t>10</w:t>
            </w:r>
            <w:r w:rsidR="008E16CD">
              <w:rPr>
                <w:noProof/>
                <w:webHidden/>
              </w:rPr>
              <w:fldChar w:fldCharType="end"/>
            </w:r>
          </w:hyperlink>
        </w:p>
        <w:p w14:paraId="05B3A96F" w14:textId="295D1AD6" w:rsidR="008E16CD" w:rsidRDefault="00000000">
          <w:pPr>
            <w:pStyle w:val="Verzeichnis2"/>
            <w:tabs>
              <w:tab w:val="right" w:leader="dot" w:pos="9350"/>
            </w:tabs>
            <w:rPr>
              <w:rFonts w:eastAsiaTheme="minorEastAsia"/>
              <w:noProof/>
              <w:kern w:val="2"/>
              <w14:ligatures w14:val="standardContextual"/>
            </w:rPr>
          </w:pPr>
          <w:hyperlink w:anchor="_Toc146263557" w:history="1">
            <w:r w:rsidR="008E16CD" w:rsidRPr="001230C9">
              <w:rPr>
                <w:rStyle w:val="Hyperlink"/>
                <w:noProof/>
              </w:rPr>
              <w:t>Install QUEMU Agent</w:t>
            </w:r>
            <w:r w:rsidR="008E16CD">
              <w:rPr>
                <w:noProof/>
                <w:webHidden/>
              </w:rPr>
              <w:tab/>
            </w:r>
            <w:r w:rsidR="008E16CD">
              <w:rPr>
                <w:noProof/>
                <w:webHidden/>
              </w:rPr>
              <w:fldChar w:fldCharType="begin"/>
            </w:r>
            <w:r w:rsidR="008E16CD">
              <w:rPr>
                <w:noProof/>
                <w:webHidden/>
              </w:rPr>
              <w:instrText xml:space="preserve"> PAGEREF _Toc146263557 \h </w:instrText>
            </w:r>
            <w:r w:rsidR="008E16CD">
              <w:rPr>
                <w:noProof/>
                <w:webHidden/>
              </w:rPr>
            </w:r>
            <w:r w:rsidR="008E16CD">
              <w:rPr>
                <w:noProof/>
                <w:webHidden/>
              </w:rPr>
              <w:fldChar w:fldCharType="separate"/>
            </w:r>
            <w:r w:rsidR="00C0797C">
              <w:rPr>
                <w:noProof/>
                <w:webHidden/>
              </w:rPr>
              <w:t>25</w:t>
            </w:r>
            <w:r w:rsidR="008E16CD">
              <w:rPr>
                <w:noProof/>
                <w:webHidden/>
              </w:rPr>
              <w:fldChar w:fldCharType="end"/>
            </w:r>
          </w:hyperlink>
        </w:p>
        <w:p w14:paraId="5877CB22" w14:textId="3D0483F4" w:rsidR="008E16CD" w:rsidRDefault="00000000">
          <w:pPr>
            <w:pStyle w:val="Verzeichnis1"/>
            <w:tabs>
              <w:tab w:val="right" w:leader="dot" w:pos="9350"/>
            </w:tabs>
            <w:rPr>
              <w:rFonts w:eastAsiaTheme="minorEastAsia"/>
              <w:noProof/>
              <w:kern w:val="2"/>
              <w14:ligatures w14:val="standardContextual"/>
            </w:rPr>
          </w:pPr>
          <w:hyperlink w:anchor="_Toc146263558" w:history="1">
            <w:r w:rsidR="008E16CD" w:rsidRPr="001230C9">
              <w:rPr>
                <w:rStyle w:val="Hyperlink"/>
                <w:noProof/>
              </w:rPr>
              <w:t>Create a Debian VM as a management console</w:t>
            </w:r>
            <w:r w:rsidR="008E16CD">
              <w:rPr>
                <w:noProof/>
                <w:webHidden/>
              </w:rPr>
              <w:tab/>
            </w:r>
            <w:r w:rsidR="008E16CD">
              <w:rPr>
                <w:noProof/>
                <w:webHidden/>
              </w:rPr>
              <w:fldChar w:fldCharType="begin"/>
            </w:r>
            <w:r w:rsidR="008E16CD">
              <w:rPr>
                <w:noProof/>
                <w:webHidden/>
              </w:rPr>
              <w:instrText xml:space="preserve"> PAGEREF _Toc146263558 \h </w:instrText>
            </w:r>
            <w:r w:rsidR="008E16CD">
              <w:rPr>
                <w:noProof/>
                <w:webHidden/>
              </w:rPr>
            </w:r>
            <w:r w:rsidR="008E16CD">
              <w:rPr>
                <w:noProof/>
                <w:webHidden/>
              </w:rPr>
              <w:fldChar w:fldCharType="separate"/>
            </w:r>
            <w:r w:rsidR="00C0797C">
              <w:rPr>
                <w:noProof/>
                <w:webHidden/>
              </w:rPr>
              <w:t>13</w:t>
            </w:r>
            <w:r w:rsidR="008E16CD">
              <w:rPr>
                <w:noProof/>
                <w:webHidden/>
              </w:rPr>
              <w:fldChar w:fldCharType="end"/>
            </w:r>
          </w:hyperlink>
        </w:p>
        <w:p w14:paraId="06B8BFF5" w14:textId="4CDF940B" w:rsidR="008E16CD" w:rsidRDefault="00000000">
          <w:pPr>
            <w:pStyle w:val="Verzeichnis1"/>
            <w:tabs>
              <w:tab w:val="right" w:leader="dot" w:pos="9350"/>
            </w:tabs>
            <w:rPr>
              <w:rFonts w:eastAsiaTheme="minorEastAsia"/>
              <w:noProof/>
              <w:kern w:val="2"/>
              <w14:ligatures w14:val="standardContextual"/>
            </w:rPr>
          </w:pPr>
          <w:hyperlink w:anchor="_Toc146263559" w:history="1">
            <w:r w:rsidR="008E16CD" w:rsidRPr="001230C9">
              <w:rPr>
                <w:rStyle w:val="Hyperlink"/>
                <w:noProof/>
              </w:rPr>
              <w:t>Setup AREDN server networks</w:t>
            </w:r>
            <w:r w:rsidR="008E16CD">
              <w:rPr>
                <w:noProof/>
                <w:webHidden/>
              </w:rPr>
              <w:tab/>
            </w:r>
            <w:r w:rsidR="008E16CD">
              <w:rPr>
                <w:noProof/>
                <w:webHidden/>
              </w:rPr>
              <w:fldChar w:fldCharType="begin"/>
            </w:r>
            <w:r w:rsidR="008E16CD">
              <w:rPr>
                <w:noProof/>
                <w:webHidden/>
              </w:rPr>
              <w:instrText xml:space="preserve"> PAGEREF _Toc146263559 \h </w:instrText>
            </w:r>
            <w:r w:rsidR="008E16CD">
              <w:rPr>
                <w:noProof/>
                <w:webHidden/>
              </w:rPr>
            </w:r>
            <w:r w:rsidR="008E16CD">
              <w:rPr>
                <w:noProof/>
                <w:webHidden/>
              </w:rPr>
              <w:fldChar w:fldCharType="separate"/>
            </w:r>
            <w:r w:rsidR="00C0797C">
              <w:rPr>
                <w:noProof/>
                <w:webHidden/>
              </w:rPr>
              <w:t>22</w:t>
            </w:r>
            <w:r w:rsidR="008E16CD">
              <w:rPr>
                <w:noProof/>
                <w:webHidden/>
              </w:rPr>
              <w:fldChar w:fldCharType="end"/>
            </w:r>
          </w:hyperlink>
        </w:p>
        <w:p w14:paraId="78A8BCFE" w14:textId="6F95A957" w:rsidR="008E16CD" w:rsidRDefault="00000000">
          <w:pPr>
            <w:pStyle w:val="Verzeichnis2"/>
            <w:tabs>
              <w:tab w:val="right" w:leader="dot" w:pos="9350"/>
            </w:tabs>
            <w:rPr>
              <w:rFonts w:eastAsiaTheme="minorEastAsia"/>
              <w:noProof/>
              <w:kern w:val="2"/>
              <w14:ligatures w14:val="standardContextual"/>
            </w:rPr>
          </w:pPr>
          <w:hyperlink w:anchor="_Toc146263560" w:history="1">
            <w:r w:rsidR="008E16CD" w:rsidRPr="001230C9">
              <w:rPr>
                <w:rStyle w:val="Hyperlink"/>
                <w:noProof/>
              </w:rPr>
              <w:t>Desired mapping</w:t>
            </w:r>
            <w:r w:rsidR="008E16CD">
              <w:rPr>
                <w:noProof/>
                <w:webHidden/>
              </w:rPr>
              <w:tab/>
            </w:r>
            <w:r w:rsidR="008E16CD">
              <w:rPr>
                <w:noProof/>
                <w:webHidden/>
              </w:rPr>
              <w:fldChar w:fldCharType="begin"/>
            </w:r>
            <w:r w:rsidR="008E16CD">
              <w:rPr>
                <w:noProof/>
                <w:webHidden/>
              </w:rPr>
              <w:instrText xml:space="preserve"> PAGEREF _Toc146263560 \h </w:instrText>
            </w:r>
            <w:r w:rsidR="008E16CD">
              <w:rPr>
                <w:noProof/>
                <w:webHidden/>
              </w:rPr>
            </w:r>
            <w:r w:rsidR="008E16CD">
              <w:rPr>
                <w:noProof/>
                <w:webHidden/>
              </w:rPr>
              <w:fldChar w:fldCharType="separate"/>
            </w:r>
            <w:r w:rsidR="00C0797C">
              <w:rPr>
                <w:noProof/>
                <w:webHidden/>
              </w:rPr>
              <w:t>22</w:t>
            </w:r>
            <w:r w:rsidR="008E16CD">
              <w:rPr>
                <w:noProof/>
                <w:webHidden/>
              </w:rPr>
              <w:fldChar w:fldCharType="end"/>
            </w:r>
          </w:hyperlink>
        </w:p>
        <w:p w14:paraId="7C6755CE" w14:textId="012419A0" w:rsidR="008E16CD" w:rsidRDefault="00000000">
          <w:pPr>
            <w:pStyle w:val="Verzeichnis2"/>
            <w:tabs>
              <w:tab w:val="right" w:leader="dot" w:pos="9350"/>
            </w:tabs>
            <w:rPr>
              <w:rFonts w:eastAsiaTheme="minorEastAsia"/>
              <w:noProof/>
              <w:kern w:val="2"/>
              <w14:ligatures w14:val="standardContextual"/>
            </w:rPr>
          </w:pPr>
          <w:hyperlink w:anchor="_Toc146263561" w:history="1">
            <w:r w:rsidR="008E16CD" w:rsidRPr="001230C9">
              <w:rPr>
                <w:rStyle w:val="Hyperlink"/>
                <w:noProof/>
              </w:rPr>
              <w:t>Backup</w:t>
            </w:r>
            <w:r w:rsidR="008E16CD">
              <w:rPr>
                <w:noProof/>
                <w:webHidden/>
              </w:rPr>
              <w:tab/>
            </w:r>
            <w:r w:rsidR="008E16CD">
              <w:rPr>
                <w:noProof/>
                <w:webHidden/>
              </w:rPr>
              <w:fldChar w:fldCharType="begin"/>
            </w:r>
            <w:r w:rsidR="008E16CD">
              <w:rPr>
                <w:noProof/>
                <w:webHidden/>
              </w:rPr>
              <w:instrText xml:space="preserve"> PAGEREF _Toc146263561 \h </w:instrText>
            </w:r>
            <w:r w:rsidR="008E16CD">
              <w:rPr>
                <w:noProof/>
                <w:webHidden/>
              </w:rPr>
            </w:r>
            <w:r w:rsidR="008E16CD">
              <w:rPr>
                <w:noProof/>
                <w:webHidden/>
              </w:rPr>
              <w:fldChar w:fldCharType="separate"/>
            </w:r>
            <w:r w:rsidR="00C0797C">
              <w:rPr>
                <w:noProof/>
                <w:webHidden/>
              </w:rPr>
              <w:t>25</w:t>
            </w:r>
            <w:r w:rsidR="008E16CD">
              <w:rPr>
                <w:noProof/>
                <w:webHidden/>
              </w:rPr>
              <w:fldChar w:fldCharType="end"/>
            </w:r>
          </w:hyperlink>
        </w:p>
        <w:p w14:paraId="2353B1A7" w14:textId="1A33D3AB" w:rsidR="008E16CD" w:rsidRDefault="00000000">
          <w:pPr>
            <w:pStyle w:val="Verzeichnis1"/>
            <w:tabs>
              <w:tab w:val="right" w:leader="dot" w:pos="9350"/>
            </w:tabs>
            <w:rPr>
              <w:rFonts w:eastAsiaTheme="minorEastAsia"/>
              <w:noProof/>
              <w:kern w:val="2"/>
              <w14:ligatures w14:val="standardContextual"/>
            </w:rPr>
          </w:pPr>
          <w:hyperlink w:anchor="_Toc146263562" w:history="1">
            <w:r w:rsidR="008E16CD" w:rsidRPr="001230C9">
              <w:rPr>
                <w:rStyle w:val="Hyperlink"/>
                <w:noProof/>
              </w:rPr>
              <w:t>Mikrotik Router</w:t>
            </w:r>
            <w:r w:rsidR="008E16CD">
              <w:rPr>
                <w:noProof/>
                <w:webHidden/>
              </w:rPr>
              <w:tab/>
            </w:r>
            <w:r w:rsidR="008E16CD">
              <w:rPr>
                <w:noProof/>
                <w:webHidden/>
              </w:rPr>
              <w:fldChar w:fldCharType="begin"/>
            </w:r>
            <w:r w:rsidR="008E16CD">
              <w:rPr>
                <w:noProof/>
                <w:webHidden/>
              </w:rPr>
              <w:instrText xml:space="preserve"> PAGEREF _Toc146263562 \h </w:instrText>
            </w:r>
            <w:r w:rsidR="008E16CD">
              <w:rPr>
                <w:noProof/>
                <w:webHidden/>
              </w:rPr>
            </w:r>
            <w:r w:rsidR="008E16CD">
              <w:rPr>
                <w:noProof/>
                <w:webHidden/>
              </w:rPr>
              <w:fldChar w:fldCharType="separate"/>
            </w:r>
            <w:r w:rsidR="00C0797C">
              <w:rPr>
                <w:noProof/>
                <w:webHidden/>
              </w:rPr>
              <w:t>25</w:t>
            </w:r>
            <w:r w:rsidR="008E16CD">
              <w:rPr>
                <w:noProof/>
                <w:webHidden/>
              </w:rPr>
              <w:fldChar w:fldCharType="end"/>
            </w:r>
          </w:hyperlink>
        </w:p>
        <w:p w14:paraId="5CD32A35" w14:textId="1701A21A" w:rsidR="008E16CD" w:rsidRDefault="00000000">
          <w:pPr>
            <w:pStyle w:val="Verzeichnis2"/>
            <w:tabs>
              <w:tab w:val="right" w:leader="dot" w:pos="9350"/>
            </w:tabs>
            <w:rPr>
              <w:rFonts w:eastAsiaTheme="minorEastAsia"/>
              <w:noProof/>
              <w:kern w:val="2"/>
              <w14:ligatures w14:val="standardContextual"/>
            </w:rPr>
          </w:pPr>
          <w:hyperlink w:anchor="_Toc146263563" w:history="1">
            <w:r w:rsidR="008E16CD" w:rsidRPr="001230C9">
              <w:rPr>
                <w:rStyle w:val="Hyperlink"/>
                <w:noProof/>
              </w:rPr>
              <w:t>Port Forwarding</w:t>
            </w:r>
            <w:r w:rsidR="008E16CD">
              <w:rPr>
                <w:noProof/>
                <w:webHidden/>
              </w:rPr>
              <w:tab/>
            </w:r>
            <w:r w:rsidR="008E16CD">
              <w:rPr>
                <w:noProof/>
                <w:webHidden/>
              </w:rPr>
              <w:fldChar w:fldCharType="begin"/>
            </w:r>
            <w:r w:rsidR="008E16CD">
              <w:rPr>
                <w:noProof/>
                <w:webHidden/>
              </w:rPr>
              <w:instrText xml:space="preserve"> PAGEREF _Toc146263563 \h </w:instrText>
            </w:r>
            <w:r w:rsidR="008E16CD">
              <w:rPr>
                <w:noProof/>
                <w:webHidden/>
              </w:rPr>
            </w:r>
            <w:r w:rsidR="008E16CD">
              <w:rPr>
                <w:noProof/>
                <w:webHidden/>
              </w:rPr>
              <w:fldChar w:fldCharType="separate"/>
            </w:r>
            <w:r w:rsidR="00C0797C">
              <w:rPr>
                <w:b/>
                <w:bCs/>
                <w:noProof/>
                <w:webHidden/>
                <w:lang w:val="de-DE"/>
              </w:rPr>
              <w:t>Fehler! Textmarke nicht definiert.</w:t>
            </w:r>
            <w:r w:rsidR="008E16CD">
              <w:rPr>
                <w:noProof/>
                <w:webHidden/>
              </w:rPr>
              <w:fldChar w:fldCharType="end"/>
            </w:r>
          </w:hyperlink>
        </w:p>
        <w:p w14:paraId="2C072B97" w14:textId="630B556A" w:rsidR="008E16CD" w:rsidRDefault="00000000">
          <w:pPr>
            <w:pStyle w:val="Verzeichnis2"/>
            <w:tabs>
              <w:tab w:val="right" w:leader="dot" w:pos="9350"/>
            </w:tabs>
            <w:rPr>
              <w:rFonts w:eastAsiaTheme="minorEastAsia"/>
              <w:noProof/>
              <w:kern w:val="2"/>
              <w14:ligatures w14:val="standardContextual"/>
            </w:rPr>
          </w:pPr>
          <w:hyperlink w:anchor="_Toc146263564" w:history="1">
            <w:r w:rsidR="008E16CD" w:rsidRPr="001230C9">
              <w:rPr>
                <w:rStyle w:val="Hyperlink"/>
                <w:noProof/>
              </w:rPr>
              <w:t>Managed Switch:</w:t>
            </w:r>
            <w:r w:rsidR="008E16CD">
              <w:rPr>
                <w:noProof/>
                <w:webHidden/>
              </w:rPr>
              <w:tab/>
            </w:r>
            <w:r w:rsidR="008E16CD">
              <w:rPr>
                <w:noProof/>
                <w:webHidden/>
              </w:rPr>
              <w:fldChar w:fldCharType="begin"/>
            </w:r>
            <w:r w:rsidR="008E16CD">
              <w:rPr>
                <w:noProof/>
                <w:webHidden/>
              </w:rPr>
              <w:instrText xml:space="preserve"> PAGEREF _Toc146263564 \h </w:instrText>
            </w:r>
            <w:r w:rsidR="008E16CD">
              <w:rPr>
                <w:noProof/>
                <w:webHidden/>
              </w:rPr>
            </w:r>
            <w:r w:rsidR="008E16CD">
              <w:rPr>
                <w:noProof/>
                <w:webHidden/>
              </w:rPr>
              <w:fldChar w:fldCharType="separate"/>
            </w:r>
            <w:r w:rsidR="00C0797C">
              <w:rPr>
                <w:b/>
                <w:bCs/>
                <w:noProof/>
                <w:webHidden/>
                <w:lang w:val="de-DE"/>
              </w:rPr>
              <w:t>Fehler! Textmarke nicht definiert.</w:t>
            </w:r>
            <w:r w:rsidR="008E16CD">
              <w:rPr>
                <w:noProof/>
                <w:webHidden/>
              </w:rPr>
              <w:fldChar w:fldCharType="end"/>
            </w:r>
          </w:hyperlink>
        </w:p>
        <w:p w14:paraId="5E5C35F7" w14:textId="2A200EC2" w:rsidR="00F91210" w:rsidRDefault="00F91210">
          <w:r>
            <w:rPr>
              <w:b/>
              <w:bCs/>
              <w:lang w:val="de-DE"/>
            </w:rPr>
            <w:fldChar w:fldCharType="end"/>
          </w:r>
        </w:p>
      </w:sdtContent>
    </w:sdt>
    <w:p w14:paraId="06C15BCB" w14:textId="51186637" w:rsidR="00916153" w:rsidRDefault="00916153" w:rsidP="0019237F">
      <w:pPr>
        <w:pStyle w:val="berschrift1"/>
      </w:pPr>
      <w:bookmarkStart w:id="0" w:name="_Toc146263551"/>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1A83995D" w:rsidR="00916153" w:rsidRPr="00916153" w:rsidRDefault="00AD4A32" w:rsidP="00916153">
      <w:r>
        <w:object w:dxaOrig="13426" w:dyaOrig="9960" w14:anchorId="35B2B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7.15pt" o:ole="">
            <v:imagedata r:id="rId6" o:title=""/>
          </v:shape>
          <o:OLEObject Type="Embed" ProgID="Visio.Drawing.15" ShapeID="_x0000_i1025" DrawAspect="Content" ObjectID="_1756909185" r:id="rId7"/>
        </w:object>
      </w:r>
    </w:p>
    <w:p w14:paraId="03AB16CB" w14:textId="6FA42236" w:rsidR="0019237F" w:rsidRDefault="0019237F" w:rsidP="0019237F">
      <w:pPr>
        <w:pStyle w:val="berschrift1"/>
      </w:pPr>
      <w:bookmarkStart w:id="1" w:name="_Toc146263552"/>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 xml:space="preserve">Connect to AREDN from Debian to setup the network configuration as well as the AREDN </w:t>
      </w:r>
      <w:proofErr w:type="gramStart"/>
      <w:r>
        <w:t>node</w:t>
      </w:r>
      <w:proofErr w:type="gramEnd"/>
    </w:p>
    <w:p w14:paraId="508D2800" w14:textId="7B982202" w:rsidR="0019237F" w:rsidRDefault="0019237F" w:rsidP="003E0CAB">
      <w:pPr>
        <w:pStyle w:val="berschrift1"/>
      </w:pPr>
      <w:bookmarkStart w:id="2" w:name="_Toc146263553"/>
      <w:r>
        <w:lastRenderedPageBreak/>
        <w:t>Install Proxmox</w:t>
      </w:r>
      <w:bookmarkEnd w:id="2"/>
    </w:p>
    <w:p w14:paraId="1F8C84CC" w14:textId="69E1A1CC" w:rsidR="0019237F" w:rsidRDefault="0019237F" w:rsidP="0019237F">
      <w:r>
        <w:t>You find many tutorials to install Proxmox on an X86 machine.</w:t>
      </w:r>
    </w:p>
    <w:p w14:paraId="4B4DAE15" w14:textId="1B6C8E0B" w:rsidR="0019237F" w:rsidRDefault="0019237F" w:rsidP="0019237F">
      <w:pPr>
        <w:pStyle w:val="berschrift1"/>
      </w:pPr>
      <w:bookmarkStart w:id="3" w:name="_Toc146263554"/>
      <w:r>
        <w:lastRenderedPageBreak/>
        <w:t xml:space="preserve">Adjust </w:t>
      </w:r>
      <w:r w:rsidR="00896162">
        <w:t xml:space="preserve">the </w:t>
      </w:r>
      <w:r>
        <w:t xml:space="preserve">network of the </w:t>
      </w:r>
      <w:proofErr w:type="gramStart"/>
      <w:r>
        <w:t>node</w:t>
      </w:r>
      <w:bookmarkEnd w:id="3"/>
      <w:proofErr w:type="gramEnd"/>
    </w:p>
    <w:p w14:paraId="45165353" w14:textId="75EB7F07" w:rsidR="0019237F" w:rsidRDefault="0019237F" w:rsidP="0019237F">
      <w:r>
        <w:t>Make vmbr0 VLAN aware:</w:t>
      </w:r>
    </w:p>
    <w:p w14:paraId="36DE1958" w14:textId="2BEFB3D8" w:rsidR="0019237F" w:rsidRDefault="0019237F" w:rsidP="0019237F">
      <w:r>
        <w:rPr>
          <w:noProof/>
        </w:rPr>
        <w:drawing>
          <wp:inline distT="0" distB="0" distL="0" distR="0" wp14:anchorId="25D3386B" wp14:editId="7CBDC5F0">
            <wp:extent cx="5943600" cy="2748915"/>
            <wp:effectExtent l="0" t="0" r="0" b="0"/>
            <wp:docPr id="914351529" name="Grafik 1" descr="Ein Bild, das Text, Software, Computersymbo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1529" name="Grafik 1" descr="Ein Bild, das Text, Software, Computersymbol, Screenshot enthält.&#10;&#10;Automatisch generierte Beschreibung"/>
                    <pic:cNvPicPr/>
                  </pic:nvPicPr>
                  <pic:blipFill>
                    <a:blip r:embed="rId8"/>
                    <a:stretch>
                      <a:fillRect/>
                    </a:stretch>
                  </pic:blipFill>
                  <pic:spPr>
                    <a:xfrm>
                      <a:off x="0" y="0"/>
                      <a:ext cx="5943600" cy="2748915"/>
                    </a:xfrm>
                    <a:prstGeom prst="rect">
                      <a:avLst/>
                    </a:prstGeom>
                  </pic:spPr>
                </pic:pic>
              </a:graphicData>
            </a:graphic>
          </wp:inline>
        </w:drawing>
      </w:r>
    </w:p>
    <w:p w14:paraId="545905BF" w14:textId="1C1906CF" w:rsidR="0019237F" w:rsidRDefault="0019237F" w:rsidP="0019237F">
      <w:r>
        <w:t>Create a second bridge for the management of the AREDN machine. This bridge is not connected to your home network. It only exists in Proxmox and will connect the AREDN machine to the Debian machine. Like that we insulate the internal DHCP server from your home network where it can hurt.</w:t>
      </w:r>
    </w:p>
    <w:p w14:paraId="46C6B8A9" w14:textId="124EB478" w:rsidR="0019237F" w:rsidRPr="0019237F" w:rsidRDefault="0019237F" w:rsidP="0019237F">
      <w:r>
        <w:rPr>
          <w:noProof/>
        </w:rPr>
        <w:drawing>
          <wp:inline distT="0" distB="0" distL="0" distR="0" wp14:anchorId="706E1072" wp14:editId="08CBF3FF">
            <wp:extent cx="5943600" cy="2914650"/>
            <wp:effectExtent l="0" t="0" r="0" b="0"/>
            <wp:docPr id="1019123959"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3959" name="Grafik 1" descr="Ein Bild, das Text, Software, Computersymbol, Zahl enthält.&#10;&#10;Automatisch generierte Beschreibung"/>
                    <pic:cNvPicPr/>
                  </pic:nvPicPr>
                  <pic:blipFill>
                    <a:blip r:embed="rId9"/>
                    <a:stretch>
                      <a:fillRect/>
                    </a:stretch>
                  </pic:blipFill>
                  <pic:spPr>
                    <a:xfrm>
                      <a:off x="0" y="0"/>
                      <a:ext cx="5943600" cy="2914650"/>
                    </a:xfrm>
                    <a:prstGeom prst="rect">
                      <a:avLst/>
                    </a:prstGeom>
                  </pic:spPr>
                </pic:pic>
              </a:graphicData>
            </a:graphic>
          </wp:inline>
        </w:drawing>
      </w:r>
    </w:p>
    <w:p w14:paraId="3FB337C6" w14:textId="1E3E2138" w:rsidR="003E0CAB" w:rsidRDefault="0019237F" w:rsidP="003E0CAB">
      <w:pPr>
        <w:pStyle w:val="berschrift1"/>
      </w:pPr>
      <w:bookmarkStart w:id="4" w:name="_Toc146263555"/>
      <w:r>
        <w:lastRenderedPageBreak/>
        <w:t>Create AREDN VM</w:t>
      </w:r>
      <w:bookmarkEnd w:id="4"/>
    </w:p>
    <w:p w14:paraId="55F66903" w14:textId="62ACC301" w:rsidR="003E0CAB" w:rsidRDefault="003A5544" w:rsidP="003E0CAB">
      <w:r>
        <w:t>Based on</w:t>
      </w:r>
      <w:r w:rsidR="003E0CAB">
        <w:t xml:space="preserve">: </w:t>
      </w:r>
      <w:hyperlink r:id="rId10"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1" w:history="1">
        <w:r w:rsidR="00AD1C2F" w:rsidRPr="0072342C">
          <w:rPr>
            <w:rStyle w:val="Hyperlink"/>
          </w:rPr>
          <w:t>https://youtu.be/8nsdrWeeg8o</w:t>
        </w:r>
      </w:hyperlink>
    </w:p>
    <w:p w14:paraId="15BDADE2" w14:textId="77777777" w:rsidR="003E0CAB" w:rsidRDefault="003E0CAB" w:rsidP="003E0CAB">
      <w:r>
        <w:t>Creating the VM</w:t>
      </w:r>
    </w:p>
    <w:p w14:paraId="28C47239" w14:textId="5C92E5ED" w:rsidR="003E0CAB" w:rsidRDefault="003E0CAB" w:rsidP="003E0CAB">
      <w:r>
        <w:t>Open a web browser and navigate to the Prox</w:t>
      </w:r>
      <w:r w:rsidR="008F5B6A">
        <w:t>m</w:t>
      </w:r>
      <w:r>
        <w:t xml:space="preserve">ox web UI </w:t>
      </w:r>
      <w:proofErr w:type="gramStart"/>
      <w:r>
        <w:t>https://ProxMoxDNSorIP:8006/</w:t>
      </w:r>
      <w:proofErr w:type="gramEnd"/>
    </w:p>
    <w:p w14:paraId="135EB440" w14:textId="77777777" w:rsidR="003E0CAB" w:rsidRDefault="003E0CAB" w:rsidP="003E0CAB">
      <w:r>
        <w:t xml:space="preserve">Click the Create VM button at the top </w:t>
      </w:r>
      <w:proofErr w:type="gramStart"/>
      <w:r>
        <w:t>right</w:t>
      </w:r>
      <w:proofErr w:type="gramEnd"/>
    </w:p>
    <w:p w14:paraId="100D6D01" w14:textId="23C1265E" w:rsidR="003E0CAB" w:rsidRDefault="003E0CAB" w:rsidP="003E0CAB">
      <w:r>
        <w:rPr>
          <w:noProof/>
        </w:rPr>
        <w:drawing>
          <wp:inline distT="0" distB="0" distL="0" distR="0" wp14:anchorId="43E9B598" wp14:editId="2D5DDBCB">
            <wp:extent cx="5943600" cy="1438275"/>
            <wp:effectExtent l="0" t="0" r="0" b="9525"/>
            <wp:docPr id="131568113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1138" name="Grafik 1" descr="Ein Bild, das Text, Screenshot, Reihe, Schrift enthält.&#10;&#10;Automatisch generierte Beschreibung"/>
                    <pic:cNvPicPr/>
                  </pic:nvPicPr>
                  <pic:blipFill>
                    <a:blip r:embed="rId12"/>
                    <a:stretch>
                      <a:fillRect/>
                    </a:stretch>
                  </pic:blipFill>
                  <pic:spPr>
                    <a:xfrm>
                      <a:off x="0" y="0"/>
                      <a:ext cx="5943600" cy="1438275"/>
                    </a:xfrm>
                    <a:prstGeom prst="rect">
                      <a:avLst/>
                    </a:prstGeom>
                  </pic:spPr>
                </pic:pic>
              </a:graphicData>
            </a:graphic>
          </wp:inline>
        </w:drawing>
      </w:r>
    </w:p>
    <w:p w14:paraId="7C3A9BC6" w14:textId="5F08F457" w:rsidR="003E0CAB" w:rsidRDefault="003E0CAB" w:rsidP="003E0CAB">
      <w:r>
        <w:rPr>
          <w:noProof/>
        </w:rPr>
        <w:drawing>
          <wp:inline distT="0" distB="0" distL="0" distR="0" wp14:anchorId="75929ED2" wp14:editId="59470FAD">
            <wp:extent cx="5943600" cy="2018665"/>
            <wp:effectExtent l="0" t="0" r="0" b="635"/>
            <wp:docPr id="2009626496"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496" name="Grafik 1" descr="Ein Bild, das Text, Schrift, Zahl, Software enthält.&#10;&#10;Automatisch generierte Beschreibung"/>
                    <pic:cNvPicPr/>
                  </pic:nvPicPr>
                  <pic:blipFill>
                    <a:blip r:embed="rId13"/>
                    <a:stretch>
                      <a:fillRect/>
                    </a:stretch>
                  </pic:blipFill>
                  <pic:spPr>
                    <a:xfrm>
                      <a:off x="0" y="0"/>
                      <a:ext cx="5943600" cy="2018665"/>
                    </a:xfrm>
                    <a:prstGeom prst="rect">
                      <a:avLst/>
                    </a:prstGeom>
                  </pic:spPr>
                </pic:pic>
              </a:graphicData>
            </a:graphic>
          </wp:inline>
        </w:drawing>
      </w:r>
    </w:p>
    <w:p w14:paraId="088265DB" w14:textId="795407AC" w:rsidR="00D331F8" w:rsidRDefault="00D331F8" w:rsidP="003E0CAB">
      <w:r>
        <w:rPr>
          <w:noProof/>
        </w:rPr>
        <w:drawing>
          <wp:inline distT="0" distB="0" distL="0" distR="0" wp14:anchorId="27B7434D" wp14:editId="678698BD">
            <wp:extent cx="5943600" cy="1727835"/>
            <wp:effectExtent l="0" t="0" r="0" b="5715"/>
            <wp:docPr id="186208126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1267" name="Grafik 1" descr="Ein Bild, das Text, Screenshot, Schrift, Reihe enthält.&#10;&#10;Automatisch generierte Beschreibung"/>
                    <pic:cNvPicPr/>
                  </pic:nvPicPr>
                  <pic:blipFill>
                    <a:blip r:embed="rId14"/>
                    <a:stretch>
                      <a:fillRect/>
                    </a:stretch>
                  </pic:blipFill>
                  <pic:spPr>
                    <a:xfrm>
                      <a:off x="0" y="0"/>
                      <a:ext cx="5943600" cy="1727835"/>
                    </a:xfrm>
                    <a:prstGeom prst="rect">
                      <a:avLst/>
                    </a:prstGeom>
                  </pic:spPr>
                </pic:pic>
              </a:graphicData>
            </a:graphic>
          </wp:inline>
        </w:drawing>
      </w:r>
    </w:p>
    <w:p w14:paraId="0B902114" w14:textId="6A024973" w:rsidR="00D331F8" w:rsidRDefault="00D331F8" w:rsidP="003E0CAB">
      <w:r>
        <w:rPr>
          <w:noProof/>
        </w:rPr>
        <w:lastRenderedPageBreak/>
        <w:drawing>
          <wp:inline distT="0" distB="0" distL="0" distR="0" wp14:anchorId="74C8C360" wp14:editId="13669835">
            <wp:extent cx="5943600" cy="2313940"/>
            <wp:effectExtent l="0" t="0" r="0" b="0"/>
            <wp:docPr id="506326807"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807" name="Grafik 1" descr="Ein Bild, das Text, Software, Zahl, Computersymbol enthält.&#10;&#10;Automatisch generierte Beschreibung"/>
                    <pic:cNvPicPr/>
                  </pic:nvPicPr>
                  <pic:blipFill>
                    <a:blip r:embed="rId15"/>
                    <a:stretch>
                      <a:fillRect/>
                    </a:stretch>
                  </pic:blipFill>
                  <pic:spPr>
                    <a:xfrm>
                      <a:off x="0" y="0"/>
                      <a:ext cx="5943600" cy="2313940"/>
                    </a:xfrm>
                    <a:prstGeom prst="rect">
                      <a:avLst/>
                    </a:prstGeom>
                  </pic:spPr>
                </pic:pic>
              </a:graphicData>
            </a:graphic>
          </wp:inline>
        </w:drawing>
      </w:r>
    </w:p>
    <w:p w14:paraId="667A8470" w14:textId="59BB6794" w:rsidR="00D331F8" w:rsidRDefault="00D331F8" w:rsidP="003E0CAB">
      <w:r>
        <w:rPr>
          <w:noProof/>
        </w:rPr>
        <w:drawing>
          <wp:inline distT="0" distB="0" distL="0" distR="0" wp14:anchorId="05816E56" wp14:editId="632F4835">
            <wp:extent cx="5943600" cy="1282065"/>
            <wp:effectExtent l="0" t="0" r="0" b="0"/>
            <wp:docPr id="872893745"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3745" name="Grafik 1" descr="Ein Bild, das Text, Screenshot, Reihe, Schrift enthält.&#10;&#10;Automatisch generierte Beschreibung"/>
                    <pic:cNvPicPr/>
                  </pic:nvPicPr>
                  <pic:blipFill>
                    <a:blip r:embed="rId16"/>
                    <a:stretch>
                      <a:fillRect/>
                    </a:stretch>
                  </pic:blipFill>
                  <pic:spPr>
                    <a:xfrm>
                      <a:off x="0" y="0"/>
                      <a:ext cx="5943600" cy="1282065"/>
                    </a:xfrm>
                    <a:prstGeom prst="rect">
                      <a:avLst/>
                    </a:prstGeom>
                  </pic:spPr>
                </pic:pic>
              </a:graphicData>
            </a:graphic>
          </wp:inline>
        </w:drawing>
      </w:r>
    </w:p>
    <w:p w14:paraId="32AD64DB" w14:textId="4CC35661" w:rsidR="003E0CAB" w:rsidRDefault="00D331F8" w:rsidP="003E0CAB">
      <w:r>
        <w:rPr>
          <w:noProof/>
        </w:rPr>
        <w:drawing>
          <wp:inline distT="0" distB="0" distL="0" distR="0" wp14:anchorId="7CD5983B" wp14:editId="7CE8967B">
            <wp:extent cx="5943600" cy="1125220"/>
            <wp:effectExtent l="0" t="0" r="0" b="0"/>
            <wp:docPr id="141373373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30" name="Grafik 1" descr="Ein Bild, das Text, Screenshot, Schrift, Reihe enthält.&#10;&#10;Automatisch generierte Beschreibung"/>
                    <pic:cNvPicPr/>
                  </pic:nvPicPr>
                  <pic:blipFill>
                    <a:blip r:embed="rId17"/>
                    <a:stretch>
                      <a:fillRect/>
                    </a:stretch>
                  </pic:blipFill>
                  <pic:spPr>
                    <a:xfrm>
                      <a:off x="0" y="0"/>
                      <a:ext cx="5943600" cy="1125220"/>
                    </a:xfrm>
                    <a:prstGeom prst="rect">
                      <a:avLst/>
                    </a:prstGeom>
                  </pic:spPr>
                </pic:pic>
              </a:graphicData>
            </a:graphic>
          </wp:inline>
        </w:drawing>
      </w:r>
    </w:p>
    <w:p w14:paraId="20487B53" w14:textId="71D23222" w:rsidR="0035113E" w:rsidRDefault="0035113E" w:rsidP="003E0CAB">
      <w:r>
        <w:rPr>
          <w:noProof/>
        </w:rPr>
        <w:drawing>
          <wp:inline distT="0" distB="0" distL="0" distR="0" wp14:anchorId="27DA276E" wp14:editId="5131F850">
            <wp:extent cx="2996697" cy="2138028"/>
            <wp:effectExtent l="0" t="0" r="0" b="0"/>
            <wp:docPr id="173521721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7213" name="Grafik 1" descr="Ein Bild, das Text, Screenshot, Display, Software enthält.&#10;&#10;Automatisch generierte Beschreibung"/>
                    <pic:cNvPicPr/>
                  </pic:nvPicPr>
                  <pic:blipFill>
                    <a:blip r:embed="rId18"/>
                    <a:stretch>
                      <a:fillRect/>
                    </a:stretch>
                  </pic:blipFill>
                  <pic:spPr>
                    <a:xfrm>
                      <a:off x="0" y="0"/>
                      <a:ext cx="3001594" cy="2141522"/>
                    </a:xfrm>
                    <a:prstGeom prst="rect">
                      <a:avLst/>
                    </a:prstGeom>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096558D5" w:rsidR="00D331F8" w:rsidRDefault="00D331F8" w:rsidP="003E0CAB">
      <w:r>
        <w:rPr>
          <w:noProof/>
        </w:rPr>
        <w:lastRenderedPageBreak/>
        <w:drawing>
          <wp:inline distT="0" distB="0" distL="0" distR="0" wp14:anchorId="100D99DB" wp14:editId="0D231B20">
            <wp:extent cx="5943600" cy="4221480"/>
            <wp:effectExtent l="0" t="0" r="0" b="7620"/>
            <wp:docPr id="141381934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9346" name="Grafik 1" descr="Ein Bild, das Text, Screenshot, Zahl, Software enthält.&#10;&#10;Automatisch generierte Beschreibung"/>
                    <pic:cNvPicPr/>
                  </pic:nvPicPr>
                  <pic:blipFill>
                    <a:blip r:embed="rId19"/>
                    <a:stretch>
                      <a:fillRect/>
                    </a:stretch>
                  </pic:blipFill>
                  <pic:spPr>
                    <a:xfrm>
                      <a:off x="0" y="0"/>
                      <a:ext cx="5943600" cy="4221480"/>
                    </a:xfrm>
                    <a:prstGeom prst="rect">
                      <a:avLst/>
                    </a:prstGeom>
                  </pic:spPr>
                </pic:pic>
              </a:graphicData>
            </a:graphic>
          </wp:inline>
        </w:drawing>
      </w:r>
    </w:p>
    <w:p w14:paraId="61701CDC" w14:textId="35B3379C" w:rsidR="00D331F8" w:rsidRDefault="003E56EA" w:rsidP="003E0CAB">
      <w:r>
        <w:t xml:space="preserve">Confirm the </w:t>
      </w:r>
      <w:proofErr w:type="gramStart"/>
      <w:r>
        <w:t>summary</w:t>
      </w:r>
      <w:proofErr w:type="gramEnd"/>
    </w:p>
    <w:p w14:paraId="38B2F42B" w14:textId="7CE87740" w:rsidR="003E0CAB" w:rsidRDefault="003E0CAB" w:rsidP="003E0CAB">
      <w:r>
        <w:t xml:space="preserve">Select the newly created </w:t>
      </w:r>
      <w:proofErr w:type="spellStart"/>
      <w:r>
        <w:t>OpenWRT</w:t>
      </w:r>
      <w:proofErr w:type="spellEnd"/>
      <w:r>
        <w:t xml:space="preserve"> VM from the left navigation panel</w:t>
      </w:r>
      <w:r w:rsidR="00D331F8">
        <w:t xml:space="preserve"> and detach and remove the </w:t>
      </w:r>
      <w:proofErr w:type="gramStart"/>
      <w:r w:rsidR="00D331F8">
        <w:t>disk</w:t>
      </w:r>
      <w:proofErr w:type="gramEnd"/>
    </w:p>
    <w:p w14:paraId="6068054A" w14:textId="302A4F5D" w:rsidR="00D331F8" w:rsidRDefault="00D331F8" w:rsidP="003E0CAB">
      <w:r>
        <w:rPr>
          <w:noProof/>
        </w:rPr>
        <w:drawing>
          <wp:inline distT="0" distB="0" distL="0" distR="0" wp14:anchorId="62337C8C" wp14:editId="60E095F4">
            <wp:extent cx="5943600" cy="2515870"/>
            <wp:effectExtent l="0" t="0" r="0" b="0"/>
            <wp:docPr id="59848544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5447" name="Grafik 1" descr="Ein Bild, das Text, Screenshot, Zahl, Software enthält.&#10;&#10;Automatisch generierte Beschreibung"/>
                    <pic:cNvPicPr/>
                  </pic:nvPicPr>
                  <pic:blipFill>
                    <a:blip r:embed="rId20"/>
                    <a:stretch>
                      <a:fillRect/>
                    </a:stretch>
                  </pic:blipFill>
                  <pic:spPr>
                    <a:xfrm>
                      <a:off x="0" y="0"/>
                      <a:ext cx="5943600" cy="2515870"/>
                    </a:xfrm>
                    <a:prstGeom prst="rect">
                      <a:avLst/>
                    </a:prstGeom>
                  </pic:spPr>
                </pic:pic>
              </a:graphicData>
            </a:graphic>
          </wp:inline>
        </w:drawing>
      </w:r>
    </w:p>
    <w:p w14:paraId="7A5FF1F6" w14:textId="230F54AC" w:rsidR="003E0CAB" w:rsidRDefault="003E0CAB" w:rsidP="003E0CAB">
      <w:r>
        <w:t>Click the Add button &gt; Network Device</w:t>
      </w:r>
      <w:r w:rsidR="00AD4A32">
        <w:t xml:space="preserve">. This will become your LAN </w:t>
      </w:r>
      <w:proofErr w:type="gramStart"/>
      <w:r w:rsidR="00AD4A32">
        <w:t>connection</w:t>
      </w:r>
      <w:proofErr w:type="gramEnd"/>
    </w:p>
    <w:p w14:paraId="3370898E" w14:textId="4292DB0A" w:rsidR="00AD4A32" w:rsidRDefault="00AD4A32" w:rsidP="003E0CAB">
      <w:r>
        <w:rPr>
          <w:noProof/>
        </w:rPr>
        <w:lastRenderedPageBreak/>
        <w:drawing>
          <wp:inline distT="0" distB="0" distL="0" distR="0" wp14:anchorId="16E9E76D" wp14:editId="0D29BBC5">
            <wp:extent cx="4078586" cy="1270636"/>
            <wp:effectExtent l="0" t="0" r="0" b="5715"/>
            <wp:docPr id="128313465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4651" name="Grafik 1" descr="Ein Bild, das Text, Schrift, Zahl, Reihe enthält.&#10;&#10;Automatisch generierte Beschreibung"/>
                    <pic:cNvPicPr/>
                  </pic:nvPicPr>
                  <pic:blipFill>
                    <a:blip r:embed="rId21"/>
                    <a:stretch>
                      <a:fillRect/>
                    </a:stretch>
                  </pic:blipFill>
                  <pic:spPr>
                    <a:xfrm>
                      <a:off x="0" y="0"/>
                      <a:ext cx="4105950" cy="1279161"/>
                    </a:xfrm>
                    <a:prstGeom prst="rect">
                      <a:avLst/>
                    </a:prstGeom>
                  </pic:spPr>
                </pic:pic>
              </a:graphicData>
            </a:graphic>
          </wp:inline>
        </w:drawing>
      </w:r>
    </w:p>
    <w:p w14:paraId="07EFFD7F" w14:textId="4F9A2276" w:rsidR="00AD4A32" w:rsidRDefault="00AD4A32" w:rsidP="003E0CAB">
      <w:r>
        <w:t xml:space="preserve">Add a third network with VLAN20 </w:t>
      </w:r>
      <w:r w:rsidR="003E56EA">
        <w:t xml:space="preserve">for </w:t>
      </w:r>
      <w:proofErr w:type="spellStart"/>
      <w:r>
        <w:t>DtD</w:t>
      </w:r>
      <w:proofErr w:type="spellEnd"/>
      <w:r w:rsidR="003E56EA">
        <w:t xml:space="preserve"> (untick Firewall)</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2"/>
                    <a:stretch>
                      <a:fillRect/>
                    </a:stretch>
                  </pic:blipFill>
                  <pic:spPr>
                    <a:xfrm>
                      <a:off x="0" y="0"/>
                      <a:ext cx="4194023" cy="1307944"/>
                    </a:xfrm>
                    <a:prstGeom prst="rect">
                      <a:avLst/>
                    </a:prstGeom>
                  </pic:spPr>
                </pic:pic>
              </a:graphicData>
            </a:graphic>
          </wp:inline>
        </w:drawing>
      </w:r>
    </w:p>
    <w:p w14:paraId="697FCC28" w14:textId="78C311FE" w:rsidR="00AD4A32" w:rsidRDefault="00AD4A32" w:rsidP="003E0CAB"/>
    <w:p w14:paraId="28DBE517" w14:textId="2DC9CD38" w:rsidR="00D7589E" w:rsidRDefault="00D7589E" w:rsidP="003E0CAB">
      <w:r>
        <w:t>Result:</w:t>
      </w:r>
    </w:p>
    <w:p w14:paraId="458B7D9E" w14:textId="74E4287C" w:rsidR="00AD4A32" w:rsidRDefault="00C64801" w:rsidP="003E0CAB">
      <w:r>
        <w:rPr>
          <w:noProof/>
        </w:rPr>
        <w:drawing>
          <wp:inline distT="0" distB="0" distL="0" distR="0" wp14:anchorId="437271F7" wp14:editId="63C98440">
            <wp:extent cx="3865830" cy="659587"/>
            <wp:effectExtent l="0" t="0" r="1905" b="7620"/>
            <wp:docPr id="6147887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88781" name="Grafik 1" descr="Ein Bild, das Text, Screenshot, Schrift, Reihe enthält.&#10;&#10;Automatisch generierte Beschreibung"/>
                    <pic:cNvPicPr/>
                  </pic:nvPicPr>
                  <pic:blipFill>
                    <a:blip r:embed="rId23"/>
                    <a:stretch>
                      <a:fillRect/>
                    </a:stretch>
                  </pic:blipFill>
                  <pic:spPr>
                    <a:xfrm>
                      <a:off x="0" y="0"/>
                      <a:ext cx="3890862" cy="663858"/>
                    </a:xfrm>
                    <a:prstGeom prst="rect">
                      <a:avLst/>
                    </a:prstGeom>
                  </pic:spPr>
                </pic:pic>
              </a:graphicData>
            </a:graphic>
          </wp:inline>
        </w:drawing>
      </w:r>
    </w:p>
    <w:p w14:paraId="1DEA425F" w14:textId="77777777" w:rsidR="003E0CAB" w:rsidRDefault="003E0CAB" w:rsidP="00896162">
      <w:pPr>
        <w:pStyle w:val="berschrift2"/>
      </w:pPr>
      <w:bookmarkStart w:id="5" w:name="_Toc146263556"/>
      <w:r>
        <w:t xml:space="preserve">Setting Up the </w:t>
      </w:r>
      <w:proofErr w:type="spellStart"/>
      <w:r>
        <w:t>OpenWRT</w:t>
      </w:r>
      <w:proofErr w:type="spellEnd"/>
      <w:r>
        <w:t xml:space="preserve"> Disk</w:t>
      </w:r>
      <w:bookmarkEnd w:id="5"/>
    </w:p>
    <w:p w14:paraId="0C1D7EBF" w14:textId="4E90B74C" w:rsidR="00D7589E" w:rsidRDefault="00D7589E" w:rsidP="003E0CAB">
      <w:r>
        <w:t>Go to the shell of the server and download</w:t>
      </w:r>
      <w:r w:rsidR="005E0697">
        <w:t xml:space="preserve"> the</w:t>
      </w:r>
      <w:r>
        <w:t xml:space="preserve"> </w:t>
      </w:r>
      <w:proofErr w:type="gramStart"/>
      <w:r>
        <w:t>image</w:t>
      </w:r>
      <w:proofErr w:type="gramEnd"/>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4"/>
                    <a:stretch>
                      <a:fillRect/>
                    </a:stretch>
                  </pic:blipFill>
                  <pic:spPr>
                    <a:xfrm>
                      <a:off x="0" y="0"/>
                      <a:ext cx="5943600" cy="1239520"/>
                    </a:xfrm>
                    <a:prstGeom prst="rect">
                      <a:avLst/>
                    </a:prstGeom>
                  </pic:spPr>
                </pic:pic>
              </a:graphicData>
            </a:graphic>
          </wp:inline>
        </w:drawing>
      </w:r>
    </w:p>
    <w:p w14:paraId="37A8101D" w14:textId="128F359D" w:rsidR="00D7589E" w:rsidRPr="00F303A8" w:rsidRDefault="00D7589E" w:rsidP="00D7589E">
      <w:pPr>
        <w:pStyle w:val="Code"/>
        <w:rPr>
          <w:lang w:val="en-US"/>
        </w:rPr>
      </w:pPr>
      <w:proofErr w:type="spellStart"/>
      <w:r w:rsidRPr="00D7589E">
        <w:rPr>
          <w:lang w:val="en-US"/>
        </w:rPr>
        <w:t>wget</w:t>
      </w:r>
      <w:proofErr w:type="spellEnd"/>
      <w:r w:rsidRPr="00D7589E">
        <w:rPr>
          <w:lang w:val="en-US"/>
        </w:rPr>
        <w:t xml:space="preserve"> -O aredn.img.gz </w:t>
      </w:r>
      <w:r w:rsidR="00F303A8" w:rsidRPr="00F303A8">
        <w:rPr>
          <w:lang w:val="en-US"/>
        </w:rPr>
        <w:t>http://downloads.arednmesh.org/releases/3.23.8.0/targets/x86/64/aredn-3.23.8.0-x86-64-generic-ext4-combined.img.gz</w:t>
      </w:r>
    </w:p>
    <w:p w14:paraId="1CB520A2" w14:textId="77777777" w:rsidR="00D7589E" w:rsidRDefault="00D7589E" w:rsidP="003E0CAB"/>
    <w:p w14:paraId="35F6E554" w14:textId="1BFFA217" w:rsidR="003E0CAB" w:rsidRDefault="003E0CAB" w:rsidP="003E0CAB">
      <w:r>
        <w:t xml:space="preserve">extract the </w:t>
      </w:r>
      <w:proofErr w:type="spellStart"/>
      <w:r>
        <w:t>openwrt</w:t>
      </w:r>
      <w:proofErr w:type="spellEnd"/>
      <w:r>
        <w:t xml:space="preserve"> </w:t>
      </w:r>
      <w:proofErr w:type="spellStart"/>
      <w:proofErr w:type="gramStart"/>
      <w:r>
        <w:t>img</w:t>
      </w:r>
      <w:proofErr w:type="spellEnd"/>
      <w:proofErr w:type="gramEnd"/>
    </w:p>
    <w:p w14:paraId="5BC887F4" w14:textId="004045CD" w:rsidR="003E0CAB" w:rsidRPr="0019237F" w:rsidRDefault="003E0CAB" w:rsidP="008868F2">
      <w:pPr>
        <w:pStyle w:val="Code"/>
        <w:rPr>
          <w:lang w:val="en-US"/>
        </w:rPr>
      </w:pPr>
      <w:proofErr w:type="spellStart"/>
      <w:r w:rsidRPr="0019237F">
        <w:rPr>
          <w:lang w:val="en-US"/>
        </w:rPr>
        <w:t>gunzip</w:t>
      </w:r>
      <w:proofErr w:type="spellEnd"/>
      <w:r w:rsidRPr="0019237F">
        <w:rPr>
          <w:lang w:val="en-US"/>
        </w:rPr>
        <w:t xml:space="preserve"> ./</w:t>
      </w:r>
      <w:r w:rsidR="00D7589E" w:rsidRPr="0019237F">
        <w:rPr>
          <w:lang w:val="en-US"/>
        </w:rPr>
        <w:t>aredn</w:t>
      </w:r>
      <w:r w:rsidRPr="0019237F">
        <w:rPr>
          <w:lang w:val="en-US"/>
        </w:rPr>
        <w:t>.img.gz</w:t>
      </w:r>
    </w:p>
    <w:p w14:paraId="37147D93" w14:textId="6AF7D31E" w:rsidR="003E0CAB" w:rsidRDefault="003E0CAB" w:rsidP="003E0CAB">
      <w:r>
        <w:t xml:space="preserve">rename the extracted </w:t>
      </w:r>
      <w:proofErr w:type="spellStart"/>
      <w:proofErr w:type="gramStart"/>
      <w:r>
        <w:t>img</w:t>
      </w:r>
      <w:proofErr w:type="spellEnd"/>
      <w:proofErr w:type="gramEnd"/>
    </w:p>
    <w:p w14:paraId="28223364" w14:textId="42EC251A" w:rsidR="003E0CAB" w:rsidRPr="0019237F" w:rsidRDefault="003E0CAB" w:rsidP="008868F2">
      <w:pPr>
        <w:pStyle w:val="Code"/>
        <w:rPr>
          <w:lang w:val="en-US"/>
        </w:rPr>
      </w:pPr>
      <w:r w:rsidRPr="0019237F">
        <w:rPr>
          <w:lang w:val="en-US"/>
        </w:rPr>
        <w:t>mv ./</w:t>
      </w:r>
      <w:proofErr w:type="spellStart"/>
      <w:r w:rsidR="00103E90" w:rsidRPr="0019237F">
        <w:rPr>
          <w:lang w:val="en-US"/>
        </w:rPr>
        <w:t>aredn</w:t>
      </w:r>
      <w:proofErr w:type="spellEnd"/>
      <w:r w:rsidRPr="0019237F">
        <w:rPr>
          <w:lang w:val="en-US"/>
        </w:rPr>
        <w:t>*.</w:t>
      </w:r>
      <w:proofErr w:type="spellStart"/>
      <w:r w:rsidRPr="0019237F">
        <w:rPr>
          <w:lang w:val="en-US"/>
        </w:rPr>
        <w:t>img</w:t>
      </w:r>
      <w:proofErr w:type="spellEnd"/>
      <w:r w:rsidRPr="0019237F">
        <w:rPr>
          <w:lang w:val="en-US"/>
        </w:rPr>
        <w:t xml:space="preserve"> ./</w:t>
      </w:r>
      <w:proofErr w:type="spellStart"/>
      <w:r w:rsidR="00103E90" w:rsidRPr="0019237F">
        <w:rPr>
          <w:lang w:val="en-US"/>
        </w:rPr>
        <w:t>aredn</w:t>
      </w:r>
      <w:r w:rsidRPr="0019237F">
        <w:rPr>
          <w:lang w:val="en-US"/>
        </w:rPr>
        <w:t>.raw</w:t>
      </w:r>
      <w:proofErr w:type="spellEnd"/>
    </w:p>
    <w:p w14:paraId="431A45A4" w14:textId="654BF71C" w:rsidR="003E0CAB" w:rsidRDefault="003E0CAB" w:rsidP="003E0CAB">
      <w:r>
        <w:lastRenderedPageBreak/>
        <w:t xml:space="preserve">increase the raw disk to 512 </w:t>
      </w:r>
      <w:proofErr w:type="gramStart"/>
      <w:r>
        <w:t>MB</w:t>
      </w:r>
      <w:proofErr w:type="gramEnd"/>
    </w:p>
    <w:p w14:paraId="61EE74E6" w14:textId="3EAFB7A9" w:rsidR="003E0CAB" w:rsidRPr="0019237F" w:rsidRDefault="003E0CAB" w:rsidP="008868F2">
      <w:pPr>
        <w:pStyle w:val="Code"/>
        <w:rPr>
          <w:lang w:val="en-US"/>
        </w:rPr>
      </w:pPr>
      <w:proofErr w:type="spellStart"/>
      <w:r w:rsidRPr="0019237F">
        <w:rPr>
          <w:lang w:val="en-US"/>
        </w:rPr>
        <w:t>qemu-img</w:t>
      </w:r>
      <w:proofErr w:type="spellEnd"/>
      <w:r w:rsidRPr="0019237F">
        <w:rPr>
          <w:lang w:val="en-US"/>
        </w:rPr>
        <w:t xml:space="preserve"> resize -f raw ./</w:t>
      </w:r>
      <w:proofErr w:type="spellStart"/>
      <w:r w:rsidR="00103E90" w:rsidRPr="0019237F">
        <w:rPr>
          <w:lang w:val="en-US"/>
        </w:rPr>
        <w:t>aredn</w:t>
      </w:r>
      <w:r w:rsidRPr="0019237F">
        <w:rPr>
          <w:lang w:val="en-US"/>
        </w:rPr>
        <w:t>.raw</w:t>
      </w:r>
      <w:proofErr w:type="spellEnd"/>
      <w:r w:rsidRPr="0019237F">
        <w:rPr>
          <w:lang w:val="en-US"/>
        </w:rPr>
        <w:t xml:space="preserve"> </w:t>
      </w:r>
      <w:proofErr w:type="gramStart"/>
      <w:r w:rsidRPr="0019237F">
        <w:rPr>
          <w:lang w:val="en-US"/>
        </w:rPr>
        <w:t>512M</w:t>
      </w:r>
      <w:proofErr w:type="gramEnd"/>
    </w:p>
    <w:p w14:paraId="25EE81F1" w14:textId="75DFC30F" w:rsidR="003E0CAB" w:rsidRDefault="003E0CAB" w:rsidP="0097202A">
      <w:r>
        <w:t xml:space="preserve">import the disk to the </w:t>
      </w:r>
      <w:proofErr w:type="spellStart"/>
      <w:r>
        <w:t>openwrt</w:t>
      </w:r>
      <w:proofErr w:type="spellEnd"/>
      <w:r>
        <w:t xml:space="preserve">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proofErr w:type="spellStart"/>
      <w:r w:rsidRPr="0019237F">
        <w:rPr>
          <w:lang w:val="en-US"/>
        </w:rPr>
        <w:t>qm</w:t>
      </w:r>
      <w:proofErr w:type="spellEnd"/>
      <w:r w:rsidRPr="0019237F">
        <w:rPr>
          <w:lang w:val="en-US"/>
        </w:rPr>
        <w:t xml:space="preserve"> </w:t>
      </w:r>
      <w:proofErr w:type="spellStart"/>
      <w:r w:rsidRPr="0019237F">
        <w:rPr>
          <w:lang w:val="en-US"/>
        </w:rPr>
        <w:t>importdisk</w:t>
      </w:r>
      <w:proofErr w:type="spellEnd"/>
      <w:r w:rsidRPr="0019237F">
        <w:rPr>
          <w:lang w:val="en-US"/>
        </w:rPr>
        <w:t xml:space="preserve"> </w:t>
      </w:r>
      <w:r w:rsidR="0097202A" w:rsidRPr="005E0697">
        <w:rPr>
          <w:highlight w:val="yellow"/>
          <w:lang w:val="en-US"/>
        </w:rPr>
        <w:t>104</w:t>
      </w:r>
      <w:r w:rsidRPr="0019237F">
        <w:rPr>
          <w:lang w:val="en-US"/>
        </w:rPr>
        <w:t xml:space="preserve"> </w:t>
      </w:r>
      <w:r w:rsidR="0097202A" w:rsidRPr="0019237F">
        <w:rPr>
          <w:lang w:val="en-US"/>
        </w:rPr>
        <w:t>/root/</w:t>
      </w:r>
      <w:proofErr w:type="spellStart"/>
      <w:r w:rsidR="00103E90" w:rsidRPr="0019237F">
        <w:rPr>
          <w:lang w:val="en-US"/>
        </w:rPr>
        <w:t>aredn</w:t>
      </w:r>
      <w:r w:rsidRPr="0019237F">
        <w:rPr>
          <w:lang w:val="en-US"/>
        </w:rPr>
        <w:t>.raw</w:t>
      </w:r>
      <w:proofErr w:type="spellEnd"/>
      <w:r w:rsidRPr="0019237F">
        <w:rPr>
          <w:lang w:val="en-US"/>
        </w:rPr>
        <w:t xml:space="preserve"> </w:t>
      </w:r>
      <w:r w:rsidR="00103E90" w:rsidRPr="0019237F">
        <w:rPr>
          <w:lang w:val="en-US"/>
        </w:rPr>
        <w:t>local-</w:t>
      </w:r>
      <w:proofErr w:type="spellStart"/>
      <w:r w:rsidR="00103E90" w:rsidRPr="0019237F">
        <w:rPr>
          <w:lang w:val="en-US"/>
        </w:rPr>
        <w:t>lvm</w:t>
      </w:r>
      <w:proofErr w:type="spellEnd"/>
    </w:p>
    <w:p w14:paraId="6DCCE9B0" w14:textId="77777777" w:rsidR="00F303A8" w:rsidRDefault="00F303A8" w:rsidP="003E0CAB"/>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5"/>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6"/>
                    <a:stretch>
                      <a:fillRect/>
                    </a:stretch>
                  </pic:blipFill>
                  <pic:spPr>
                    <a:xfrm>
                      <a:off x="0" y="0"/>
                      <a:ext cx="4262095" cy="1958469"/>
                    </a:xfrm>
                    <a:prstGeom prst="rect">
                      <a:avLst/>
                    </a:prstGeom>
                  </pic:spPr>
                </pic:pic>
              </a:graphicData>
            </a:graphic>
          </wp:inline>
        </w:drawing>
      </w:r>
    </w:p>
    <w:p w14:paraId="592BB5CA" w14:textId="77777777" w:rsidR="0097202A" w:rsidRDefault="0097202A" w:rsidP="0097202A"/>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7"/>
                    <a:stretch>
                      <a:fillRect/>
                    </a:stretch>
                  </pic:blipFill>
                  <pic:spPr>
                    <a:xfrm>
                      <a:off x="0" y="0"/>
                      <a:ext cx="4815539" cy="2204550"/>
                    </a:xfrm>
                    <a:prstGeom prst="rect">
                      <a:avLst/>
                    </a:prstGeom>
                  </pic:spPr>
                </pic:pic>
              </a:graphicData>
            </a:graphic>
          </wp:inline>
        </w:drawing>
      </w:r>
    </w:p>
    <w:p w14:paraId="6A7E15CA" w14:textId="26AA71F5" w:rsidR="003E0CAB" w:rsidRDefault="003E0CAB" w:rsidP="003E0CAB">
      <w:r>
        <w:t xml:space="preserve">Click the Start button in the top right of the </w:t>
      </w:r>
      <w:r w:rsidR="005E0697">
        <w:t xml:space="preserve">Proxmox </w:t>
      </w:r>
      <w:proofErr w:type="gramStart"/>
      <w:r>
        <w:t>screen</w:t>
      </w:r>
      <w:proofErr w:type="gramEnd"/>
    </w:p>
    <w:p w14:paraId="0216DAC0" w14:textId="77777777" w:rsidR="003E0CAB" w:rsidRDefault="003E0CAB" w:rsidP="003E0CAB">
      <w:r>
        <w:t xml:space="preserve">Click the Console link to watch the boot </w:t>
      </w:r>
      <w:proofErr w:type="gramStart"/>
      <w:r>
        <w:t>process</w:t>
      </w:r>
      <w:proofErr w:type="gramEnd"/>
    </w:p>
    <w:p w14:paraId="41D2AE99" w14:textId="4913CF5D" w:rsidR="003E0CAB" w:rsidRDefault="003E0CAB" w:rsidP="003E0CAB">
      <w:r>
        <w:t xml:space="preserve">Wait for the text to stop scrolling and press </w:t>
      </w:r>
      <w:r w:rsidR="005E0697">
        <w:t>“</w:t>
      </w:r>
      <w:proofErr w:type="gramStart"/>
      <w:r>
        <w:t>Enter</w:t>
      </w:r>
      <w:r w:rsidR="005E0697">
        <w:t>”</w:t>
      </w:r>
      <w:proofErr w:type="gramEnd"/>
    </w:p>
    <w:p w14:paraId="4A80FBED" w14:textId="77777777" w:rsidR="003E0CAB" w:rsidRDefault="003E0CAB" w:rsidP="003E0CAB">
      <w:r>
        <w:t xml:space="preserve">Run the following command to change/set the root </w:t>
      </w:r>
      <w:proofErr w:type="gramStart"/>
      <w:r>
        <w:t>password</w:t>
      </w:r>
      <w:proofErr w:type="gramEnd"/>
    </w:p>
    <w:p w14:paraId="514D837F" w14:textId="77777777" w:rsidR="003E0CAB" w:rsidRDefault="003E0CAB" w:rsidP="003E0CAB">
      <w:r>
        <w:t>passwd</w:t>
      </w:r>
    </w:p>
    <w:p w14:paraId="48EAD17D" w14:textId="5D0B2F55" w:rsidR="003E0CAB" w:rsidRDefault="003E0CAB" w:rsidP="003E0CAB">
      <w:r>
        <w:t xml:space="preserve">Type a new root password </w:t>
      </w:r>
      <w:proofErr w:type="gramStart"/>
      <w:r>
        <w:t>twice</w:t>
      </w:r>
      <w:proofErr w:type="gramEnd"/>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5BE2660A" w:rsidR="005E0697" w:rsidRDefault="005E0697" w:rsidP="003E0CAB">
      <w:proofErr w:type="gramStart"/>
      <w:r>
        <w:t>Of course</w:t>
      </w:r>
      <w:proofErr w:type="gramEnd"/>
      <w:r>
        <w:t xml:space="preserve"> you can use any other VM that offers a browser and is connected to vmbr0/20.</w:t>
      </w:r>
    </w:p>
    <w:p w14:paraId="3193D000" w14:textId="21BD297E" w:rsidR="00896162" w:rsidRDefault="00896162" w:rsidP="008E16CD">
      <w:pPr>
        <w:pStyle w:val="berschrift1"/>
      </w:pPr>
      <w:bookmarkStart w:id="6" w:name="_Toc146263558"/>
      <w:r w:rsidRPr="008E16CD">
        <w:lastRenderedPageBreak/>
        <w:t>Create</w:t>
      </w:r>
      <w:r>
        <w:t xml:space="preserve"> a Debian VM as a management </w:t>
      </w:r>
      <w:proofErr w:type="gramStart"/>
      <w:r>
        <w:t>console</w:t>
      </w:r>
      <w:bookmarkEnd w:id="6"/>
      <w:proofErr w:type="gramEnd"/>
    </w:p>
    <w:p w14:paraId="3E2600D1" w14:textId="25743B33" w:rsidR="00896162" w:rsidRDefault="00000000" w:rsidP="00896162">
      <w:hyperlink r:id="rId28" w:history="1">
        <w:r w:rsidR="00896162" w:rsidRPr="00AE000B">
          <w:rPr>
            <w:rStyle w:val="Hyperlink"/>
          </w:rPr>
          <w:t>https://youtu.be/OUC7DMBfR3Y?si=y4r3edcwzzpd2JHJ</w:t>
        </w:r>
      </w:hyperlink>
    </w:p>
    <w:p w14:paraId="5D7372CB" w14:textId="77777777" w:rsidR="00B63349" w:rsidRDefault="00896162" w:rsidP="00896162">
      <w:r>
        <w:t xml:space="preserve">Download the Debian 11 iso </w:t>
      </w:r>
      <w:proofErr w:type="gramStart"/>
      <w:r>
        <w:t>Download</w:t>
      </w:r>
      <w:proofErr w:type="gramEnd"/>
    </w:p>
    <w:p w14:paraId="7B4311C7" w14:textId="31D9E12D" w:rsidR="00896162" w:rsidRDefault="00000000" w:rsidP="00896162">
      <w:hyperlink r:id="rId29"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0"/>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1"/>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2"/>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 xml:space="preserve">Leave the defaults on the System </w:t>
      </w:r>
      <w:proofErr w:type="gramStart"/>
      <w:r>
        <w:t>tab</w:t>
      </w:r>
      <w:proofErr w:type="gramEnd"/>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3"/>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 xml:space="preserve">On the Hard Disk tab, set the Disk size to 16 GiB or </w:t>
      </w:r>
      <w:proofErr w:type="gramStart"/>
      <w:r>
        <w:t>more</w:t>
      </w:r>
      <w:proofErr w:type="gramEnd"/>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4"/>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35"/>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36"/>
                    <a:stretch>
                      <a:fillRect/>
                    </a:stretch>
                  </pic:blipFill>
                  <pic:spPr>
                    <a:xfrm>
                      <a:off x="0" y="0"/>
                      <a:ext cx="1863718" cy="1325310"/>
                    </a:xfrm>
                    <a:prstGeom prst="rect">
                      <a:avLst/>
                    </a:prstGeom>
                  </pic:spPr>
                </pic:pic>
              </a:graphicData>
            </a:graphic>
          </wp:inline>
        </w:drawing>
      </w:r>
    </w:p>
    <w:p w14:paraId="13217EB4" w14:textId="577C5CF6" w:rsidR="009933F4" w:rsidRDefault="00896162" w:rsidP="00896162">
      <w:r>
        <w:t>Network tab</w:t>
      </w:r>
      <w:r w:rsidR="0035113E">
        <w:t xml:space="preserve"> (untick Firewall)</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18"/>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 xml:space="preserve">Verify the summary and click </w:t>
      </w:r>
      <w:proofErr w:type="gramStart"/>
      <w:r>
        <w:t>Finish</w:t>
      </w:r>
      <w:proofErr w:type="gramEnd"/>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37"/>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38"/>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lastRenderedPageBreak/>
        <w:t xml:space="preserve">Select a </w:t>
      </w:r>
      <w:proofErr w:type="gramStart"/>
      <w:r>
        <w:t>language</w:t>
      </w:r>
      <w:proofErr w:type="gramEnd"/>
      <w:r>
        <w:t xml:space="preserv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39"/>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0"/>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1"/>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t>Select a keyboard layout (can be changed later)</w:t>
      </w:r>
    </w:p>
    <w:p w14:paraId="56B37EEB" w14:textId="3456A294" w:rsidR="004F613E" w:rsidRDefault="004F613E" w:rsidP="00896162">
      <w:r>
        <w:rPr>
          <w:noProof/>
        </w:rPr>
        <w:lastRenderedPageBreak/>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2"/>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 xml:space="preserve">Enter a hostname for the </w:t>
      </w:r>
      <w:proofErr w:type="gramStart"/>
      <w:r>
        <w:t>VM</w:t>
      </w:r>
      <w:proofErr w:type="gramEnd"/>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3"/>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 xml:space="preserve">omain name </w:t>
      </w:r>
      <w:proofErr w:type="gramStart"/>
      <w:r w:rsidR="00896162">
        <w:t>empty</w:t>
      </w:r>
      <w:proofErr w:type="gramEnd"/>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44"/>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w:t>
      </w:r>
      <w:proofErr w:type="gramStart"/>
      <w:r>
        <w:t>empty</w:t>
      </w:r>
      <w:proofErr w:type="gramEnd"/>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45"/>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 xml:space="preserve">Enter the full name for the new </w:t>
      </w:r>
      <w:proofErr w:type="gramStart"/>
      <w:r>
        <w:t>user</w:t>
      </w:r>
      <w:proofErr w:type="gramEnd"/>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46"/>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 xml:space="preserve">Enter the username for the new </w:t>
      </w:r>
      <w:proofErr w:type="gramStart"/>
      <w:r>
        <w:t>user</w:t>
      </w:r>
      <w:proofErr w:type="gramEnd"/>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47"/>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w:t>
      </w:r>
      <w:proofErr w:type="gramStart"/>
      <w:r>
        <w:t>user</w:t>
      </w:r>
      <w:proofErr w:type="gramEnd"/>
      <w:r>
        <w:t xml:space="preserve">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48"/>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49"/>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0"/>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1"/>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 xml:space="preserve">lick </w:t>
      </w:r>
      <w:proofErr w:type="gramStart"/>
      <w:r w:rsidR="00896162">
        <w:t>Continue</w:t>
      </w:r>
      <w:proofErr w:type="gramEnd"/>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2"/>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 xml:space="preserve">Select Yes to confirm writing the </w:t>
      </w:r>
      <w:proofErr w:type="gramStart"/>
      <w:r>
        <w:t>changes</w:t>
      </w:r>
      <w:proofErr w:type="gramEnd"/>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3"/>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 xml:space="preserve">Wait for Debian to copy and install </w:t>
      </w:r>
      <w:proofErr w:type="gramStart"/>
      <w:r>
        <w:t>files</w:t>
      </w:r>
      <w:proofErr w:type="gramEnd"/>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54"/>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55"/>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56"/>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57"/>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58"/>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 xml:space="preserve">Select the software to </w:t>
      </w:r>
      <w:proofErr w:type="gramStart"/>
      <w:r>
        <w:t>install</w:t>
      </w:r>
      <w:proofErr w:type="gramEnd"/>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59"/>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 xml:space="preserve">Select Yes to install </w:t>
      </w:r>
      <w:proofErr w:type="gramStart"/>
      <w:r>
        <w:t>GRUB</w:t>
      </w:r>
      <w:proofErr w:type="gramEnd"/>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0"/>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 xml:space="preserve">the boot </w:t>
      </w:r>
      <w:proofErr w:type="gramStart"/>
      <w:r>
        <w:t>loader</w:t>
      </w:r>
      <w:proofErr w:type="gramEnd"/>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1"/>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2"/>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 xml:space="preserve">Go to the Console and </w:t>
      </w:r>
      <w:proofErr w:type="gramStart"/>
      <w:r>
        <w:t>login</w:t>
      </w:r>
      <w:proofErr w:type="gramEnd"/>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3"/>
                    <a:stretch>
                      <a:fillRect/>
                    </a:stretch>
                  </pic:blipFill>
                  <pic:spPr>
                    <a:xfrm>
                      <a:off x="0" y="0"/>
                      <a:ext cx="3209764" cy="1188229"/>
                    </a:xfrm>
                    <a:prstGeom prst="rect">
                      <a:avLst/>
                    </a:prstGeom>
                  </pic:spPr>
                </pic:pic>
              </a:graphicData>
            </a:graphic>
          </wp:inline>
        </w:drawing>
      </w:r>
    </w:p>
    <w:p w14:paraId="406E689A" w14:textId="334CD10E" w:rsidR="00896162" w:rsidRDefault="00FA5F00" w:rsidP="00896162">
      <w:r>
        <w:t xml:space="preserve">Start Firefox. On </w:t>
      </w:r>
      <w:hyperlink r:id="rId64" w:history="1">
        <w:r w:rsidRPr="00AE000B">
          <w:rPr>
            <w:rStyle w:val="Hyperlink"/>
          </w:rPr>
          <w:t>http://localnode.local.mesh</w:t>
        </w:r>
      </w:hyperlink>
      <w:r>
        <w:t xml:space="preserve"> you should see your AREDN server</w:t>
      </w:r>
      <w:r w:rsidR="0088626A">
        <w:t xml:space="preserve"> because y</w:t>
      </w:r>
      <w:r>
        <w:t>our management console is connected to the AREDN node via the vmbr</w:t>
      </w:r>
      <w:r w:rsidR="0088626A">
        <w:t>0/20</w:t>
      </w:r>
      <w:r>
        <w:t xml:space="preserve"> interface.</w:t>
      </w:r>
    </w:p>
    <w:p w14:paraId="7819BD02" w14:textId="0E74E54C" w:rsidR="00FF01B2" w:rsidRPr="00FF01B2" w:rsidRDefault="00FA5F00" w:rsidP="00FF01B2">
      <w:pPr>
        <w:pStyle w:val="berschrift1"/>
      </w:pPr>
      <w:bookmarkStart w:id="7" w:name="_Toc146263559"/>
      <w:r>
        <w:lastRenderedPageBreak/>
        <w:t>Setup AREDN server networks</w:t>
      </w:r>
      <w:bookmarkEnd w:id="7"/>
    </w:p>
    <w:p w14:paraId="5BFE56EE" w14:textId="6C9090F4" w:rsidR="00FA5F00" w:rsidRDefault="00FA5F00" w:rsidP="00896162">
      <w:r>
        <w:t>Open terminal</w:t>
      </w:r>
      <w:r w:rsidR="004F5333">
        <w:t xml:space="preserve"> and </w:t>
      </w:r>
      <w:proofErr w:type="spellStart"/>
      <w:r w:rsidR="004F5333">
        <w:t>ssh</w:t>
      </w:r>
      <w:proofErr w:type="spellEnd"/>
      <w:r w:rsidR="004F5333">
        <w:t xml:space="preserve"> into the AREDN server:</w:t>
      </w:r>
    </w:p>
    <w:p w14:paraId="3D5A277F" w14:textId="780DC4D1" w:rsidR="004F5333" w:rsidRDefault="002E7F9C" w:rsidP="002E7F9C">
      <w:pPr>
        <w:pStyle w:val="Code"/>
        <w:rPr>
          <w:lang w:val="en-US"/>
        </w:rPr>
      </w:pPr>
      <w:proofErr w:type="spellStart"/>
      <w:r w:rsidRPr="002E7F9C">
        <w:rPr>
          <w:lang w:val="en-US"/>
        </w:rPr>
        <w:t>ssh</w:t>
      </w:r>
      <w:proofErr w:type="spellEnd"/>
      <w:r w:rsidRPr="002E7F9C">
        <w:rPr>
          <w:lang w:val="en-US"/>
        </w:rPr>
        <w:t xml:space="preserve"> </w:t>
      </w:r>
      <w:hyperlink r:id="rId65" w:history="1">
        <w:r w:rsidRPr="002E7F9C">
          <w:rPr>
            <w:rStyle w:val="Hyperlink"/>
            <w:lang w:val="en-US"/>
          </w:rPr>
          <w:t>root@localnode.local.mesh</w:t>
        </w:r>
      </w:hyperlink>
      <w:r w:rsidRPr="002E7F9C">
        <w:rPr>
          <w:lang w:val="en-US"/>
        </w:rPr>
        <w:t xml:space="preserve"> -p 2222</w:t>
      </w:r>
    </w:p>
    <w:p w14:paraId="34DDA8B4" w14:textId="2A0E9F49" w:rsidR="002E7F9C" w:rsidRDefault="002E7F9C" w:rsidP="002E7F9C">
      <w:r>
        <w:t>Confirm fingerprint with “</w:t>
      </w:r>
      <w:proofErr w:type="gramStart"/>
      <w:r>
        <w:t>yes”</w:t>
      </w:r>
      <w:proofErr w:type="gramEnd"/>
    </w:p>
    <w:p w14:paraId="0ABF66E3" w14:textId="373F2311" w:rsidR="00FF01B2" w:rsidRDefault="00DB4CD7" w:rsidP="00DB4CD7">
      <w:pPr>
        <w:pStyle w:val="berschrift2"/>
      </w:pPr>
      <w:bookmarkStart w:id="8" w:name="_Toc146263560"/>
      <w:r>
        <w:t>Desired mapping</w:t>
      </w:r>
      <w:bookmarkEnd w:id="8"/>
    </w:p>
    <w:p w14:paraId="089C6061" w14:textId="5BB92F66" w:rsidR="00DB4CD7" w:rsidRPr="00DB4CD7" w:rsidRDefault="00DB4CD7" w:rsidP="00DB4CD7">
      <w:r>
        <w:t>In the end we would like the following mapping:</w:t>
      </w:r>
    </w:p>
    <w:p w14:paraId="719932DA" w14:textId="2DCC2A04" w:rsidR="00FF01B2" w:rsidRDefault="00BB283E" w:rsidP="002E7F9C">
      <w:r>
        <w:rPr>
          <w:noProof/>
        </w:rPr>
        <w:drawing>
          <wp:inline distT="0" distB="0" distL="0" distR="0" wp14:anchorId="0C74B705" wp14:editId="5523C0E9">
            <wp:extent cx="5943600" cy="486410"/>
            <wp:effectExtent l="0" t="0" r="0" b="8890"/>
            <wp:docPr id="9381858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85842" name=""/>
                    <pic:cNvPicPr/>
                  </pic:nvPicPr>
                  <pic:blipFill>
                    <a:blip r:embed="rId66"/>
                    <a:stretch>
                      <a:fillRect/>
                    </a:stretch>
                  </pic:blipFill>
                  <pic:spPr>
                    <a:xfrm>
                      <a:off x="0" y="0"/>
                      <a:ext cx="5943600" cy="486410"/>
                    </a:xfrm>
                    <a:prstGeom prst="rect">
                      <a:avLst/>
                    </a:prstGeom>
                  </pic:spPr>
                </pic:pic>
              </a:graphicData>
            </a:graphic>
          </wp:inline>
        </w:drawing>
      </w:r>
    </w:p>
    <w:p w14:paraId="6DE88B3B" w14:textId="6CABA35C" w:rsidR="00DB4CD7" w:rsidRDefault="00DB4CD7" w:rsidP="002E7F9C">
      <w:r>
        <w:t xml:space="preserve">The mapping </w:t>
      </w:r>
      <w:r w:rsidR="00AF770F">
        <w:t xml:space="preserve">of the </w:t>
      </w:r>
      <w:r>
        <w:t>net</w:t>
      </w:r>
      <w:r w:rsidR="00AF770F">
        <w:t xml:space="preserve">s </w:t>
      </w:r>
      <w:proofErr w:type="gramStart"/>
      <w:r>
        <w:t>has to</w:t>
      </w:r>
      <w:proofErr w:type="gramEnd"/>
      <w:r>
        <w:t xml:space="preserve"> be done now</w:t>
      </w:r>
      <w:r w:rsidR="00BB283E">
        <w:t xml:space="preserve"> in the terminal of the Management console</w:t>
      </w:r>
      <w:r>
        <w:t>.</w:t>
      </w:r>
      <w:r w:rsidR="00BB283E">
        <w:t xml:space="preserve"> Connect first to your AREDN server:</w:t>
      </w:r>
    </w:p>
    <w:p w14:paraId="14F80A10" w14:textId="3A23C21E" w:rsidR="00BB283E" w:rsidRDefault="00BB283E" w:rsidP="002E7F9C">
      <w:r>
        <w:rPr>
          <w:noProof/>
        </w:rPr>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67"/>
                    <a:stretch>
                      <a:fillRect/>
                    </a:stretch>
                  </pic:blipFill>
                  <pic:spPr>
                    <a:xfrm>
                      <a:off x="0" y="0"/>
                      <a:ext cx="4004082" cy="1273093"/>
                    </a:xfrm>
                    <a:prstGeom prst="rect">
                      <a:avLst/>
                    </a:prstGeom>
                  </pic:spPr>
                </pic:pic>
              </a:graphicData>
            </a:graphic>
          </wp:inline>
        </w:drawing>
      </w:r>
    </w:p>
    <w:p w14:paraId="45F4646A" w14:textId="0557D076" w:rsidR="00BB283E" w:rsidRDefault="00BB283E" w:rsidP="002E7F9C">
      <w:r>
        <w:t xml:space="preserve">Press yes, and enter the </w:t>
      </w:r>
      <w:proofErr w:type="gramStart"/>
      <w:r>
        <w:t>password</w:t>
      </w:r>
      <w:proofErr w:type="gramEnd"/>
    </w:p>
    <w:p w14:paraId="3797B5F6" w14:textId="101B94B5" w:rsidR="00BB283E" w:rsidRPr="00BB283E" w:rsidRDefault="00BB283E" w:rsidP="00BB283E">
      <w:pPr>
        <w:pStyle w:val="Code"/>
        <w:rPr>
          <w:lang w:val="en-US"/>
        </w:rPr>
      </w:pPr>
      <w:proofErr w:type="spellStart"/>
      <w:r w:rsidRPr="00BB283E">
        <w:rPr>
          <w:lang w:val="en-US"/>
        </w:rPr>
        <w:t>ssh</w:t>
      </w:r>
      <w:proofErr w:type="spellEnd"/>
      <w:r w:rsidRPr="00BB283E">
        <w:rPr>
          <w:lang w:val="en-US"/>
        </w:rPr>
        <w:t xml:space="preserve">-keygen -l root -p 2222 </w:t>
      </w:r>
      <w:proofErr w:type="spellStart"/>
      <w:r w:rsidRPr="00BB283E">
        <w:rPr>
          <w:lang w:val="en-US"/>
        </w:rPr>
        <w:t>localnode</w:t>
      </w:r>
      <w:proofErr w:type="spellEnd"/>
    </w:p>
    <w:p w14:paraId="45A1D2E7" w14:textId="77777777" w:rsidR="00BB283E" w:rsidRDefault="00BB283E" w:rsidP="00BB283E"/>
    <w:p w14:paraId="6678A24F" w14:textId="2747823B" w:rsidR="00A37CF8" w:rsidRDefault="00A37CF8" w:rsidP="00BB283E">
      <w:r>
        <w:t xml:space="preserve">Now you are in the </w:t>
      </w:r>
      <w:proofErr w:type="gramStart"/>
      <w:r>
        <w:t>console</w:t>
      </w:r>
      <w:proofErr w:type="gramEnd"/>
    </w:p>
    <w:p w14:paraId="477DCF35" w14:textId="0901497B" w:rsidR="00A37CF8" w:rsidRDefault="00A37CF8" w:rsidP="00BB283E">
      <w:r>
        <w:rPr>
          <w:noProof/>
        </w:rPr>
        <w:drawing>
          <wp:inline distT="0" distB="0" distL="0" distR="0" wp14:anchorId="116CAE5B" wp14:editId="5FF4FAC2">
            <wp:extent cx="1919335" cy="1448729"/>
            <wp:effectExtent l="0" t="0" r="5080" b="0"/>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68"/>
                    <a:stretch>
                      <a:fillRect/>
                    </a:stretch>
                  </pic:blipFill>
                  <pic:spPr>
                    <a:xfrm>
                      <a:off x="0" y="0"/>
                      <a:ext cx="1926703" cy="1454290"/>
                    </a:xfrm>
                    <a:prstGeom prst="rect">
                      <a:avLst/>
                    </a:prstGeom>
                  </pic:spPr>
                </pic:pic>
              </a:graphicData>
            </a:graphic>
          </wp:inline>
        </w:drawing>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w:t>
      </w:r>
      <w:proofErr w:type="spellStart"/>
      <w:r w:rsidRPr="002E7F9C">
        <w:rPr>
          <w:lang w:val="en-US"/>
        </w:rPr>
        <w:t>etc</w:t>
      </w:r>
      <w:proofErr w:type="spellEnd"/>
      <w:r w:rsidRPr="002E7F9C">
        <w:rPr>
          <w:lang w:val="en-US"/>
        </w:rPr>
        <w:t>/config/network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lastRenderedPageBreak/>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69"/>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70"/>
                    <a:stretch>
                      <a:fillRect/>
                    </a:stretch>
                  </pic:blipFill>
                  <pic:spPr>
                    <a:xfrm>
                      <a:off x="0" y="0"/>
                      <a:ext cx="1267107" cy="796111"/>
                    </a:xfrm>
                    <a:prstGeom prst="rect">
                      <a:avLst/>
                    </a:prstGeom>
                  </pic:spPr>
                </pic:pic>
              </a:graphicData>
            </a:graphic>
          </wp:inline>
        </w:drawing>
      </w:r>
    </w:p>
    <w:p w14:paraId="4845317B" w14:textId="0F3067B7" w:rsidR="002E7F9C" w:rsidRDefault="002E7F9C" w:rsidP="002E7F9C">
      <w:r>
        <w:t>Adjust the WAN configuration:</w:t>
      </w:r>
    </w:p>
    <w:p w14:paraId="7281271C" w14:textId="50F0A04F" w:rsidR="002E7F9C" w:rsidRDefault="005A0383" w:rsidP="002E7F9C">
      <w:r>
        <w:rPr>
          <w:noProof/>
        </w:rPr>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71"/>
                    <a:stretch>
                      <a:fillRect/>
                    </a:stretch>
                  </pic:blipFill>
                  <pic:spPr>
                    <a:xfrm>
                      <a:off x="0" y="0"/>
                      <a:ext cx="1762571" cy="1943843"/>
                    </a:xfrm>
                    <a:prstGeom prst="rect">
                      <a:avLst/>
                    </a:prstGeom>
                  </pic:spPr>
                </pic:pic>
              </a:graphicData>
            </a:graphic>
          </wp:inline>
        </w:drawing>
      </w:r>
    </w:p>
    <w:p w14:paraId="6FDB9046" w14:textId="65E2D3B3" w:rsidR="00FF01B2" w:rsidRDefault="00FF01B2" w:rsidP="002E7F9C">
      <w:r>
        <w:t xml:space="preserve">The LAN is connected to eth0 that is net0 in </w:t>
      </w:r>
      <w:r w:rsidR="005A0383">
        <w:t>P</w:t>
      </w:r>
      <w:r>
        <w:t xml:space="preserve">roxmox on VLAN </w:t>
      </w:r>
      <w:r w:rsidR="00A37CF8">
        <w:t>20</w:t>
      </w:r>
      <w:r>
        <w:t xml:space="preserve">. Only our management console is connected to this network. </w:t>
      </w:r>
      <w:proofErr w:type="gramStart"/>
      <w:r>
        <w:t>So</w:t>
      </w:r>
      <w:proofErr w:type="gramEnd"/>
      <w:r>
        <w:t xml:space="preserve"> the DHCP server inside the AREDN server is insulated and does not harm your home network.</w:t>
      </w:r>
    </w:p>
    <w:p w14:paraId="7B917416" w14:textId="5E03D51F" w:rsidR="00FF01B2" w:rsidRDefault="00FF01B2" w:rsidP="002E7F9C">
      <w:r>
        <w:t xml:space="preserve">Connect the WAN port to the internet. eth1 is </w:t>
      </w:r>
      <w:r w:rsidR="00DB4CD7">
        <w:t>connected to the</w:t>
      </w:r>
      <w:r w:rsidR="00B65A81">
        <w:t xml:space="preserve"> </w:t>
      </w:r>
      <w:r w:rsidR="00BA565F">
        <w:t>RJ45 connector of your server using vmbr0. It uses the general purpose VLAN 1 and will get a DHCP address from your home network</w:t>
      </w:r>
      <w:r w:rsidR="00B65A81">
        <w:t>.</w:t>
      </w:r>
    </w:p>
    <w:p w14:paraId="02E3CFCC" w14:textId="4CA612EB" w:rsidR="00FF01B2" w:rsidRDefault="005A0383" w:rsidP="002E7F9C">
      <w:r>
        <w:rPr>
          <w:noProof/>
        </w:rPr>
        <w:lastRenderedPageBreak/>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72"/>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 xml:space="preserve">The </w:t>
      </w:r>
      <w:proofErr w:type="spellStart"/>
      <w:r>
        <w:t>DtD</w:t>
      </w:r>
      <w:proofErr w:type="spellEnd"/>
      <w:r>
        <w:t xml:space="preserve"> (device-to-device) port is connected to the RJ45 of your Proxmox server via vmbr0, but this time using VLAN 2. To avoid problems with the DHCP server of other AREDN devices like the hap routers, we </w:t>
      </w:r>
      <w:proofErr w:type="gramStart"/>
      <w:r>
        <w:t>have to</w:t>
      </w:r>
      <w:proofErr w:type="gramEnd"/>
      <w:r>
        <w:t xml:space="preserve">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73"/>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w:t>
      </w:r>
      <w:proofErr w:type="gramStart"/>
      <w:r>
        <w:t>2:</w:t>
      </w:r>
      <w:r w:rsidRPr="00B65A81">
        <w:rPr>
          <w:color w:val="FF0000"/>
        </w:rPr>
        <w:t>u</w:t>
      </w:r>
      <w:proofErr w:type="gramEnd"/>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t xml:space="preserve">Press the “escape” button and </w:t>
      </w:r>
      <w:proofErr w:type="gramStart"/>
      <w:r>
        <w:t>“:</w:t>
      </w:r>
      <w:proofErr w:type="spellStart"/>
      <w:r>
        <w:t>wq</w:t>
      </w:r>
      <w:proofErr w:type="spellEnd"/>
      <w:proofErr w:type="gramEnd"/>
      <w:r>
        <w:t>” to save your changes.</w:t>
      </w:r>
    </w:p>
    <w:p w14:paraId="5F428922" w14:textId="5EC92A36" w:rsidR="00141192" w:rsidRDefault="00141192" w:rsidP="002E7F9C">
      <w:r>
        <w:t>Reboot.</w:t>
      </w:r>
    </w:p>
    <w:p w14:paraId="570BB7CA" w14:textId="06382F23" w:rsidR="00141192" w:rsidRDefault="00E55A35" w:rsidP="002E7F9C">
      <w:r>
        <w:t xml:space="preserve">Now you can connect to </w:t>
      </w:r>
      <w:proofErr w:type="spellStart"/>
      <w:proofErr w:type="gramStart"/>
      <w:r>
        <w:t>localnode.local</w:t>
      </w:r>
      <w:proofErr w:type="gramEnd"/>
      <w:r>
        <w:t>.mesh</w:t>
      </w:r>
      <w:proofErr w:type="spellEnd"/>
      <w:r>
        <w:t xml:space="preserve"> via Firefox and start to customize your server.</w:t>
      </w:r>
    </w:p>
    <w:p w14:paraId="23F7255E" w14:textId="4287143A" w:rsidR="00E55A35" w:rsidRDefault="00E55A35" w:rsidP="002E7F9C">
      <w:r>
        <w:t>Give it the name: Callsign-VM-TUNNELSERVER</w:t>
      </w:r>
    </w:p>
    <w:p w14:paraId="0445046A" w14:textId="67C6F2A4" w:rsidR="00E55A35" w:rsidRDefault="00E55A35" w:rsidP="002E7F9C">
      <w:r>
        <w:t>Connect it as a client to your tunnel server in the AREDN network. Make sure the administrator of your tunnel adjusts the name and the address of your new server. Maybe you want to run in parallel for a few days.</w:t>
      </w:r>
      <w:r w:rsidRPr="00E55A35">
        <w:t xml:space="preserve"> </w:t>
      </w:r>
      <w:r>
        <w:t>After connecting to your tunnel server, you should see the other nodes in the net.</w:t>
      </w:r>
    </w:p>
    <w:p w14:paraId="72E8BB8B" w14:textId="0B169E28" w:rsidR="00E55A35" w:rsidRDefault="00E55A35" w:rsidP="002E7F9C">
      <w:r>
        <w:t>Now</w:t>
      </w:r>
      <w:r w:rsidR="00BC50DC">
        <w:t>,</w:t>
      </w:r>
      <w:r>
        <w:t xml:space="preserve"> you can add the tunnels you serve. Do not forget to forward port 5525 to the address of your tunnel server</w:t>
      </w:r>
      <w:r w:rsidR="00BC50DC">
        <w:t>.</w:t>
      </w:r>
    </w:p>
    <w:p w14:paraId="0D121269" w14:textId="221A65F4" w:rsidR="00F91210" w:rsidRDefault="00B65A81" w:rsidP="002E7F9C">
      <w:r>
        <w:rPr>
          <w:noProof/>
        </w:rPr>
        <w:lastRenderedPageBreak/>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74"/>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 xml:space="preserve">Now your Server should be connected to the </w:t>
      </w:r>
      <w:proofErr w:type="spellStart"/>
      <w:r>
        <w:t>SwissDigitalNet</w:t>
      </w:r>
      <w:proofErr w:type="spellEnd"/>
      <w:r>
        <w: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75"/>
                    <a:stretch>
                      <a:fillRect/>
                    </a:stretch>
                  </pic:blipFill>
                  <pic:spPr>
                    <a:xfrm>
                      <a:off x="0" y="0"/>
                      <a:ext cx="3843923" cy="2483355"/>
                    </a:xfrm>
                    <a:prstGeom prst="rect">
                      <a:avLst/>
                    </a:prstGeom>
                  </pic:spPr>
                </pic:pic>
              </a:graphicData>
            </a:graphic>
          </wp:inline>
        </w:drawing>
      </w:r>
    </w:p>
    <w:p w14:paraId="338A3029" w14:textId="177B3D5F" w:rsidR="00F91210" w:rsidRDefault="00F91210" w:rsidP="00F91210">
      <w:pPr>
        <w:pStyle w:val="berschrift2"/>
      </w:pPr>
      <w:bookmarkStart w:id="9" w:name="_Toc146263561"/>
      <w:r>
        <w:t>Backup</w:t>
      </w:r>
      <w:bookmarkEnd w:id="9"/>
    </w:p>
    <w:p w14:paraId="3E832A19" w14:textId="2019CACE" w:rsidR="00F91210" w:rsidRDefault="00F91210" w:rsidP="00F91210">
      <w:r>
        <w:t>Backup machine to the local directory</w:t>
      </w:r>
    </w:p>
    <w:p w14:paraId="09ADA50D" w14:textId="771D4A5E" w:rsidR="00AC18DB" w:rsidRDefault="009A747A" w:rsidP="00F91210">
      <w:r>
        <w:rPr>
          <w:noProof/>
        </w:rPr>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76"/>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 xml:space="preserve">You find this </w:t>
      </w:r>
      <w:proofErr w:type="gramStart"/>
      <w:r>
        <w:t>directory</w:t>
      </w:r>
      <w:proofErr w:type="gramEnd"/>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w:t>
      </w:r>
      <w:proofErr w:type="spellStart"/>
      <w:r w:rsidR="00F91210" w:rsidRPr="009A747A">
        <w:rPr>
          <w:lang w:val="en-US"/>
        </w:rPr>
        <w:t>vz</w:t>
      </w:r>
      <w:proofErr w:type="spellEnd"/>
      <w:r w:rsidR="00F91210" w:rsidRPr="009A747A">
        <w:rPr>
          <w:lang w:val="en-US"/>
        </w:rPr>
        <w:t>/dump/</w:t>
      </w:r>
    </w:p>
    <w:p w14:paraId="6ABA5C07" w14:textId="6475C595" w:rsidR="00F91210" w:rsidRDefault="00F91210" w:rsidP="00F91210">
      <w:r>
        <w:t xml:space="preserve">on the </w:t>
      </w:r>
      <w:r w:rsidR="00D871A6">
        <w:t>P</w:t>
      </w:r>
      <w:r>
        <w:t xml:space="preserve">roxmox </w:t>
      </w:r>
      <w:r w:rsidRPr="005F78FE">
        <w:rPr>
          <w:color w:val="FF0000"/>
        </w:rPr>
        <w:t>server</w:t>
      </w:r>
      <w:r>
        <w:t xml:space="preserve">. It can be saved to the local disk using </w:t>
      </w:r>
      <w:proofErr w:type="gramStart"/>
      <w:r>
        <w:t>WinSCP</w:t>
      </w:r>
      <w:proofErr w:type="gramEnd"/>
    </w:p>
    <w:p w14:paraId="0011919A" w14:textId="77777777" w:rsidR="005E0697" w:rsidRDefault="005E0697" w:rsidP="005E0697">
      <w:pPr>
        <w:pStyle w:val="berschrift2"/>
      </w:pPr>
      <w:bookmarkStart w:id="10" w:name="_Toc146263557"/>
      <w:bookmarkStart w:id="11" w:name="_Toc146263562"/>
      <w:r>
        <w:t>Install QUEMU Agent</w:t>
      </w:r>
      <w:bookmarkEnd w:id="10"/>
    </w:p>
    <w:p w14:paraId="3D0B820F" w14:textId="77777777" w:rsidR="005E0697" w:rsidRDefault="005E0697" w:rsidP="005E0697">
      <w:r>
        <w:t>Necessary to control (</w:t>
      </w:r>
      <w:proofErr w:type="gramStart"/>
      <w:r>
        <w:t>e.g.</w:t>
      </w:r>
      <w:proofErr w:type="gramEnd"/>
      <w:r>
        <w:t xml:space="preserve"> shut down) the AREDN VM from Proxmox</w:t>
      </w:r>
    </w:p>
    <w:p w14:paraId="7FE976BE" w14:textId="2ABC2BC0" w:rsidR="005F78FE" w:rsidRDefault="005F78FE" w:rsidP="005E0697">
      <w:r>
        <w:t xml:space="preserve">In your management console, you select the </w:t>
      </w:r>
      <w:proofErr w:type="spellStart"/>
      <w:r>
        <w:t>filerepo</w:t>
      </w:r>
      <w:proofErr w:type="spellEnd"/>
      <w:r>
        <w:t>:</w:t>
      </w:r>
    </w:p>
    <w:p w14:paraId="359275F1" w14:textId="41F99036" w:rsidR="005F78FE" w:rsidRDefault="005F78FE" w:rsidP="005E0697">
      <w:r>
        <w:rPr>
          <w:noProof/>
        </w:rPr>
        <w:lastRenderedPageBreak/>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77"/>
                    <a:stretch>
                      <a:fillRect/>
                    </a:stretch>
                  </pic:blipFill>
                  <pic:spPr>
                    <a:xfrm>
                      <a:off x="0" y="0"/>
                      <a:ext cx="2725720" cy="1498272"/>
                    </a:xfrm>
                    <a:prstGeom prst="rect">
                      <a:avLst/>
                    </a:prstGeom>
                  </pic:spPr>
                </pic:pic>
              </a:graphicData>
            </a:graphic>
          </wp:inline>
        </w:drawing>
      </w:r>
    </w:p>
    <w:p w14:paraId="4E935218" w14:textId="77777777" w:rsidR="005F78FE" w:rsidRDefault="005F78FE" w:rsidP="005E0697">
      <w:r>
        <w:t>And copy this link:</w:t>
      </w:r>
    </w:p>
    <w:p w14:paraId="7A1617A6" w14:textId="04C14F72" w:rsidR="005F78FE" w:rsidRDefault="005F78FE" w:rsidP="005E0697">
      <w:r>
        <w:rPr>
          <w:noProof/>
        </w:rPr>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78"/>
                    <a:stretch>
                      <a:fillRect/>
                    </a:stretch>
                  </pic:blipFill>
                  <pic:spPr>
                    <a:xfrm>
                      <a:off x="0" y="0"/>
                      <a:ext cx="2891173" cy="2310776"/>
                    </a:xfrm>
                    <a:prstGeom prst="rect">
                      <a:avLst/>
                    </a:prstGeom>
                  </pic:spPr>
                </pic:pic>
              </a:graphicData>
            </a:graphic>
          </wp:inline>
        </w:drawing>
      </w:r>
    </w:p>
    <w:p w14:paraId="4243E899" w14:textId="46B1BACB" w:rsidR="005F78FE" w:rsidRPr="00A71CB8" w:rsidRDefault="005F78FE" w:rsidP="005E0697">
      <w:r>
        <w:t xml:space="preserve">Now you paste the link into your terminal and add the yellow </w:t>
      </w:r>
      <w:proofErr w:type="gramStart"/>
      <w:r>
        <w:t>command</w:t>
      </w:r>
      <w:proofErr w:type="gramEnd"/>
    </w:p>
    <w:p w14:paraId="7D894D5E" w14:textId="77777777"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http://hb9edi-vm-gw.local.mesh/filerepo/install_qemu_x86_agents_3.28.0.sh </w:t>
      </w:r>
      <w:r w:rsidRPr="005F78FE">
        <w:rPr>
          <w:sz w:val="18"/>
          <w:szCs w:val="20"/>
          <w:highlight w:val="yellow"/>
          <w:lang w:val="en-GB"/>
        </w:rPr>
        <w:t>|ash</w:t>
      </w:r>
    </w:p>
    <w:p w14:paraId="176A0769" w14:textId="77777777" w:rsidR="005E0697" w:rsidRDefault="005E0697" w:rsidP="005E0697">
      <w:pPr>
        <w:rPr>
          <w:lang w:val="en-GB"/>
        </w:rPr>
      </w:pPr>
    </w:p>
    <w:p w14:paraId="59AB0F26" w14:textId="744B46E2" w:rsidR="005E0697" w:rsidRDefault="005F78FE" w:rsidP="005E0697">
      <w:pPr>
        <w:rPr>
          <w:lang w:val="en-GB"/>
        </w:rPr>
      </w:pPr>
      <w:r>
        <w:rPr>
          <w:lang w:val="en-GB"/>
        </w:rPr>
        <w:t>Finally, you e</w:t>
      </w:r>
      <w:r w:rsidR="005E0697">
        <w:rPr>
          <w:lang w:val="en-GB"/>
        </w:rPr>
        <w:t>nable Guest Agent</w:t>
      </w:r>
    </w:p>
    <w:p w14:paraId="12711400" w14:textId="77777777" w:rsidR="005E0697" w:rsidRDefault="005E0697" w:rsidP="005E0697">
      <w:pPr>
        <w:rPr>
          <w:lang w:val="en-GB"/>
        </w:rPr>
      </w:pPr>
      <w:r>
        <w:rPr>
          <w:noProof/>
        </w:rPr>
        <w:drawing>
          <wp:inline distT="0" distB="0" distL="0" distR="0" wp14:anchorId="17190CC2" wp14:editId="370B3044">
            <wp:extent cx="3114392" cy="2001063"/>
            <wp:effectExtent l="0" t="0" r="0" b="0"/>
            <wp:docPr id="23193786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7865" name="Grafik 1" descr="Ein Bild, das Text, Screenshot, Software, Multimedia-Software enthält.&#10;&#10;Automatisch generierte Beschreibung"/>
                    <pic:cNvPicPr/>
                  </pic:nvPicPr>
                  <pic:blipFill>
                    <a:blip r:embed="rId79"/>
                    <a:stretch>
                      <a:fillRect/>
                    </a:stretch>
                  </pic:blipFill>
                  <pic:spPr>
                    <a:xfrm>
                      <a:off x="0" y="0"/>
                      <a:ext cx="3120710" cy="2005122"/>
                    </a:xfrm>
                    <a:prstGeom prst="rect">
                      <a:avLst/>
                    </a:prstGeom>
                  </pic:spPr>
                </pic:pic>
              </a:graphicData>
            </a:graphic>
          </wp:inline>
        </w:drawing>
      </w:r>
    </w:p>
    <w:p w14:paraId="09F27412" w14:textId="1A69B3B6" w:rsidR="005F78FE" w:rsidRDefault="005F78FE" w:rsidP="005E0697">
      <w:pPr>
        <w:rPr>
          <w:lang w:val="en-GB"/>
        </w:rPr>
      </w:pPr>
      <w:r>
        <w:rPr>
          <w:lang w:val="en-GB"/>
        </w:rPr>
        <w:t>Now your tunnel server on a Gateway is ready to be connected to the world.</w:t>
      </w:r>
    </w:p>
    <w:p w14:paraId="0FAC192D" w14:textId="28DD731C" w:rsidR="00D23870" w:rsidRDefault="00D23870" w:rsidP="00D23870">
      <w:pPr>
        <w:pStyle w:val="berschrift1"/>
        <w:rPr>
          <w:lang w:val="en-GB"/>
        </w:rPr>
      </w:pPr>
      <w:r>
        <w:rPr>
          <w:lang w:val="en-GB"/>
        </w:rPr>
        <w:lastRenderedPageBreak/>
        <w:t>AREDN Virtual Machine as a telephone server</w:t>
      </w:r>
    </w:p>
    <w:p w14:paraId="17A68771" w14:textId="48A6C0D1" w:rsidR="00D23870" w:rsidRDefault="00D23870" w:rsidP="00D23870">
      <w:pPr>
        <w:pStyle w:val="berschrift2"/>
        <w:rPr>
          <w:lang w:val="en-GB"/>
        </w:rPr>
      </w:pPr>
      <w:r>
        <w:rPr>
          <w:lang w:val="en-GB"/>
        </w:rPr>
        <w:t>Setup</w:t>
      </w:r>
    </w:p>
    <w:p w14:paraId="3CD435BA" w14:textId="6DDAB688" w:rsidR="00D23870" w:rsidRDefault="00D23870" w:rsidP="00D23870">
      <w:pPr>
        <w:rPr>
          <w:lang w:val="en-GB"/>
        </w:rPr>
      </w:pPr>
      <w:r>
        <w:rPr>
          <w:lang w:val="en-GB"/>
        </w:rPr>
        <w:t xml:space="preserve">I add a new VM in addition to the tunnel server. If you do not operate a tunnel server, you just create a VM for your telephone </w:t>
      </w:r>
      <w:proofErr w:type="gramStart"/>
      <w:r>
        <w:rPr>
          <w:lang w:val="en-GB"/>
        </w:rPr>
        <w:t>server</w:t>
      </w:r>
      <w:proofErr w:type="gramEnd"/>
    </w:p>
    <w:p w14:paraId="3728408F" w14:textId="7BF9E507" w:rsidR="00D23870" w:rsidRDefault="00D23870" w:rsidP="00D23870">
      <w:pPr>
        <w:rPr>
          <w:lang w:val="en-GB"/>
        </w:rPr>
      </w:pPr>
      <w:r>
        <w:rPr>
          <w:lang w:val="en-GB"/>
        </w:rPr>
        <w:t xml:space="preserve">The basis setup </w:t>
      </w:r>
      <w:proofErr w:type="gramStart"/>
      <w:r>
        <w:rPr>
          <w:lang w:val="en-GB"/>
        </w:rPr>
        <w:t>has to</w:t>
      </w:r>
      <w:proofErr w:type="gramEnd"/>
      <w:r>
        <w:rPr>
          <w:lang w:val="en-GB"/>
        </w:rPr>
        <w:t xml:space="preserve"> be done the same way as before. One difference is that we chose VLAN10 as the management connection:</w:t>
      </w:r>
    </w:p>
    <w:p w14:paraId="7E49E741" w14:textId="186130DF" w:rsidR="00D23870" w:rsidRDefault="00D23870" w:rsidP="00D23870">
      <w:pPr>
        <w:rPr>
          <w:lang w:val="en-GB"/>
        </w:rPr>
      </w:pPr>
      <w:r>
        <w:rPr>
          <w:noProof/>
        </w:rPr>
        <w:drawing>
          <wp:inline distT="0" distB="0" distL="0" distR="0" wp14:anchorId="639CA7E3" wp14:editId="25F4112A">
            <wp:extent cx="3404103" cy="568078"/>
            <wp:effectExtent l="0" t="0" r="6350" b="3810"/>
            <wp:docPr id="80559836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8366" name="Grafik 1" descr="Ein Bild, das Text, Screenshot, Schrift, Reihe enthält.&#10;&#10;Automatisch generierte Beschreibung"/>
                    <pic:cNvPicPr/>
                  </pic:nvPicPr>
                  <pic:blipFill>
                    <a:blip r:embed="rId80"/>
                    <a:stretch>
                      <a:fillRect/>
                    </a:stretch>
                  </pic:blipFill>
                  <pic:spPr>
                    <a:xfrm>
                      <a:off x="0" y="0"/>
                      <a:ext cx="3447391" cy="575302"/>
                    </a:xfrm>
                    <a:prstGeom prst="rect">
                      <a:avLst/>
                    </a:prstGeom>
                  </pic:spPr>
                </pic:pic>
              </a:graphicData>
            </a:graphic>
          </wp:inline>
        </w:drawing>
      </w:r>
    </w:p>
    <w:p w14:paraId="73108D81" w14:textId="5FD61A2E" w:rsidR="00D23870" w:rsidRDefault="00D23870" w:rsidP="00D23870">
      <w:pPr>
        <w:rPr>
          <w:lang w:val="en-GB"/>
        </w:rPr>
      </w:pPr>
      <w:r>
        <w:rPr>
          <w:lang w:val="en-GB"/>
        </w:rPr>
        <w:t>And we change the network of the management console, too:</w:t>
      </w:r>
    </w:p>
    <w:p w14:paraId="18A5A22E" w14:textId="6EF98D70" w:rsidR="00D23870" w:rsidRDefault="00D23870" w:rsidP="00D23870">
      <w:pPr>
        <w:rPr>
          <w:lang w:val="en-GB"/>
        </w:rPr>
      </w:pPr>
      <w:r>
        <w:rPr>
          <w:noProof/>
        </w:rPr>
        <w:drawing>
          <wp:inline distT="0" distB="0" distL="0" distR="0" wp14:anchorId="76B3F872" wp14:editId="5688B95D">
            <wp:extent cx="3481057" cy="1825323"/>
            <wp:effectExtent l="0" t="0" r="5715" b="3810"/>
            <wp:docPr id="13776052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05232" name="Grafik 1" descr="Ein Bild, das Text, Screenshot, Schrift, Zahl enthält.&#10;&#10;Automatisch generierte Beschreibung"/>
                    <pic:cNvPicPr/>
                  </pic:nvPicPr>
                  <pic:blipFill>
                    <a:blip r:embed="rId81"/>
                    <a:stretch>
                      <a:fillRect/>
                    </a:stretch>
                  </pic:blipFill>
                  <pic:spPr>
                    <a:xfrm>
                      <a:off x="0" y="0"/>
                      <a:ext cx="3493688" cy="1831946"/>
                    </a:xfrm>
                    <a:prstGeom prst="rect">
                      <a:avLst/>
                    </a:prstGeom>
                  </pic:spPr>
                </pic:pic>
              </a:graphicData>
            </a:graphic>
          </wp:inline>
        </w:drawing>
      </w:r>
    </w:p>
    <w:p w14:paraId="559E7D91" w14:textId="23B5E70E" w:rsidR="00D23870" w:rsidRDefault="00D23870" w:rsidP="00D23870">
      <w:pPr>
        <w:rPr>
          <w:lang w:val="en-GB"/>
        </w:rPr>
      </w:pPr>
      <w:r>
        <w:rPr>
          <w:lang w:val="en-GB"/>
        </w:rPr>
        <w:t>Now we should be able to manage the telephone server from the management console.</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34052DED" w:rsidR="00D23870" w:rsidRDefault="00D23870" w:rsidP="00D23870">
      <w:pPr>
        <w:rPr>
          <w:lang w:val="en-GB"/>
        </w:rPr>
      </w:pPr>
      <w:r>
        <w:rPr>
          <w:lang w:val="en-GB"/>
        </w:rPr>
        <w:t xml:space="preserve">Because our LAN of the VM is on VLAN </w:t>
      </w:r>
      <w:r w:rsidR="00562CC6">
        <w:rPr>
          <w:lang w:val="en-GB"/>
        </w:rPr>
        <w:t>1</w:t>
      </w:r>
      <w:r>
        <w:rPr>
          <w:lang w:val="en-GB"/>
        </w:rPr>
        <w:t xml:space="preserve">0, we </w:t>
      </w:r>
      <w:r w:rsidR="00562CC6">
        <w:rPr>
          <w:lang w:val="en-GB"/>
        </w:rPr>
        <w:t>must</w:t>
      </w:r>
      <w:r>
        <w:rPr>
          <w:lang w:val="en-GB"/>
        </w:rPr>
        <w:t xml:space="preserve"> change the VLAN of the phone</w:t>
      </w:r>
      <w:r w:rsidR="00562CC6">
        <w:rPr>
          <w:lang w:val="en-GB"/>
        </w:rPr>
        <w:t xml:space="preserve"> to 10, 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10. </w:t>
      </w:r>
    </w:p>
    <w:p w14:paraId="50CED327" w14:textId="2987697E" w:rsidR="00562CC6" w:rsidRDefault="00562CC6" w:rsidP="00D23870">
      <w:pPr>
        <w:rPr>
          <w:lang w:val="en-GB"/>
        </w:rPr>
      </w:pPr>
      <w:r>
        <w:rPr>
          <w:noProof/>
        </w:rPr>
        <w:drawing>
          <wp:inline distT="0" distB="0" distL="0" distR="0" wp14:anchorId="4CFA30A5" wp14:editId="273FDBB2">
            <wp:extent cx="2888536" cy="1733739"/>
            <wp:effectExtent l="0" t="0" r="7620" b="0"/>
            <wp:docPr id="18498617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1706" name="Grafik 1" descr="Ein Bild, das Text, Screenshot, Software, Computersymbol enthält.&#10;&#10;Automatisch generierte Beschreibung"/>
                    <pic:cNvPicPr/>
                  </pic:nvPicPr>
                  <pic:blipFill>
                    <a:blip r:embed="rId82"/>
                    <a:stretch>
                      <a:fillRect/>
                    </a:stretch>
                  </pic:blipFill>
                  <pic:spPr>
                    <a:xfrm>
                      <a:off x="0" y="0"/>
                      <a:ext cx="2895532" cy="1737938"/>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bookmarkEnd w:id="11"/>
    </w:p>
    <w:p w14:paraId="41D586BB" w14:textId="69FA73E0" w:rsidR="0081667E" w:rsidRDefault="0081667E" w:rsidP="00D23870">
      <w:pPr>
        <w:rPr>
          <w:lang w:val="en-GB"/>
        </w:rPr>
      </w:pPr>
      <w:r>
        <w:rPr>
          <w:lang w:val="en-GB"/>
        </w:rPr>
        <w:lastRenderedPageBreak/>
        <w:t xml:space="preserve">The </w:t>
      </w:r>
      <w:proofErr w:type="spellStart"/>
      <w:r>
        <w:rPr>
          <w:lang w:val="en-GB"/>
        </w:rPr>
        <w:t>tunneelserver</w:t>
      </w:r>
      <w:proofErr w:type="spellEnd"/>
      <w:r>
        <w:rPr>
          <w:lang w:val="en-GB"/>
        </w:rPr>
        <w:t xml:space="preserve"> VM and the Telephone VM should be connected by a </w:t>
      </w:r>
      <w:proofErr w:type="spellStart"/>
      <w:r>
        <w:rPr>
          <w:lang w:val="en-GB"/>
        </w:rPr>
        <w:t>DtD</w:t>
      </w:r>
      <w:proofErr w:type="spellEnd"/>
      <w:r>
        <w:rPr>
          <w:lang w:val="en-GB"/>
        </w:rPr>
        <w:t xml:space="preserve"> link. You see this in the </w:t>
      </w:r>
      <w:proofErr w:type="spellStart"/>
      <w:r>
        <w:rPr>
          <w:lang w:val="en-GB"/>
        </w:rPr>
        <w:t>neighbor</w:t>
      </w:r>
      <w:proofErr w:type="spellEnd"/>
      <w:r>
        <w:rPr>
          <w:lang w:val="en-GB"/>
        </w:rPr>
        <w:t xml:space="preserve"> status:</w:t>
      </w:r>
    </w:p>
    <w:p w14:paraId="4A30E4B4" w14:textId="6DB13F2B" w:rsidR="0081667E" w:rsidRDefault="0081667E" w:rsidP="00D23870">
      <w:pPr>
        <w:rPr>
          <w:lang w:val="en-GB"/>
        </w:rPr>
      </w:pPr>
      <w:r>
        <w:rPr>
          <w:noProof/>
        </w:rPr>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83"/>
                    <a:stretch>
                      <a:fillRect/>
                    </a:stretch>
                  </pic:blipFill>
                  <pic:spPr>
                    <a:xfrm>
                      <a:off x="0" y="0"/>
                      <a:ext cx="3331938" cy="1094271"/>
                    </a:xfrm>
                    <a:prstGeom prst="rect">
                      <a:avLst/>
                    </a:prstGeom>
                  </pic:spPr>
                </pic:pic>
              </a:graphicData>
            </a:graphic>
          </wp:inline>
        </w:drawing>
      </w:r>
    </w:p>
    <w:p w14:paraId="6B457F66" w14:textId="12CF42B4" w:rsidR="0081667E" w:rsidRDefault="0081667E" w:rsidP="00D23870">
      <w:pPr>
        <w:rPr>
          <w:lang w:val="en-GB"/>
        </w:rPr>
      </w:pPr>
      <w:r>
        <w:rPr>
          <w:lang w:val="en-GB"/>
        </w:rPr>
        <w:t>Be aware that you can only manage your phones from the management console. They are not connected to your home network.</w:t>
      </w:r>
    </w:p>
    <w:p w14:paraId="623E2833" w14:textId="3A0BB99B" w:rsidR="0081667E" w:rsidRDefault="0081667E" w:rsidP="00D23870">
      <w:pPr>
        <w:rPr>
          <w:lang w:val="en-GB"/>
        </w:rPr>
      </w:pPr>
      <w:r>
        <w:rPr>
          <w:lang w:val="en-GB"/>
        </w:rPr>
        <w:t xml:space="preserve">You can shut the management console VM down if you do not need it if you do not have too </w:t>
      </w:r>
      <w:proofErr w:type="gramStart"/>
      <w:r>
        <w:rPr>
          <w:lang w:val="en-GB"/>
        </w:rPr>
        <w:t>much</w:t>
      </w:r>
      <w:proofErr w:type="gramEnd"/>
      <w:r>
        <w:rPr>
          <w:lang w:val="en-GB"/>
        </w:rPr>
        <w:t xml:space="preserve"> resources on your server.</w:t>
      </w:r>
    </w:p>
    <w:p w14:paraId="15229AA4" w14:textId="126E47D0" w:rsidR="0081667E" w:rsidRPr="00D23870" w:rsidRDefault="0081667E" w:rsidP="00D23870">
      <w:pPr>
        <w:rPr>
          <w:lang w:val="en-GB"/>
        </w:rPr>
      </w:pPr>
      <w:r>
        <w:rPr>
          <w:lang w:val="en-GB"/>
        </w:rPr>
        <w:t xml:space="preserve">With this setup, the management console is only connected to the tunnel server (by VLAN 20). The tunnel server is connected to the telephone server by </w:t>
      </w:r>
      <w:proofErr w:type="spellStart"/>
      <w:r>
        <w:rPr>
          <w:lang w:val="en-GB"/>
        </w:rPr>
        <w:t>DtD</w:t>
      </w:r>
      <w:proofErr w:type="spellEnd"/>
      <w:r>
        <w:rPr>
          <w:lang w:val="en-GB"/>
        </w:rPr>
        <w:t xml:space="preserve">. </w:t>
      </w:r>
      <w:proofErr w:type="gramStart"/>
      <w:r>
        <w:rPr>
          <w:lang w:val="en-GB"/>
        </w:rPr>
        <w:t>So</w:t>
      </w:r>
      <w:proofErr w:type="gramEnd"/>
      <w:r>
        <w:rPr>
          <w:lang w:val="en-GB"/>
        </w:rPr>
        <w:t xml:space="preserve"> you can reach all your devices from just one Management console.</w:t>
      </w:r>
    </w:p>
    <w:sectPr w:rsidR="0081667E" w:rsidRPr="00D238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103E90"/>
    <w:rsid w:val="00141192"/>
    <w:rsid w:val="0019237F"/>
    <w:rsid w:val="002E7F9C"/>
    <w:rsid w:val="0032423D"/>
    <w:rsid w:val="0035113E"/>
    <w:rsid w:val="003A5544"/>
    <w:rsid w:val="003E0CAB"/>
    <w:rsid w:val="003E56EA"/>
    <w:rsid w:val="004A3F81"/>
    <w:rsid w:val="004F5333"/>
    <w:rsid w:val="004F613E"/>
    <w:rsid w:val="00562CC6"/>
    <w:rsid w:val="005A0383"/>
    <w:rsid w:val="005E0697"/>
    <w:rsid w:val="005F78FE"/>
    <w:rsid w:val="006268AD"/>
    <w:rsid w:val="00774C94"/>
    <w:rsid w:val="007918F2"/>
    <w:rsid w:val="0081667E"/>
    <w:rsid w:val="00860620"/>
    <w:rsid w:val="0088626A"/>
    <w:rsid w:val="008868F2"/>
    <w:rsid w:val="00896162"/>
    <w:rsid w:val="008E16CD"/>
    <w:rsid w:val="008F5B6A"/>
    <w:rsid w:val="00916153"/>
    <w:rsid w:val="0097202A"/>
    <w:rsid w:val="009933F4"/>
    <w:rsid w:val="009A747A"/>
    <w:rsid w:val="00A23180"/>
    <w:rsid w:val="00A37CF8"/>
    <w:rsid w:val="00A71CB8"/>
    <w:rsid w:val="00AC18DB"/>
    <w:rsid w:val="00AD1C2F"/>
    <w:rsid w:val="00AD4A32"/>
    <w:rsid w:val="00AF770F"/>
    <w:rsid w:val="00B5210A"/>
    <w:rsid w:val="00B63349"/>
    <w:rsid w:val="00B65A81"/>
    <w:rsid w:val="00BA565F"/>
    <w:rsid w:val="00BB283E"/>
    <w:rsid w:val="00BC50DC"/>
    <w:rsid w:val="00BE5C27"/>
    <w:rsid w:val="00BF390F"/>
    <w:rsid w:val="00C0797C"/>
    <w:rsid w:val="00C64801"/>
    <w:rsid w:val="00C6581B"/>
    <w:rsid w:val="00D23870"/>
    <w:rsid w:val="00D331F8"/>
    <w:rsid w:val="00D46255"/>
    <w:rsid w:val="00D6550F"/>
    <w:rsid w:val="00D660B6"/>
    <w:rsid w:val="00D7589E"/>
    <w:rsid w:val="00D871A6"/>
    <w:rsid w:val="00DB4CD7"/>
    <w:rsid w:val="00DC35CF"/>
    <w:rsid w:val="00E55A35"/>
    <w:rsid w:val="00EC1BC6"/>
    <w:rsid w:val="00F303A8"/>
    <w:rsid w:val="00F64D3D"/>
    <w:rsid w:val="00F67559"/>
    <w:rsid w:val="00F91210"/>
    <w:rsid w:val="00FA5F00"/>
    <w:rsid w:val="00FD2475"/>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DC35CF"/>
    <w:pPr>
      <w:pBdr>
        <w:top w:val="single" w:sz="8" w:space="1" w:color="auto"/>
        <w:left w:val="single" w:sz="8" w:space="4" w:color="auto"/>
        <w:bottom w:val="single" w:sz="8" w:space="1" w:color="auto"/>
        <w:right w:val="single" w:sz="8" w:space="4" w:color="auto"/>
      </w:pBdr>
      <w:spacing w:after="0" w:line="240" w:lineRule="auto"/>
      <w:ind w:left="284"/>
    </w:pPr>
    <w:rPr>
      <w:rFonts w:ascii="Consolas" w:hAnsi="Consolas"/>
      <w:sz w:val="20"/>
      <w:lang w:val="de-CH"/>
    </w:rPr>
  </w:style>
  <w:style w:type="character" w:customStyle="1" w:styleId="CodeZchn">
    <w:name w:val="Code Zchn"/>
    <w:basedOn w:val="Absatz-Standardschriftart"/>
    <w:link w:val="Code"/>
    <w:rsid w:val="00DC35CF"/>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package" Target="embeddings/Microsoft_Visio_Drawing.vsdx"/><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dimage.debian.org/debian-cd/current/amd64/iso-cd/" TargetMode="External"/><Relationship Id="rId11" Type="http://schemas.openxmlformats.org/officeDocument/2006/relationships/hyperlink" Target="https://youtu.be/8nsdrWeeg8o"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localnode.local.mesh"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OUC7DMBfR3Y?si=y4r3edcwzzpd2JHJ"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i12bretro.github.io/tutorials/0405.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root@localnode.local.mesh"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28</Pages>
  <Words>1528</Words>
  <Characters>8713</Characters>
  <Application>Microsoft Office Word</Application>
  <DocSecurity>0</DocSecurity>
  <Lines>72</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27</cp:revision>
  <cp:lastPrinted>2023-09-22T14:58:00Z</cp:lastPrinted>
  <dcterms:created xsi:type="dcterms:W3CDTF">2023-08-22T06:56:00Z</dcterms:created>
  <dcterms:modified xsi:type="dcterms:W3CDTF">2023-09-22T15:33:00Z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