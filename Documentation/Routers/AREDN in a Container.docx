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216C151F" w14:textId="0488B504" w:rsidR="00F64D3D" w:rsidRDefault="00F91210">
          <w:pPr>
            <w:pStyle w:val="Verzeichnis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4192831" w:history="1">
            <w:r w:rsidR="00F64D3D" w:rsidRPr="00A167E3">
              <w:rPr>
                <w:rStyle w:val="Hyperlink"/>
                <w:noProof/>
              </w:rPr>
              <w:t>System Overview</w:t>
            </w:r>
            <w:r w:rsidR="00F64D3D">
              <w:rPr>
                <w:noProof/>
                <w:webHidden/>
              </w:rPr>
              <w:tab/>
            </w:r>
            <w:r w:rsidR="00F64D3D">
              <w:rPr>
                <w:noProof/>
                <w:webHidden/>
              </w:rPr>
              <w:fldChar w:fldCharType="begin"/>
            </w:r>
            <w:r w:rsidR="00F64D3D">
              <w:rPr>
                <w:noProof/>
                <w:webHidden/>
              </w:rPr>
              <w:instrText xml:space="preserve"> PAGEREF _Toc144192831 \h </w:instrText>
            </w:r>
            <w:r w:rsidR="00F64D3D">
              <w:rPr>
                <w:noProof/>
                <w:webHidden/>
              </w:rPr>
            </w:r>
            <w:r w:rsidR="00F64D3D">
              <w:rPr>
                <w:noProof/>
                <w:webHidden/>
              </w:rPr>
              <w:fldChar w:fldCharType="separate"/>
            </w:r>
            <w:r w:rsidR="00F64D3D">
              <w:rPr>
                <w:noProof/>
                <w:webHidden/>
              </w:rPr>
              <w:t>1</w:t>
            </w:r>
            <w:r w:rsidR="00F64D3D">
              <w:rPr>
                <w:noProof/>
                <w:webHidden/>
              </w:rPr>
              <w:fldChar w:fldCharType="end"/>
            </w:r>
          </w:hyperlink>
        </w:p>
        <w:p w14:paraId="4A730BB8" w14:textId="1B63AF42" w:rsidR="00F64D3D" w:rsidRDefault="00F64D3D">
          <w:pPr>
            <w:pStyle w:val="Verzeichnis1"/>
            <w:tabs>
              <w:tab w:val="right" w:leader="dot" w:pos="9350"/>
            </w:tabs>
            <w:rPr>
              <w:rFonts w:eastAsiaTheme="minorEastAsia"/>
              <w:noProof/>
              <w:kern w:val="2"/>
              <w14:ligatures w14:val="standardContextual"/>
            </w:rPr>
          </w:pPr>
          <w:hyperlink w:anchor="_Toc144192832" w:history="1">
            <w:r w:rsidRPr="00A167E3">
              <w:rPr>
                <w:rStyle w:val="Hyperlink"/>
                <w:noProof/>
              </w:rPr>
              <w:t>Needed Steps</w:t>
            </w:r>
            <w:r>
              <w:rPr>
                <w:noProof/>
                <w:webHidden/>
              </w:rPr>
              <w:tab/>
            </w:r>
            <w:r>
              <w:rPr>
                <w:noProof/>
                <w:webHidden/>
              </w:rPr>
              <w:fldChar w:fldCharType="begin"/>
            </w:r>
            <w:r>
              <w:rPr>
                <w:noProof/>
                <w:webHidden/>
              </w:rPr>
              <w:instrText xml:space="preserve"> PAGEREF _Toc144192832 \h </w:instrText>
            </w:r>
            <w:r>
              <w:rPr>
                <w:noProof/>
                <w:webHidden/>
              </w:rPr>
            </w:r>
            <w:r>
              <w:rPr>
                <w:noProof/>
                <w:webHidden/>
              </w:rPr>
              <w:fldChar w:fldCharType="separate"/>
            </w:r>
            <w:r>
              <w:rPr>
                <w:noProof/>
                <w:webHidden/>
              </w:rPr>
              <w:t>2</w:t>
            </w:r>
            <w:r>
              <w:rPr>
                <w:noProof/>
                <w:webHidden/>
              </w:rPr>
              <w:fldChar w:fldCharType="end"/>
            </w:r>
          </w:hyperlink>
        </w:p>
        <w:p w14:paraId="3A957A4B" w14:textId="4DB57346" w:rsidR="00F64D3D" w:rsidRDefault="00F64D3D">
          <w:pPr>
            <w:pStyle w:val="Verzeichnis1"/>
            <w:tabs>
              <w:tab w:val="right" w:leader="dot" w:pos="9350"/>
            </w:tabs>
            <w:rPr>
              <w:rFonts w:eastAsiaTheme="minorEastAsia"/>
              <w:noProof/>
              <w:kern w:val="2"/>
              <w14:ligatures w14:val="standardContextual"/>
            </w:rPr>
          </w:pPr>
          <w:hyperlink w:anchor="_Toc144192833" w:history="1">
            <w:r w:rsidRPr="00A167E3">
              <w:rPr>
                <w:rStyle w:val="Hyperlink"/>
                <w:noProof/>
              </w:rPr>
              <w:t>Install Proxmox</w:t>
            </w:r>
            <w:r>
              <w:rPr>
                <w:noProof/>
                <w:webHidden/>
              </w:rPr>
              <w:tab/>
            </w:r>
            <w:r>
              <w:rPr>
                <w:noProof/>
                <w:webHidden/>
              </w:rPr>
              <w:fldChar w:fldCharType="begin"/>
            </w:r>
            <w:r>
              <w:rPr>
                <w:noProof/>
                <w:webHidden/>
              </w:rPr>
              <w:instrText xml:space="preserve"> PAGEREF _Toc144192833 \h </w:instrText>
            </w:r>
            <w:r>
              <w:rPr>
                <w:noProof/>
                <w:webHidden/>
              </w:rPr>
            </w:r>
            <w:r>
              <w:rPr>
                <w:noProof/>
                <w:webHidden/>
              </w:rPr>
              <w:fldChar w:fldCharType="separate"/>
            </w:r>
            <w:r>
              <w:rPr>
                <w:noProof/>
                <w:webHidden/>
              </w:rPr>
              <w:t>2</w:t>
            </w:r>
            <w:r>
              <w:rPr>
                <w:noProof/>
                <w:webHidden/>
              </w:rPr>
              <w:fldChar w:fldCharType="end"/>
            </w:r>
          </w:hyperlink>
        </w:p>
        <w:p w14:paraId="13817108" w14:textId="7301A174" w:rsidR="00F64D3D" w:rsidRDefault="00F64D3D">
          <w:pPr>
            <w:pStyle w:val="Verzeichnis1"/>
            <w:tabs>
              <w:tab w:val="right" w:leader="dot" w:pos="9350"/>
            </w:tabs>
            <w:rPr>
              <w:rFonts w:eastAsiaTheme="minorEastAsia"/>
              <w:noProof/>
              <w:kern w:val="2"/>
              <w14:ligatures w14:val="standardContextual"/>
            </w:rPr>
          </w:pPr>
          <w:hyperlink w:anchor="_Toc144192834" w:history="1">
            <w:r w:rsidRPr="00A167E3">
              <w:rPr>
                <w:rStyle w:val="Hyperlink"/>
                <w:noProof/>
              </w:rPr>
              <w:t>Adjust the network of the node</w:t>
            </w:r>
            <w:r>
              <w:rPr>
                <w:noProof/>
                <w:webHidden/>
              </w:rPr>
              <w:tab/>
            </w:r>
            <w:r>
              <w:rPr>
                <w:noProof/>
                <w:webHidden/>
              </w:rPr>
              <w:fldChar w:fldCharType="begin"/>
            </w:r>
            <w:r>
              <w:rPr>
                <w:noProof/>
                <w:webHidden/>
              </w:rPr>
              <w:instrText xml:space="preserve"> PAGEREF _Toc144192834 \h </w:instrText>
            </w:r>
            <w:r>
              <w:rPr>
                <w:noProof/>
                <w:webHidden/>
              </w:rPr>
            </w:r>
            <w:r>
              <w:rPr>
                <w:noProof/>
                <w:webHidden/>
              </w:rPr>
              <w:fldChar w:fldCharType="separate"/>
            </w:r>
            <w:r>
              <w:rPr>
                <w:noProof/>
                <w:webHidden/>
              </w:rPr>
              <w:t>2</w:t>
            </w:r>
            <w:r>
              <w:rPr>
                <w:noProof/>
                <w:webHidden/>
              </w:rPr>
              <w:fldChar w:fldCharType="end"/>
            </w:r>
          </w:hyperlink>
        </w:p>
        <w:p w14:paraId="67D9F4F4" w14:textId="0FE960B3" w:rsidR="00F64D3D" w:rsidRDefault="00F64D3D">
          <w:pPr>
            <w:pStyle w:val="Verzeichnis1"/>
            <w:tabs>
              <w:tab w:val="right" w:leader="dot" w:pos="9350"/>
            </w:tabs>
            <w:rPr>
              <w:rFonts w:eastAsiaTheme="minorEastAsia"/>
              <w:noProof/>
              <w:kern w:val="2"/>
              <w14:ligatures w14:val="standardContextual"/>
            </w:rPr>
          </w:pPr>
          <w:hyperlink w:anchor="_Toc144192835" w:history="1">
            <w:r w:rsidRPr="00A167E3">
              <w:rPr>
                <w:rStyle w:val="Hyperlink"/>
                <w:noProof/>
              </w:rPr>
              <w:t>Create AREDN VM</w:t>
            </w:r>
            <w:r>
              <w:rPr>
                <w:noProof/>
                <w:webHidden/>
              </w:rPr>
              <w:tab/>
            </w:r>
            <w:r>
              <w:rPr>
                <w:noProof/>
                <w:webHidden/>
              </w:rPr>
              <w:fldChar w:fldCharType="begin"/>
            </w:r>
            <w:r>
              <w:rPr>
                <w:noProof/>
                <w:webHidden/>
              </w:rPr>
              <w:instrText xml:space="preserve"> PAGEREF _Toc144192835 \h </w:instrText>
            </w:r>
            <w:r>
              <w:rPr>
                <w:noProof/>
                <w:webHidden/>
              </w:rPr>
            </w:r>
            <w:r>
              <w:rPr>
                <w:noProof/>
                <w:webHidden/>
              </w:rPr>
              <w:fldChar w:fldCharType="separate"/>
            </w:r>
            <w:r>
              <w:rPr>
                <w:noProof/>
                <w:webHidden/>
              </w:rPr>
              <w:t>3</w:t>
            </w:r>
            <w:r>
              <w:rPr>
                <w:noProof/>
                <w:webHidden/>
              </w:rPr>
              <w:fldChar w:fldCharType="end"/>
            </w:r>
          </w:hyperlink>
        </w:p>
        <w:p w14:paraId="2F97258F" w14:textId="46B86811" w:rsidR="00F64D3D" w:rsidRDefault="00F64D3D">
          <w:pPr>
            <w:pStyle w:val="Verzeichnis2"/>
            <w:tabs>
              <w:tab w:val="right" w:leader="dot" w:pos="9350"/>
            </w:tabs>
            <w:rPr>
              <w:rFonts w:eastAsiaTheme="minorEastAsia"/>
              <w:noProof/>
              <w:kern w:val="2"/>
              <w14:ligatures w14:val="standardContextual"/>
            </w:rPr>
          </w:pPr>
          <w:hyperlink w:anchor="_Toc144192836" w:history="1">
            <w:r w:rsidRPr="00A167E3">
              <w:rPr>
                <w:rStyle w:val="Hyperlink"/>
                <w:noProof/>
              </w:rPr>
              <w:t>Setting Up the OpenWRT Disk</w:t>
            </w:r>
            <w:r>
              <w:rPr>
                <w:noProof/>
                <w:webHidden/>
              </w:rPr>
              <w:tab/>
            </w:r>
            <w:r>
              <w:rPr>
                <w:noProof/>
                <w:webHidden/>
              </w:rPr>
              <w:fldChar w:fldCharType="begin"/>
            </w:r>
            <w:r>
              <w:rPr>
                <w:noProof/>
                <w:webHidden/>
              </w:rPr>
              <w:instrText xml:space="preserve"> PAGEREF _Toc144192836 \h </w:instrText>
            </w:r>
            <w:r>
              <w:rPr>
                <w:noProof/>
                <w:webHidden/>
              </w:rPr>
            </w:r>
            <w:r>
              <w:rPr>
                <w:noProof/>
                <w:webHidden/>
              </w:rPr>
              <w:fldChar w:fldCharType="separate"/>
            </w:r>
            <w:r>
              <w:rPr>
                <w:noProof/>
                <w:webHidden/>
              </w:rPr>
              <w:t>7</w:t>
            </w:r>
            <w:r>
              <w:rPr>
                <w:noProof/>
                <w:webHidden/>
              </w:rPr>
              <w:fldChar w:fldCharType="end"/>
            </w:r>
          </w:hyperlink>
        </w:p>
        <w:p w14:paraId="5488AE86" w14:textId="1431337F" w:rsidR="00F64D3D" w:rsidRDefault="00F64D3D">
          <w:pPr>
            <w:pStyle w:val="Verzeichnis1"/>
            <w:tabs>
              <w:tab w:val="right" w:leader="dot" w:pos="9350"/>
            </w:tabs>
            <w:rPr>
              <w:rFonts w:eastAsiaTheme="minorEastAsia"/>
              <w:noProof/>
              <w:kern w:val="2"/>
              <w14:ligatures w14:val="standardContextual"/>
            </w:rPr>
          </w:pPr>
          <w:hyperlink w:anchor="_Toc144192837" w:history="1">
            <w:r w:rsidRPr="00A167E3">
              <w:rPr>
                <w:rStyle w:val="Hyperlink"/>
                <w:noProof/>
              </w:rPr>
              <w:t>Create a Debian VM as a management console</w:t>
            </w:r>
            <w:r>
              <w:rPr>
                <w:noProof/>
                <w:webHidden/>
              </w:rPr>
              <w:tab/>
            </w:r>
            <w:r>
              <w:rPr>
                <w:noProof/>
                <w:webHidden/>
              </w:rPr>
              <w:fldChar w:fldCharType="begin"/>
            </w:r>
            <w:r>
              <w:rPr>
                <w:noProof/>
                <w:webHidden/>
              </w:rPr>
              <w:instrText xml:space="preserve"> PAGEREF _Toc144192837 \h </w:instrText>
            </w:r>
            <w:r>
              <w:rPr>
                <w:noProof/>
                <w:webHidden/>
              </w:rPr>
            </w:r>
            <w:r>
              <w:rPr>
                <w:noProof/>
                <w:webHidden/>
              </w:rPr>
              <w:fldChar w:fldCharType="separate"/>
            </w:r>
            <w:r>
              <w:rPr>
                <w:noProof/>
                <w:webHidden/>
              </w:rPr>
              <w:t>9</w:t>
            </w:r>
            <w:r>
              <w:rPr>
                <w:noProof/>
                <w:webHidden/>
              </w:rPr>
              <w:fldChar w:fldCharType="end"/>
            </w:r>
          </w:hyperlink>
        </w:p>
        <w:p w14:paraId="1A9C20C6" w14:textId="26D10D89" w:rsidR="00F64D3D" w:rsidRDefault="00F64D3D">
          <w:pPr>
            <w:pStyle w:val="Verzeichnis1"/>
            <w:tabs>
              <w:tab w:val="right" w:leader="dot" w:pos="9350"/>
            </w:tabs>
            <w:rPr>
              <w:rFonts w:eastAsiaTheme="minorEastAsia"/>
              <w:noProof/>
              <w:kern w:val="2"/>
              <w14:ligatures w14:val="standardContextual"/>
            </w:rPr>
          </w:pPr>
          <w:hyperlink w:anchor="_Toc144192838" w:history="1">
            <w:r w:rsidRPr="00A167E3">
              <w:rPr>
                <w:rStyle w:val="Hyperlink"/>
                <w:noProof/>
              </w:rPr>
              <w:t>Setup AREDN server networks</w:t>
            </w:r>
            <w:r>
              <w:rPr>
                <w:noProof/>
                <w:webHidden/>
              </w:rPr>
              <w:tab/>
            </w:r>
            <w:r>
              <w:rPr>
                <w:noProof/>
                <w:webHidden/>
              </w:rPr>
              <w:fldChar w:fldCharType="begin"/>
            </w:r>
            <w:r>
              <w:rPr>
                <w:noProof/>
                <w:webHidden/>
              </w:rPr>
              <w:instrText xml:space="preserve"> PAGEREF _Toc144192838 \h </w:instrText>
            </w:r>
            <w:r>
              <w:rPr>
                <w:noProof/>
                <w:webHidden/>
              </w:rPr>
            </w:r>
            <w:r>
              <w:rPr>
                <w:noProof/>
                <w:webHidden/>
              </w:rPr>
              <w:fldChar w:fldCharType="separate"/>
            </w:r>
            <w:r>
              <w:rPr>
                <w:noProof/>
                <w:webHidden/>
              </w:rPr>
              <w:t>17</w:t>
            </w:r>
            <w:r>
              <w:rPr>
                <w:noProof/>
                <w:webHidden/>
              </w:rPr>
              <w:fldChar w:fldCharType="end"/>
            </w:r>
          </w:hyperlink>
        </w:p>
        <w:p w14:paraId="72A21A74" w14:textId="63E1D42B" w:rsidR="00F64D3D" w:rsidRDefault="00F64D3D">
          <w:pPr>
            <w:pStyle w:val="Verzeichnis2"/>
            <w:tabs>
              <w:tab w:val="right" w:leader="dot" w:pos="9350"/>
            </w:tabs>
            <w:rPr>
              <w:rFonts w:eastAsiaTheme="minorEastAsia"/>
              <w:noProof/>
              <w:kern w:val="2"/>
              <w14:ligatures w14:val="standardContextual"/>
            </w:rPr>
          </w:pPr>
          <w:hyperlink w:anchor="_Toc144192839" w:history="1">
            <w:r w:rsidRPr="00A167E3">
              <w:rPr>
                <w:rStyle w:val="Hyperlink"/>
                <w:noProof/>
              </w:rPr>
              <w:t>Desired mapping</w:t>
            </w:r>
            <w:r>
              <w:rPr>
                <w:noProof/>
                <w:webHidden/>
              </w:rPr>
              <w:tab/>
            </w:r>
            <w:r>
              <w:rPr>
                <w:noProof/>
                <w:webHidden/>
              </w:rPr>
              <w:fldChar w:fldCharType="begin"/>
            </w:r>
            <w:r>
              <w:rPr>
                <w:noProof/>
                <w:webHidden/>
              </w:rPr>
              <w:instrText xml:space="preserve"> PAGEREF _Toc144192839 \h </w:instrText>
            </w:r>
            <w:r>
              <w:rPr>
                <w:noProof/>
                <w:webHidden/>
              </w:rPr>
            </w:r>
            <w:r>
              <w:rPr>
                <w:noProof/>
                <w:webHidden/>
              </w:rPr>
              <w:fldChar w:fldCharType="separate"/>
            </w:r>
            <w:r>
              <w:rPr>
                <w:noProof/>
                <w:webHidden/>
              </w:rPr>
              <w:t>18</w:t>
            </w:r>
            <w:r>
              <w:rPr>
                <w:noProof/>
                <w:webHidden/>
              </w:rPr>
              <w:fldChar w:fldCharType="end"/>
            </w:r>
          </w:hyperlink>
        </w:p>
        <w:p w14:paraId="4FDDBBC4" w14:textId="4003EB9E" w:rsidR="00F64D3D" w:rsidRDefault="00F64D3D">
          <w:pPr>
            <w:pStyle w:val="Verzeichnis2"/>
            <w:tabs>
              <w:tab w:val="right" w:leader="dot" w:pos="9350"/>
            </w:tabs>
            <w:rPr>
              <w:rFonts w:eastAsiaTheme="minorEastAsia"/>
              <w:noProof/>
              <w:kern w:val="2"/>
              <w14:ligatures w14:val="standardContextual"/>
            </w:rPr>
          </w:pPr>
          <w:hyperlink w:anchor="_Toc144192840" w:history="1">
            <w:r w:rsidRPr="00A167E3">
              <w:rPr>
                <w:rStyle w:val="Hyperlink"/>
                <w:noProof/>
              </w:rPr>
              <w:t>Backup</w:t>
            </w:r>
            <w:r>
              <w:rPr>
                <w:noProof/>
                <w:webHidden/>
              </w:rPr>
              <w:tab/>
            </w:r>
            <w:r>
              <w:rPr>
                <w:noProof/>
                <w:webHidden/>
              </w:rPr>
              <w:fldChar w:fldCharType="begin"/>
            </w:r>
            <w:r>
              <w:rPr>
                <w:noProof/>
                <w:webHidden/>
              </w:rPr>
              <w:instrText xml:space="preserve"> PAGEREF _Toc144192840 \h </w:instrText>
            </w:r>
            <w:r>
              <w:rPr>
                <w:noProof/>
                <w:webHidden/>
              </w:rPr>
            </w:r>
            <w:r>
              <w:rPr>
                <w:noProof/>
                <w:webHidden/>
              </w:rPr>
              <w:fldChar w:fldCharType="separate"/>
            </w:r>
            <w:r>
              <w:rPr>
                <w:noProof/>
                <w:webHidden/>
              </w:rPr>
              <w:t>20</w:t>
            </w:r>
            <w:r>
              <w:rPr>
                <w:noProof/>
                <w:webHidden/>
              </w:rPr>
              <w:fldChar w:fldCharType="end"/>
            </w:r>
          </w:hyperlink>
        </w:p>
        <w:p w14:paraId="08793023" w14:textId="67269041" w:rsidR="00F64D3D" w:rsidRDefault="00F64D3D">
          <w:pPr>
            <w:pStyle w:val="Verzeichnis1"/>
            <w:tabs>
              <w:tab w:val="right" w:leader="dot" w:pos="9350"/>
            </w:tabs>
            <w:rPr>
              <w:rFonts w:eastAsiaTheme="minorEastAsia"/>
              <w:noProof/>
              <w:kern w:val="2"/>
              <w14:ligatures w14:val="standardContextual"/>
            </w:rPr>
          </w:pPr>
          <w:hyperlink w:anchor="_Toc144192841" w:history="1">
            <w:r w:rsidRPr="00A167E3">
              <w:rPr>
                <w:rStyle w:val="Hyperlink"/>
                <w:noProof/>
              </w:rPr>
              <w:t>Mikrotik Router</w:t>
            </w:r>
            <w:r>
              <w:rPr>
                <w:noProof/>
                <w:webHidden/>
              </w:rPr>
              <w:tab/>
            </w:r>
            <w:r>
              <w:rPr>
                <w:noProof/>
                <w:webHidden/>
              </w:rPr>
              <w:fldChar w:fldCharType="begin"/>
            </w:r>
            <w:r>
              <w:rPr>
                <w:noProof/>
                <w:webHidden/>
              </w:rPr>
              <w:instrText xml:space="preserve"> PAGEREF _Toc144192841 \h </w:instrText>
            </w:r>
            <w:r>
              <w:rPr>
                <w:noProof/>
                <w:webHidden/>
              </w:rPr>
            </w:r>
            <w:r>
              <w:rPr>
                <w:noProof/>
                <w:webHidden/>
              </w:rPr>
              <w:fldChar w:fldCharType="separate"/>
            </w:r>
            <w:r>
              <w:rPr>
                <w:noProof/>
                <w:webHidden/>
              </w:rPr>
              <w:t>20</w:t>
            </w:r>
            <w:r>
              <w:rPr>
                <w:noProof/>
                <w:webHidden/>
              </w:rPr>
              <w:fldChar w:fldCharType="end"/>
            </w:r>
          </w:hyperlink>
        </w:p>
        <w:p w14:paraId="2C3871B4" w14:textId="49AEA3DC" w:rsidR="00F64D3D" w:rsidRDefault="00F64D3D">
          <w:pPr>
            <w:pStyle w:val="Verzeichnis2"/>
            <w:tabs>
              <w:tab w:val="right" w:leader="dot" w:pos="9350"/>
            </w:tabs>
            <w:rPr>
              <w:rFonts w:eastAsiaTheme="minorEastAsia"/>
              <w:noProof/>
              <w:kern w:val="2"/>
              <w14:ligatures w14:val="standardContextual"/>
            </w:rPr>
          </w:pPr>
          <w:hyperlink w:anchor="_Toc144192842" w:history="1">
            <w:r w:rsidRPr="00A167E3">
              <w:rPr>
                <w:rStyle w:val="Hyperlink"/>
                <w:noProof/>
              </w:rPr>
              <w:t>Port Forwarding</w:t>
            </w:r>
            <w:r>
              <w:rPr>
                <w:noProof/>
                <w:webHidden/>
              </w:rPr>
              <w:tab/>
            </w:r>
            <w:r>
              <w:rPr>
                <w:noProof/>
                <w:webHidden/>
              </w:rPr>
              <w:fldChar w:fldCharType="begin"/>
            </w:r>
            <w:r>
              <w:rPr>
                <w:noProof/>
                <w:webHidden/>
              </w:rPr>
              <w:instrText xml:space="preserve"> PAGEREF _Toc144192842 \h </w:instrText>
            </w:r>
            <w:r>
              <w:rPr>
                <w:noProof/>
                <w:webHidden/>
              </w:rPr>
            </w:r>
            <w:r>
              <w:rPr>
                <w:noProof/>
                <w:webHidden/>
              </w:rPr>
              <w:fldChar w:fldCharType="separate"/>
            </w:r>
            <w:r>
              <w:rPr>
                <w:noProof/>
                <w:webHidden/>
              </w:rPr>
              <w:t>20</w:t>
            </w:r>
            <w:r>
              <w:rPr>
                <w:noProof/>
                <w:webHidden/>
              </w:rPr>
              <w:fldChar w:fldCharType="end"/>
            </w:r>
          </w:hyperlink>
        </w:p>
        <w:p w14:paraId="0C6EC8B5" w14:textId="2076C464" w:rsidR="00F64D3D" w:rsidRDefault="00F64D3D">
          <w:pPr>
            <w:pStyle w:val="Verzeichnis2"/>
            <w:tabs>
              <w:tab w:val="right" w:leader="dot" w:pos="9350"/>
            </w:tabs>
            <w:rPr>
              <w:rFonts w:eastAsiaTheme="minorEastAsia"/>
              <w:noProof/>
              <w:kern w:val="2"/>
              <w14:ligatures w14:val="standardContextual"/>
            </w:rPr>
          </w:pPr>
          <w:hyperlink w:anchor="_Toc144192843" w:history="1">
            <w:r w:rsidRPr="00A167E3">
              <w:rPr>
                <w:rStyle w:val="Hyperlink"/>
                <w:noProof/>
              </w:rPr>
              <w:t>Managed Switch:</w:t>
            </w:r>
            <w:r>
              <w:rPr>
                <w:noProof/>
                <w:webHidden/>
              </w:rPr>
              <w:tab/>
            </w:r>
            <w:r>
              <w:rPr>
                <w:noProof/>
                <w:webHidden/>
              </w:rPr>
              <w:fldChar w:fldCharType="begin"/>
            </w:r>
            <w:r>
              <w:rPr>
                <w:noProof/>
                <w:webHidden/>
              </w:rPr>
              <w:instrText xml:space="preserve"> PAGEREF _Toc144192843 \h </w:instrText>
            </w:r>
            <w:r>
              <w:rPr>
                <w:noProof/>
                <w:webHidden/>
              </w:rPr>
            </w:r>
            <w:r>
              <w:rPr>
                <w:noProof/>
                <w:webHidden/>
              </w:rPr>
              <w:fldChar w:fldCharType="separate"/>
            </w:r>
            <w:r>
              <w:rPr>
                <w:noProof/>
                <w:webHidden/>
              </w:rPr>
              <w:t>21</w:t>
            </w:r>
            <w:r>
              <w:rPr>
                <w:noProof/>
                <w:webHidden/>
              </w:rPr>
              <w:fldChar w:fldCharType="end"/>
            </w:r>
          </w:hyperlink>
        </w:p>
        <w:p w14:paraId="5E5C35F7" w14:textId="111671B8" w:rsidR="00F91210" w:rsidRDefault="00F91210">
          <w:r>
            <w:rPr>
              <w:b/>
              <w:bCs/>
              <w:lang w:val="de-DE"/>
            </w:rPr>
            <w:fldChar w:fldCharType="end"/>
          </w:r>
        </w:p>
      </w:sdtContent>
    </w:sdt>
    <w:p w14:paraId="3CFD20B5" w14:textId="77777777" w:rsidR="00F91210" w:rsidRPr="00F91210" w:rsidRDefault="00F91210" w:rsidP="00F91210"/>
    <w:p w14:paraId="06C15BCB" w14:textId="51186637" w:rsidR="00916153" w:rsidRDefault="00916153" w:rsidP="0019237F">
      <w:pPr>
        <w:pStyle w:val="berschrift1"/>
      </w:pPr>
      <w:bookmarkStart w:id="0" w:name="_Toc144192831"/>
      <w:r>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674BF792" w:rsidR="00916153" w:rsidRPr="00916153" w:rsidRDefault="00916153" w:rsidP="00916153">
      <w:r w:rsidRPr="00916153">
        <w:rPr>
          <w:noProof/>
        </w:rPr>
        <w:lastRenderedPageBreak/>
        <w:drawing>
          <wp:inline distT="0" distB="0" distL="0" distR="0" wp14:anchorId="69C611FF" wp14:editId="79BFCDE1">
            <wp:extent cx="5115122" cy="3788797"/>
            <wp:effectExtent l="0" t="0" r="0" b="2540"/>
            <wp:docPr id="17264712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2262" cy="3794086"/>
                    </a:xfrm>
                    <a:prstGeom prst="rect">
                      <a:avLst/>
                    </a:prstGeom>
                    <a:noFill/>
                    <a:ln>
                      <a:noFill/>
                    </a:ln>
                  </pic:spPr>
                </pic:pic>
              </a:graphicData>
            </a:graphic>
          </wp:inline>
        </w:drawing>
      </w:r>
    </w:p>
    <w:p w14:paraId="03AB16CB" w14:textId="6FA42236" w:rsidR="0019237F" w:rsidRDefault="0019237F" w:rsidP="0019237F">
      <w:pPr>
        <w:pStyle w:val="berschrift1"/>
      </w:pPr>
      <w:bookmarkStart w:id="1" w:name="_Toc144192832"/>
      <w:r>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7B982202" w:rsidR="0019237F" w:rsidRDefault="0019237F" w:rsidP="003E0CAB">
      <w:pPr>
        <w:pStyle w:val="berschrift1"/>
      </w:pPr>
      <w:bookmarkStart w:id="2" w:name="_Toc144192833"/>
      <w:r>
        <w:t>Install Proxmox</w:t>
      </w:r>
      <w:bookmarkEnd w:id="2"/>
    </w:p>
    <w:p w14:paraId="1F8C84CC" w14:textId="69E1A1CC" w:rsidR="0019237F" w:rsidRDefault="0019237F" w:rsidP="0019237F">
      <w:r>
        <w:t>You find many tutorials to install Proxmox on an X86 machine.</w:t>
      </w:r>
    </w:p>
    <w:p w14:paraId="4B4DAE15" w14:textId="1B6C8E0B" w:rsidR="0019237F" w:rsidRDefault="0019237F" w:rsidP="0019237F">
      <w:pPr>
        <w:pStyle w:val="berschrift1"/>
      </w:pPr>
      <w:bookmarkStart w:id="3" w:name="_Toc144192834"/>
      <w:r>
        <w:t xml:space="preserve">Adjust </w:t>
      </w:r>
      <w:r w:rsidR="00896162">
        <w:t xml:space="preserve">the </w:t>
      </w:r>
      <w:r>
        <w:t>network of the node</w:t>
      </w:r>
      <w:bookmarkEnd w:id="3"/>
    </w:p>
    <w:p w14:paraId="45165353" w14:textId="75EB7F07" w:rsidR="0019237F" w:rsidRDefault="0019237F" w:rsidP="0019237F">
      <w:r>
        <w:t>Make vmbr0 VLAN aware:</w:t>
      </w:r>
    </w:p>
    <w:p w14:paraId="36DE1958" w14:textId="2BEFB3D8" w:rsidR="0019237F" w:rsidRDefault="0019237F" w:rsidP="0019237F">
      <w:r>
        <w:rPr>
          <w:noProof/>
        </w:rPr>
        <w:lastRenderedPageBreak/>
        <w:drawing>
          <wp:inline distT="0" distB="0" distL="0" distR="0" wp14:anchorId="25D3386B" wp14:editId="7CBDC5F0">
            <wp:extent cx="5943600" cy="2748915"/>
            <wp:effectExtent l="0" t="0" r="0" b="0"/>
            <wp:docPr id="914351529" name="Grafik 1" descr="Ein Bild, das Text, Software, Computersymbo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1529" name="Grafik 1" descr="Ein Bild, das Text, Software, Computersymbol, Screenshot enthält.&#10;&#10;Automatisch generierte Beschreibung"/>
                    <pic:cNvPicPr/>
                  </pic:nvPicPr>
                  <pic:blipFill>
                    <a:blip r:embed="rId7"/>
                    <a:stretch>
                      <a:fillRect/>
                    </a:stretch>
                  </pic:blipFill>
                  <pic:spPr>
                    <a:xfrm>
                      <a:off x="0" y="0"/>
                      <a:ext cx="5943600" cy="2748915"/>
                    </a:xfrm>
                    <a:prstGeom prst="rect">
                      <a:avLst/>
                    </a:prstGeom>
                  </pic:spPr>
                </pic:pic>
              </a:graphicData>
            </a:graphic>
          </wp:inline>
        </w:drawing>
      </w:r>
    </w:p>
    <w:p w14:paraId="545905BF" w14:textId="1C1906CF" w:rsidR="0019237F" w:rsidRDefault="0019237F" w:rsidP="0019237F">
      <w:r>
        <w:t>Create a second bridge for the management of the AREDN machine. This bridge is not connected to your home network. It only exists in Proxmox and will connect the AREDN machine to the Debian machine. Like that we insulate the internal DHCP server from your home network where it can hurt.</w:t>
      </w:r>
    </w:p>
    <w:p w14:paraId="46C6B8A9" w14:textId="124EB478" w:rsidR="0019237F" w:rsidRPr="0019237F" w:rsidRDefault="0019237F" w:rsidP="0019237F">
      <w:r>
        <w:rPr>
          <w:noProof/>
        </w:rPr>
        <w:drawing>
          <wp:inline distT="0" distB="0" distL="0" distR="0" wp14:anchorId="706E1072" wp14:editId="08CBF3FF">
            <wp:extent cx="5943600" cy="2914650"/>
            <wp:effectExtent l="0" t="0" r="0" b="0"/>
            <wp:docPr id="101912395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59" name="Grafik 1" descr="Ein Bild, das Text, Software, Computersymbol, Zahl enthält.&#10;&#10;Automatisch generierte Beschreibung"/>
                    <pic:cNvPicPr/>
                  </pic:nvPicPr>
                  <pic:blipFill>
                    <a:blip r:embed="rId8"/>
                    <a:stretch>
                      <a:fillRect/>
                    </a:stretch>
                  </pic:blipFill>
                  <pic:spPr>
                    <a:xfrm>
                      <a:off x="0" y="0"/>
                      <a:ext cx="5943600" cy="2914650"/>
                    </a:xfrm>
                    <a:prstGeom prst="rect">
                      <a:avLst/>
                    </a:prstGeom>
                  </pic:spPr>
                </pic:pic>
              </a:graphicData>
            </a:graphic>
          </wp:inline>
        </w:drawing>
      </w:r>
    </w:p>
    <w:p w14:paraId="3FB337C6" w14:textId="1E3E2138" w:rsidR="003E0CAB" w:rsidRDefault="0019237F" w:rsidP="003E0CAB">
      <w:pPr>
        <w:pStyle w:val="berschrift1"/>
      </w:pPr>
      <w:bookmarkStart w:id="4" w:name="_Toc144192835"/>
      <w:r>
        <w:t>Create AREDN VM</w:t>
      </w:r>
      <w:bookmarkEnd w:id="4"/>
    </w:p>
    <w:p w14:paraId="55F66903" w14:textId="471DAB87" w:rsidR="003E0CAB" w:rsidRDefault="003E0CAB" w:rsidP="003E0CAB">
      <w:r>
        <w:t xml:space="preserve">Source: </w:t>
      </w:r>
      <w:hyperlink r:id="rId9" w:history="1">
        <w:r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3E0CAB">
      <w:r>
        <w:t>Creating the VM</w:t>
      </w:r>
    </w:p>
    <w:p w14:paraId="28C47239" w14:textId="77777777" w:rsidR="003E0CAB" w:rsidRDefault="003E0CAB" w:rsidP="003E0CAB">
      <w:r>
        <w:t>Open a web browser and navigate to the ProxMox web UI https://ProxMoxDNSorIP:8006/</w:t>
      </w:r>
    </w:p>
    <w:p w14:paraId="135EB440" w14:textId="77777777" w:rsidR="003E0CAB" w:rsidRDefault="003E0CAB" w:rsidP="003E0CAB">
      <w:r>
        <w:lastRenderedPageBreak/>
        <w:t>Click the Create VM button at the top right</w:t>
      </w:r>
    </w:p>
    <w:p w14:paraId="100D6D01" w14:textId="23C1265E" w:rsidR="003E0CAB" w:rsidRDefault="003E0CAB" w:rsidP="003E0CAB">
      <w:r>
        <w:rPr>
          <w:noProof/>
        </w:rPr>
        <w:drawing>
          <wp:inline distT="0" distB="0" distL="0" distR="0" wp14:anchorId="43E9B598" wp14:editId="2D5DDBCB">
            <wp:extent cx="5943600" cy="1438275"/>
            <wp:effectExtent l="0" t="0" r="0" b="9525"/>
            <wp:docPr id="131568113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1138" name="Grafik 1" descr="Ein Bild, das Text, Screenshot, Reihe, Schrift enthält.&#10;&#10;Automatisch generierte Beschreibung"/>
                    <pic:cNvPicPr/>
                  </pic:nvPicPr>
                  <pic:blipFill>
                    <a:blip r:embed="rId11"/>
                    <a:stretch>
                      <a:fillRect/>
                    </a:stretch>
                  </pic:blipFill>
                  <pic:spPr>
                    <a:xfrm>
                      <a:off x="0" y="0"/>
                      <a:ext cx="5943600" cy="1438275"/>
                    </a:xfrm>
                    <a:prstGeom prst="rect">
                      <a:avLst/>
                    </a:prstGeom>
                  </pic:spPr>
                </pic:pic>
              </a:graphicData>
            </a:graphic>
          </wp:inline>
        </w:drawing>
      </w:r>
    </w:p>
    <w:p w14:paraId="7C3A9BC6" w14:textId="5F08F457" w:rsidR="003E0CAB" w:rsidRDefault="003E0CAB" w:rsidP="003E0CAB">
      <w:r>
        <w:rPr>
          <w:noProof/>
        </w:rPr>
        <w:drawing>
          <wp:inline distT="0" distB="0" distL="0" distR="0" wp14:anchorId="75929ED2" wp14:editId="59470FAD">
            <wp:extent cx="5943600" cy="2018665"/>
            <wp:effectExtent l="0" t="0" r="0" b="635"/>
            <wp:docPr id="2009626496"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496" name="Grafik 1" descr="Ein Bild, das Text, Schrift, Zahl, Software enthält.&#10;&#10;Automatisch generierte Beschreibung"/>
                    <pic:cNvPicPr/>
                  </pic:nvPicPr>
                  <pic:blipFill>
                    <a:blip r:embed="rId12"/>
                    <a:stretch>
                      <a:fillRect/>
                    </a:stretch>
                  </pic:blipFill>
                  <pic:spPr>
                    <a:xfrm>
                      <a:off x="0" y="0"/>
                      <a:ext cx="5943600" cy="2018665"/>
                    </a:xfrm>
                    <a:prstGeom prst="rect">
                      <a:avLst/>
                    </a:prstGeom>
                  </pic:spPr>
                </pic:pic>
              </a:graphicData>
            </a:graphic>
          </wp:inline>
        </w:drawing>
      </w:r>
    </w:p>
    <w:p w14:paraId="088265DB" w14:textId="795407AC" w:rsidR="00D331F8" w:rsidRDefault="00D331F8" w:rsidP="003E0CAB">
      <w:r>
        <w:rPr>
          <w:noProof/>
        </w:rPr>
        <w:drawing>
          <wp:inline distT="0" distB="0" distL="0" distR="0" wp14:anchorId="27B7434D" wp14:editId="678698BD">
            <wp:extent cx="5943600" cy="1727835"/>
            <wp:effectExtent l="0" t="0" r="0" b="5715"/>
            <wp:docPr id="18620812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1267" name="Grafik 1" descr="Ein Bild, das Text, Screenshot, Schrift, Reihe enthält.&#10;&#10;Automatisch generierte Beschreibung"/>
                    <pic:cNvPicPr/>
                  </pic:nvPicPr>
                  <pic:blipFill>
                    <a:blip r:embed="rId13"/>
                    <a:stretch>
                      <a:fillRect/>
                    </a:stretch>
                  </pic:blipFill>
                  <pic:spPr>
                    <a:xfrm>
                      <a:off x="0" y="0"/>
                      <a:ext cx="5943600" cy="1727835"/>
                    </a:xfrm>
                    <a:prstGeom prst="rect">
                      <a:avLst/>
                    </a:prstGeom>
                  </pic:spPr>
                </pic:pic>
              </a:graphicData>
            </a:graphic>
          </wp:inline>
        </w:drawing>
      </w:r>
    </w:p>
    <w:p w14:paraId="0B902114" w14:textId="6A024973" w:rsidR="00D331F8" w:rsidRDefault="00D331F8" w:rsidP="003E0CAB">
      <w:r>
        <w:rPr>
          <w:noProof/>
        </w:rPr>
        <w:drawing>
          <wp:inline distT="0" distB="0" distL="0" distR="0" wp14:anchorId="74C8C360" wp14:editId="13669835">
            <wp:extent cx="5943600" cy="2313940"/>
            <wp:effectExtent l="0" t="0" r="0" b="0"/>
            <wp:docPr id="506326807"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807" name="Grafik 1" descr="Ein Bild, das Text, Software, Zahl, Computersymbol enthält.&#10;&#10;Automatisch generierte Beschreibung"/>
                    <pic:cNvPicPr/>
                  </pic:nvPicPr>
                  <pic:blipFill>
                    <a:blip r:embed="rId14"/>
                    <a:stretch>
                      <a:fillRect/>
                    </a:stretch>
                  </pic:blipFill>
                  <pic:spPr>
                    <a:xfrm>
                      <a:off x="0" y="0"/>
                      <a:ext cx="5943600" cy="2313940"/>
                    </a:xfrm>
                    <a:prstGeom prst="rect">
                      <a:avLst/>
                    </a:prstGeom>
                  </pic:spPr>
                </pic:pic>
              </a:graphicData>
            </a:graphic>
          </wp:inline>
        </w:drawing>
      </w:r>
    </w:p>
    <w:p w14:paraId="667A8470" w14:textId="59BB6794" w:rsidR="00D331F8" w:rsidRDefault="00D331F8" w:rsidP="003E0CAB">
      <w:r>
        <w:rPr>
          <w:noProof/>
        </w:rPr>
        <w:lastRenderedPageBreak/>
        <w:drawing>
          <wp:inline distT="0" distB="0" distL="0" distR="0" wp14:anchorId="05816E56" wp14:editId="632F4835">
            <wp:extent cx="5943600" cy="1282065"/>
            <wp:effectExtent l="0" t="0" r="0" b="0"/>
            <wp:docPr id="872893745"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3745" name="Grafik 1" descr="Ein Bild, das Text, Screenshot, Reihe, Schrift enthält.&#10;&#10;Automatisch generierte Beschreibung"/>
                    <pic:cNvPicPr/>
                  </pic:nvPicPr>
                  <pic:blipFill>
                    <a:blip r:embed="rId15"/>
                    <a:stretch>
                      <a:fillRect/>
                    </a:stretch>
                  </pic:blipFill>
                  <pic:spPr>
                    <a:xfrm>
                      <a:off x="0" y="0"/>
                      <a:ext cx="5943600" cy="1282065"/>
                    </a:xfrm>
                    <a:prstGeom prst="rect">
                      <a:avLst/>
                    </a:prstGeom>
                  </pic:spPr>
                </pic:pic>
              </a:graphicData>
            </a:graphic>
          </wp:inline>
        </w:drawing>
      </w:r>
    </w:p>
    <w:p w14:paraId="32AD64DB" w14:textId="4CC35661" w:rsidR="003E0CAB" w:rsidRDefault="00D331F8" w:rsidP="003E0CAB">
      <w:r>
        <w:rPr>
          <w:noProof/>
        </w:rPr>
        <w:drawing>
          <wp:inline distT="0" distB="0" distL="0" distR="0" wp14:anchorId="7CD5983B" wp14:editId="7CE8967B">
            <wp:extent cx="5943600" cy="1125220"/>
            <wp:effectExtent l="0" t="0" r="0" b="0"/>
            <wp:docPr id="14137337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30" name="Grafik 1" descr="Ein Bild, das Text, Screenshot, Schrift, Reihe enthält.&#10;&#10;Automatisch generierte Beschreibung"/>
                    <pic:cNvPicPr/>
                  </pic:nvPicPr>
                  <pic:blipFill>
                    <a:blip r:embed="rId16"/>
                    <a:stretch>
                      <a:fillRect/>
                    </a:stretch>
                  </pic:blipFill>
                  <pic:spPr>
                    <a:xfrm>
                      <a:off x="0" y="0"/>
                      <a:ext cx="5943600" cy="1125220"/>
                    </a:xfrm>
                    <a:prstGeom prst="rect">
                      <a:avLst/>
                    </a:prstGeom>
                  </pic:spPr>
                </pic:pic>
              </a:graphicData>
            </a:graphic>
          </wp:inline>
        </w:drawing>
      </w:r>
    </w:p>
    <w:p w14:paraId="536370F9" w14:textId="14914078" w:rsidR="00D331F8" w:rsidRDefault="00D331F8" w:rsidP="003E0CAB">
      <w:r>
        <w:rPr>
          <w:noProof/>
        </w:rPr>
        <w:drawing>
          <wp:inline distT="0" distB="0" distL="0" distR="0" wp14:anchorId="236303AD" wp14:editId="0C5114DF">
            <wp:extent cx="5943600" cy="1621790"/>
            <wp:effectExtent l="0" t="0" r="0" b="0"/>
            <wp:docPr id="6029151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5108" name="Grafik 1" descr="Ein Bild, das Text, Screenshot, Schrift, Reihe enthält.&#10;&#10;Automatisch generierte Beschreibung"/>
                    <pic:cNvPicPr/>
                  </pic:nvPicPr>
                  <pic:blipFill>
                    <a:blip r:embed="rId17"/>
                    <a:stretch>
                      <a:fillRect/>
                    </a:stretch>
                  </pic:blipFill>
                  <pic:spPr>
                    <a:xfrm>
                      <a:off x="0" y="0"/>
                      <a:ext cx="5943600" cy="1621790"/>
                    </a:xfrm>
                    <a:prstGeom prst="rect">
                      <a:avLst/>
                    </a:prstGeom>
                  </pic:spPr>
                </pic:pic>
              </a:graphicData>
            </a:graphic>
          </wp:inline>
        </w:drawing>
      </w:r>
    </w:p>
    <w:p w14:paraId="465F6B7B" w14:textId="096558D5" w:rsidR="00D331F8" w:rsidRDefault="00D331F8" w:rsidP="003E0CAB">
      <w:r>
        <w:rPr>
          <w:noProof/>
        </w:rPr>
        <w:lastRenderedPageBreak/>
        <w:drawing>
          <wp:inline distT="0" distB="0" distL="0" distR="0" wp14:anchorId="100D99DB" wp14:editId="0D231B20">
            <wp:extent cx="5943600" cy="4221480"/>
            <wp:effectExtent l="0" t="0" r="0" b="7620"/>
            <wp:docPr id="141381934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9346" name="Grafik 1" descr="Ein Bild, das Text, Screenshot, Zahl, Software enthält.&#10;&#10;Automatisch generierte Beschreibung"/>
                    <pic:cNvPicPr/>
                  </pic:nvPicPr>
                  <pic:blipFill>
                    <a:blip r:embed="rId18"/>
                    <a:stretch>
                      <a:fillRect/>
                    </a:stretch>
                  </pic:blipFill>
                  <pic:spPr>
                    <a:xfrm>
                      <a:off x="0" y="0"/>
                      <a:ext cx="5943600" cy="4221480"/>
                    </a:xfrm>
                    <a:prstGeom prst="rect">
                      <a:avLst/>
                    </a:prstGeom>
                  </pic:spPr>
                </pic:pic>
              </a:graphicData>
            </a:graphic>
          </wp:inline>
        </w:drawing>
      </w:r>
    </w:p>
    <w:p w14:paraId="61701CDC" w14:textId="77777777" w:rsidR="00D331F8" w:rsidRDefault="00D331F8" w:rsidP="003E0CAB"/>
    <w:p w14:paraId="38B2F42B" w14:textId="7CE87740" w:rsidR="003E0CAB" w:rsidRDefault="003E0CAB" w:rsidP="003E0CAB">
      <w:r>
        <w:t>Select the newly created OpenWRT VM from the left navigation panel</w:t>
      </w:r>
      <w:r w:rsidR="00D331F8">
        <w:t xml:space="preserve"> and detach and remove the disk</w:t>
      </w:r>
    </w:p>
    <w:p w14:paraId="6068054A" w14:textId="302A4F5D" w:rsidR="00D331F8" w:rsidRDefault="00D331F8" w:rsidP="003E0CAB">
      <w:r>
        <w:rPr>
          <w:noProof/>
        </w:rPr>
        <w:drawing>
          <wp:inline distT="0" distB="0" distL="0" distR="0" wp14:anchorId="62337C8C" wp14:editId="60E095F4">
            <wp:extent cx="5943600" cy="2515870"/>
            <wp:effectExtent l="0" t="0" r="0" b="0"/>
            <wp:docPr id="59848544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47" name="Grafik 1" descr="Ein Bild, das Text, Screenshot, Zahl, Software enthält.&#10;&#10;Automatisch generierte Beschreibung"/>
                    <pic:cNvPicPr/>
                  </pic:nvPicPr>
                  <pic:blipFill>
                    <a:blip r:embed="rId19"/>
                    <a:stretch>
                      <a:fillRect/>
                    </a:stretch>
                  </pic:blipFill>
                  <pic:spPr>
                    <a:xfrm>
                      <a:off x="0" y="0"/>
                      <a:ext cx="5943600" cy="2515870"/>
                    </a:xfrm>
                    <a:prstGeom prst="rect">
                      <a:avLst/>
                    </a:prstGeom>
                  </pic:spPr>
                </pic:pic>
              </a:graphicData>
            </a:graphic>
          </wp:inline>
        </w:drawing>
      </w:r>
    </w:p>
    <w:p w14:paraId="7A5FF1F6" w14:textId="77777777" w:rsidR="003E0CAB" w:rsidRDefault="003E0CAB" w:rsidP="003E0CAB">
      <w:r>
        <w:t>Click the Add button &gt; Network Device</w:t>
      </w:r>
    </w:p>
    <w:p w14:paraId="48F7F40F" w14:textId="234AA05D" w:rsidR="00D331F8" w:rsidRDefault="00D331F8" w:rsidP="003E0CAB">
      <w:r>
        <w:rPr>
          <w:noProof/>
        </w:rPr>
        <w:lastRenderedPageBreak/>
        <w:drawing>
          <wp:inline distT="0" distB="0" distL="0" distR="0" wp14:anchorId="00F6CF7A" wp14:editId="77F67B4C">
            <wp:extent cx="4133850" cy="1264446"/>
            <wp:effectExtent l="0" t="0" r="0" b="0"/>
            <wp:docPr id="21200204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48" name="Grafik 1" descr="Ein Bild, das Text, Screenshot, Schrift, Zahl enthält.&#10;&#10;Automatisch generierte Beschreibung"/>
                    <pic:cNvPicPr/>
                  </pic:nvPicPr>
                  <pic:blipFill>
                    <a:blip r:embed="rId20"/>
                    <a:stretch>
                      <a:fillRect/>
                    </a:stretch>
                  </pic:blipFill>
                  <pic:spPr>
                    <a:xfrm>
                      <a:off x="0" y="0"/>
                      <a:ext cx="4148413" cy="1268901"/>
                    </a:xfrm>
                    <a:prstGeom prst="rect">
                      <a:avLst/>
                    </a:prstGeom>
                  </pic:spPr>
                </pic:pic>
              </a:graphicData>
            </a:graphic>
          </wp:inline>
        </w:drawing>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1"/>
                    <a:stretch>
                      <a:fillRect/>
                    </a:stretch>
                  </pic:blipFill>
                  <pic:spPr>
                    <a:xfrm>
                      <a:off x="0" y="0"/>
                      <a:ext cx="4194023" cy="1307944"/>
                    </a:xfrm>
                    <a:prstGeom prst="rect">
                      <a:avLst/>
                    </a:prstGeom>
                  </pic:spPr>
                </pic:pic>
              </a:graphicData>
            </a:graphic>
          </wp:inline>
        </w:drawing>
      </w:r>
    </w:p>
    <w:p w14:paraId="31D2B90F" w14:textId="77777777" w:rsidR="00103E90" w:rsidRDefault="00103E90" w:rsidP="003E0CAB">
      <w:r>
        <w:t>Add a VLAN to the other network interfaces (to prevent DHCP server interacting with your network)</w:t>
      </w:r>
    </w:p>
    <w:p w14:paraId="28DBE517" w14:textId="2DC9CD38" w:rsidR="00D7589E" w:rsidRDefault="00D7589E" w:rsidP="003E0CAB">
      <w:r>
        <w:t>Result:</w:t>
      </w:r>
    </w:p>
    <w:p w14:paraId="5D8A83AF" w14:textId="62A34D8E" w:rsidR="00D7589E" w:rsidRDefault="00103E90" w:rsidP="003E0CAB">
      <w:r>
        <w:rPr>
          <w:noProof/>
        </w:rPr>
        <w:drawing>
          <wp:inline distT="0" distB="0" distL="0" distR="0" wp14:anchorId="2DE33A32" wp14:editId="2CE37CA3">
            <wp:extent cx="5943600" cy="1021715"/>
            <wp:effectExtent l="0" t="0" r="0" b="6985"/>
            <wp:docPr id="84680671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6716" name="Grafik 1" descr="Ein Bild, das Text, Screenshot, Schrift, Reihe enthält.&#10;&#10;Automatisch generierte Beschreibung"/>
                    <pic:cNvPicPr/>
                  </pic:nvPicPr>
                  <pic:blipFill>
                    <a:blip r:embed="rId22"/>
                    <a:stretch>
                      <a:fillRect/>
                    </a:stretch>
                  </pic:blipFill>
                  <pic:spPr>
                    <a:xfrm>
                      <a:off x="0" y="0"/>
                      <a:ext cx="5943600" cy="1021715"/>
                    </a:xfrm>
                    <a:prstGeom prst="rect">
                      <a:avLst/>
                    </a:prstGeom>
                  </pic:spPr>
                </pic:pic>
              </a:graphicData>
            </a:graphic>
          </wp:inline>
        </w:drawing>
      </w:r>
    </w:p>
    <w:p w14:paraId="1DEA425F" w14:textId="77777777" w:rsidR="003E0CAB" w:rsidRDefault="003E0CAB" w:rsidP="00896162">
      <w:pPr>
        <w:pStyle w:val="berschrift2"/>
      </w:pPr>
      <w:bookmarkStart w:id="5" w:name="_Toc144192836"/>
      <w:r>
        <w:t>Setting Up the OpenWRT Disk</w:t>
      </w:r>
      <w:bookmarkEnd w:id="5"/>
    </w:p>
    <w:p w14:paraId="3ADAB3BE" w14:textId="65FEC32E" w:rsidR="00D7589E" w:rsidRDefault="00D7589E" w:rsidP="003E0CAB">
      <w:r>
        <w:t>Go to the shell of the server and download image</w:t>
      </w:r>
    </w:p>
    <w:p w14:paraId="0C1D7EBF" w14:textId="49FF0949" w:rsidR="00D7589E" w:rsidRDefault="00D7589E" w:rsidP="003E0CAB">
      <w:r>
        <w:t>l</w:t>
      </w:r>
      <w:r w:rsidRPr="00D7589E">
        <w:rPr>
          <w:noProof/>
        </w:rPr>
        <w:t xml:space="preserve"> </w:t>
      </w:r>
      <w:r>
        <w:rPr>
          <w:noProof/>
        </w:rPr>
        <w:drawing>
          <wp:inline distT="0" distB="0" distL="0" distR="0" wp14:anchorId="0EC3A1ED" wp14:editId="79D90F76">
            <wp:extent cx="5943600" cy="1033780"/>
            <wp:effectExtent l="0" t="0" r="0" b="0"/>
            <wp:docPr id="1306768427" name="Grafik 1" descr="Ein Bild, das Screenshot, Software, Tex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8427" name="Grafik 1" descr="Ein Bild, das Screenshot, Software, Text, Multimedia-Software enthält.&#10;&#10;Automatisch generierte Beschreibung"/>
                    <pic:cNvPicPr/>
                  </pic:nvPicPr>
                  <pic:blipFill>
                    <a:blip r:embed="rId23"/>
                    <a:stretch>
                      <a:fillRect/>
                    </a:stretch>
                  </pic:blipFill>
                  <pic:spPr>
                    <a:xfrm>
                      <a:off x="0" y="0"/>
                      <a:ext cx="5943600" cy="1033780"/>
                    </a:xfrm>
                    <a:prstGeom prst="rect">
                      <a:avLst/>
                    </a:prstGeom>
                  </pic:spPr>
                </pic:pic>
              </a:graphicData>
            </a:graphic>
          </wp:inline>
        </w:drawing>
      </w:r>
    </w:p>
    <w:p w14:paraId="37A8101D" w14:textId="5360D766" w:rsidR="00D7589E" w:rsidRPr="00D7589E" w:rsidRDefault="00D7589E" w:rsidP="00D7589E">
      <w:pPr>
        <w:pStyle w:val="Code"/>
        <w:rPr>
          <w:lang w:val="en-US"/>
        </w:rPr>
      </w:pPr>
      <w:r w:rsidRPr="00D7589E">
        <w:rPr>
          <w:lang w:val="en-US"/>
        </w:rPr>
        <w:t xml:space="preserve">wget -O aredn.img.gz </w:t>
      </w:r>
      <w:hyperlink r:id="rId24" w:history="1">
        <w:r w:rsidRPr="0072342C">
          <w:rPr>
            <w:rStyle w:val="Hyperlink"/>
            <w:lang w:val="en-US"/>
          </w:rPr>
          <w:t>http://downloads.arednmesh.org/snapshots/targets/x86/64/aredn-20230815-8ce7c0b-x86-64-generic-ext4-combined-efi.img.gz</w:t>
        </w:r>
      </w:hyperlink>
    </w:p>
    <w:p w14:paraId="1CB520A2" w14:textId="77777777" w:rsidR="00D7589E" w:rsidRDefault="00D7589E" w:rsidP="003E0CAB"/>
    <w:p w14:paraId="35F6E554" w14:textId="17330E37" w:rsidR="003E0CAB" w:rsidRDefault="003E0CAB" w:rsidP="003E0CAB">
      <w:r>
        <w:t># extract the openwrt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77777777" w:rsidR="003E0CAB" w:rsidRDefault="003E0CAB" w:rsidP="003E0CAB">
      <w:r>
        <w:t># 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77777777" w:rsidR="003E0CAB" w:rsidRDefault="003E0CAB" w:rsidP="003E0CAB">
      <w:r>
        <w:lastRenderedPageBreak/>
        <w:t># 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140790F8" w14:textId="77777777" w:rsidR="003E0CAB" w:rsidRDefault="003E0CAB" w:rsidP="003E0CAB">
      <w:r>
        <w:t># import the disk to the openwrt vm</w:t>
      </w:r>
    </w:p>
    <w:p w14:paraId="25EE81F1" w14:textId="4C51B440" w:rsidR="003E0CAB" w:rsidRDefault="0097202A" w:rsidP="0097202A">
      <w:r>
        <w:t>Replace 104 with your VM number</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19237F">
        <w:rPr>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77777777" w:rsidR="0097202A" w:rsidRDefault="0097202A" w:rsidP="003E0CAB">
      <w:r>
        <w:t>Add the disk 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5"/>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6"/>
                    <a:stretch>
                      <a:fillRect/>
                    </a:stretch>
                  </pic:blipFill>
                  <pic:spPr>
                    <a:xfrm>
                      <a:off x="0" y="0"/>
                      <a:ext cx="4262095" cy="1958469"/>
                    </a:xfrm>
                    <a:prstGeom prst="rect">
                      <a:avLst/>
                    </a:prstGeom>
                  </pic:spPr>
                </pic:pic>
              </a:graphicData>
            </a:graphic>
          </wp:inline>
        </w:drawing>
      </w:r>
    </w:p>
    <w:p w14:paraId="592BB5CA" w14:textId="77777777" w:rsidR="0097202A" w:rsidRDefault="0097202A" w:rsidP="0097202A"/>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7"/>
                    <a:stretch>
                      <a:fillRect/>
                    </a:stretch>
                  </pic:blipFill>
                  <pic:spPr>
                    <a:xfrm>
                      <a:off x="0" y="0"/>
                      <a:ext cx="4815539" cy="2204550"/>
                    </a:xfrm>
                    <a:prstGeom prst="rect">
                      <a:avLst/>
                    </a:prstGeom>
                  </pic:spPr>
                </pic:pic>
              </a:graphicData>
            </a:graphic>
          </wp:inline>
        </w:drawing>
      </w:r>
    </w:p>
    <w:p w14:paraId="6A7E15CA" w14:textId="77777777" w:rsidR="003E0CAB" w:rsidRDefault="003E0CAB" w:rsidP="003E0CAB">
      <w:r>
        <w:t>Click the Start button in the top right of the screen</w:t>
      </w:r>
    </w:p>
    <w:p w14:paraId="0216DAC0" w14:textId="77777777" w:rsidR="003E0CAB" w:rsidRDefault="003E0CAB" w:rsidP="003E0CAB">
      <w:r>
        <w:t>Click the Console link to watch the boot process</w:t>
      </w:r>
    </w:p>
    <w:p w14:paraId="41D2AE99" w14:textId="77777777" w:rsidR="003E0CAB" w:rsidRDefault="003E0CAB" w:rsidP="003E0CAB">
      <w:r>
        <w:t>Wait for the text to stop scrolling and press Enter</w:t>
      </w:r>
    </w:p>
    <w:p w14:paraId="4A80FBED" w14:textId="77777777" w:rsidR="003E0CAB" w:rsidRDefault="003E0CAB" w:rsidP="003E0CAB">
      <w:r>
        <w:t>Run the following command to change/set the root password</w:t>
      </w:r>
    </w:p>
    <w:p w14:paraId="514D837F" w14:textId="77777777" w:rsidR="003E0CAB" w:rsidRDefault="003E0CAB" w:rsidP="003E0CAB">
      <w:r>
        <w:t>passwd</w:t>
      </w:r>
    </w:p>
    <w:p w14:paraId="48EAD17D" w14:textId="0E00F66F" w:rsidR="003E0CAB" w:rsidRDefault="003E0CAB" w:rsidP="003E0CAB">
      <w:r>
        <w:t>Type a new root password twice to set it</w:t>
      </w:r>
    </w:p>
    <w:p w14:paraId="3193D000" w14:textId="21BD297E" w:rsidR="00896162" w:rsidRDefault="00896162" w:rsidP="00896162">
      <w:pPr>
        <w:pStyle w:val="berschrift1"/>
      </w:pPr>
      <w:bookmarkStart w:id="6" w:name="_Toc144192837"/>
      <w:r>
        <w:t>Create a Debian VM as a management console</w:t>
      </w:r>
      <w:bookmarkEnd w:id="6"/>
    </w:p>
    <w:p w14:paraId="3E2600D1" w14:textId="25743B33" w:rsidR="00896162" w:rsidRDefault="00000000" w:rsidP="00896162">
      <w:hyperlink r:id="rId28"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29"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0"/>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lastRenderedPageBreak/>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1"/>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2"/>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3"/>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lastRenderedPageBreak/>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4"/>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35"/>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36"/>
                    <a:stretch>
                      <a:fillRect/>
                    </a:stretch>
                  </pic:blipFill>
                  <pic:spPr>
                    <a:xfrm>
                      <a:off x="0" y="0"/>
                      <a:ext cx="1863718" cy="1325310"/>
                    </a:xfrm>
                    <a:prstGeom prst="rect">
                      <a:avLst/>
                    </a:prstGeom>
                  </pic:spPr>
                </pic:pic>
              </a:graphicData>
            </a:graphic>
          </wp:inline>
        </w:drawing>
      </w:r>
    </w:p>
    <w:p w14:paraId="13217EB4" w14:textId="77777777" w:rsidR="009933F4" w:rsidRDefault="00896162" w:rsidP="00896162">
      <w:r>
        <w:t>Network tab</w:t>
      </w:r>
    </w:p>
    <w:p w14:paraId="4EDF2AC2" w14:textId="77777777" w:rsidR="009933F4" w:rsidRDefault="009933F4" w:rsidP="00896162">
      <w:r>
        <w:rPr>
          <w:noProof/>
        </w:rPr>
        <w:lastRenderedPageBreak/>
        <w:drawing>
          <wp:inline distT="0" distB="0" distL="0" distR="0" wp14:anchorId="053970CD" wp14:editId="0EAFC67D">
            <wp:extent cx="2687541" cy="1906546"/>
            <wp:effectExtent l="0" t="0" r="0" b="0"/>
            <wp:docPr id="164220450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4505" name="Grafik 1" descr="Ein Bild, das Text, Screenshot, Display, Software enthält.&#10;&#10;Automatisch generierte Beschreibung"/>
                    <pic:cNvPicPr/>
                  </pic:nvPicPr>
                  <pic:blipFill>
                    <a:blip r:embed="rId37"/>
                    <a:stretch>
                      <a:fillRect/>
                    </a:stretch>
                  </pic:blipFill>
                  <pic:spPr>
                    <a:xfrm>
                      <a:off x="0" y="0"/>
                      <a:ext cx="2694159" cy="19112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38"/>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39"/>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0"/>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lastRenderedPageBreak/>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1"/>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2"/>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3"/>
                    <a:stretch>
                      <a:fillRect/>
                    </a:stretch>
                  </pic:blipFill>
                  <pic:spPr>
                    <a:xfrm>
                      <a:off x="0" y="0"/>
                      <a:ext cx="3239011" cy="1829903"/>
                    </a:xfrm>
                    <a:prstGeom prst="rect">
                      <a:avLst/>
                    </a:prstGeom>
                  </pic:spPr>
                </pic:pic>
              </a:graphicData>
            </a:graphic>
          </wp:inline>
        </w:drawing>
      </w:r>
    </w:p>
    <w:p w14:paraId="7664F900" w14:textId="1D2BFB4B"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4"/>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lastRenderedPageBreak/>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45"/>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46"/>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47"/>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48"/>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49"/>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0"/>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lastRenderedPageBreak/>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1"/>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2"/>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3"/>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4"/>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55"/>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lastRenderedPageBreak/>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56"/>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57"/>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58"/>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59"/>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0"/>
                    <a:stretch>
                      <a:fillRect/>
                    </a:stretch>
                  </pic:blipFill>
                  <pic:spPr>
                    <a:xfrm>
                      <a:off x="0" y="0"/>
                      <a:ext cx="3712055" cy="1142170"/>
                    </a:xfrm>
                    <a:prstGeom prst="rect">
                      <a:avLst/>
                    </a:prstGeom>
                  </pic:spPr>
                </pic:pic>
              </a:graphicData>
            </a:graphic>
          </wp:inline>
        </w:drawing>
      </w:r>
    </w:p>
    <w:p w14:paraId="66C27754" w14:textId="4714AA9B" w:rsidR="00BF390F" w:rsidRDefault="00BF390F" w:rsidP="00896162">
      <w:r>
        <w:t>Wait</w:t>
      </w:r>
    </w:p>
    <w:p w14:paraId="619ADDDF" w14:textId="77777777" w:rsidR="0032423D" w:rsidRDefault="00896162" w:rsidP="00896162">
      <w:r>
        <w:lastRenderedPageBreak/>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1"/>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2"/>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3"/>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4"/>
                    <a:stretch>
                      <a:fillRect/>
                    </a:stretch>
                  </pic:blipFill>
                  <pic:spPr>
                    <a:xfrm>
                      <a:off x="0" y="0"/>
                      <a:ext cx="3209764" cy="1188229"/>
                    </a:xfrm>
                    <a:prstGeom prst="rect">
                      <a:avLst/>
                    </a:prstGeom>
                  </pic:spPr>
                </pic:pic>
              </a:graphicData>
            </a:graphic>
          </wp:inline>
        </w:drawing>
      </w:r>
    </w:p>
    <w:p w14:paraId="406E689A" w14:textId="2663FA7C" w:rsidR="00896162" w:rsidRDefault="00FA5F00" w:rsidP="00896162">
      <w:r>
        <w:t xml:space="preserve">Start Firefox. On </w:t>
      </w:r>
      <w:hyperlink r:id="rId65" w:history="1">
        <w:r w:rsidRPr="00AE000B">
          <w:rPr>
            <w:rStyle w:val="Hyperlink"/>
          </w:rPr>
          <w:t>http://localnode.local.mesh</w:t>
        </w:r>
      </w:hyperlink>
      <w:r>
        <w:t xml:space="preserve"> you should see your AREDN server. Your management console is connected to the AREDN node via the vmbr2 interface. The Aredn router is not connected to the internet yet.</w:t>
      </w:r>
    </w:p>
    <w:p w14:paraId="7819BD02" w14:textId="0E74E54C" w:rsidR="00FF01B2" w:rsidRPr="00FF01B2" w:rsidRDefault="00FA5F00" w:rsidP="00FF01B2">
      <w:pPr>
        <w:pStyle w:val="berschrift1"/>
      </w:pPr>
      <w:bookmarkStart w:id="7" w:name="_Toc144192838"/>
      <w:r>
        <w:t>Setup AREDN server networks</w:t>
      </w:r>
      <w:bookmarkEnd w:id="7"/>
    </w:p>
    <w:p w14:paraId="5BFE56EE" w14:textId="6C9090F4" w:rsidR="00FA5F00" w:rsidRDefault="00FA5F00" w:rsidP="00896162">
      <w:r>
        <w:t>Open terminal</w:t>
      </w:r>
      <w:r w:rsidR="004F5333">
        <w:t xml:space="preserve"> and ssh into the AREDN server:</w:t>
      </w:r>
    </w:p>
    <w:p w14:paraId="3D5A277F" w14:textId="780DC4D1" w:rsidR="004F5333" w:rsidRDefault="002E7F9C" w:rsidP="002E7F9C">
      <w:pPr>
        <w:pStyle w:val="Code"/>
        <w:rPr>
          <w:lang w:val="en-US"/>
        </w:rPr>
      </w:pPr>
      <w:r w:rsidRPr="002E7F9C">
        <w:rPr>
          <w:lang w:val="en-US"/>
        </w:rPr>
        <w:lastRenderedPageBreak/>
        <w:t xml:space="preserve">ssh </w:t>
      </w:r>
      <w:hyperlink r:id="rId66" w:history="1">
        <w:r w:rsidRPr="002E7F9C">
          <w:rPr>
            <w:rStyle w:val="Hyperlink"/>
            <w:lang w:val="en-US"/>
          </w:rPr>
          <w:t>root@localnode.local.mesh</w:t>
        </w:r>
      </w:hyperlink>
      <w:r w:rsidRPr="002E7F9C">
        <w:rPr>
          <w:lang w:val="en-US"/>
        </w:rPr>
        <w:t xml:space="preserve"> -p 2222</w:t>
      </w:r>
    </w:p>
    <w:p w14:paraId="34DDA8B4" w14:textId="2A0E9F49" w:rsidR="002E7F9C" w:rsidRDefault="002E7F9C" w:rsidP="002E7F9C">
      <w:r>
        <w:t>Confirm fingerprint with “yes”</w:t>
      </w:r>
    </w:p>
    <w:p w14:paraId="0ABF66E3" w14:textId="373F2311" w:rsidR="00FF01B2" w:rsidRDefault="00DB4CD7" w:rsidP="00DB4CD7">
      <w:pPr>
        <w:pStyle w:val="berschrift2"/>
      </w:pPr>
      <w:bookmarkStart w:id="8" w:name="_Toc144192839"/>
      <w:r>
        <w:t>Desired mapping</w:t>
      </w:r>
      <w:bookmarkEnd w:id="8"/>
    </w:p>
    <w:p w14:paraId="089C6061" w14:textId="5BB92F66" w:rsidR="00DB4CD7" w:rsidRPr="00DB4CD7" w:rsidRDefault="00DB4CD7" w:rsidP="00DB4CD7">
      <w:r>
        <w:t>In the end we would like the following mapping:</w:t>
      </w:r>
    </w:p>
    <w:p w14:paraId="719932DA" w14:textId="3C1DFA60" w:rsidR="00FF01B2" w:rsidRDefault="00DB4CD7" w:rsidP="002E7F9C">
      <w:r>
        <w:rPr>
          <w:noProof/>
        </w:rPr>
        <w:drawing>
          <wp:inline distT="0" distB="0" distL="0" distR="0" wp14:anchorId="651B09B1" wp14:editId="489E2953">
            <wp:extent cx="5943600" cy="499745"/>
            <wp:effectExtent l="0" t="0" r="0" b="0"/>
            <wp:docPr id="1352978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8428" name=""/>
                    <pic:cNvPicPr/>
                  </pic:nvPicPr>
                  <pic:blipFill>
                    <a:blip r:embed="rId67"/>
                    <a:stretch>
                      <a:fillRect/>
                    </a:stretch>
                  </pic:blipFill>
                  <pic:spPr>
                    <a:xfrm>
                      <a:off x="0" y="0"/>
                      <a:ext cx="5943600" cy="499745"/>
                    </a:xfrm>
                    <a:prstGeom prst="rect">
                      <a:avLst/>
                    </a:prstGeom>
                  </pic:spPr>
                </pic:pic>
              </a:graphicData>
            </a:graphic>
          </wp:inline>
        </w:drawing>
      </w:r>
    </w:p>
    <w:p w14:paraId="6DE88B3B" w14:textId="0934FE94" w:rsidR="00DB4CD7" w:rsidRDefault="00DB4CD7" w:rsidP="002E7F9C">
      <w:r>
        <w:t>The mapping between net0 and eth0 is automatically done by Proxmox. The rest has to be done now.</w:t>
      </w:r>
    </w:p>
    <w:p w14:paraId="223AD432" w14:textId="77777777" w:rsidR="00DB4CD7" w:rsidRPr="002E7F9C" w:rsidRDefault="00DB4CD7" w:rsidP="00DB4CD7">
      <w:pPr>
        <w:pStyle w:val="Code"/>
        <w:rPr>
          <w:lang w:val="en-US"/>
        </w:rPr>
      </w:pPr>
      <w:r w:rsidRPr="002E7F9C">
        <w:rPr>
          <w:lang w:val="en-US"/>
        </w:rPr>
        <w:t>vi /etc/config/network</w:t>
      </w:r>
    </w:p>
    <w:p w14:paraId="7212A5EA" w14:textId="77777777" w:rsidR="00DB4CD7" w:rsidRDefault="00DB4CD7" w:rsidP="002E7F9C"/>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4AE9FE5E">
            <wp:extent cx="1723621" cy="2050705"/>
            <wp:effectExtent l="0" t="0" r="0" b="698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68"/>
                    <a:stretch>
                      <a:fillRect/>
                    </a:stretch>
                  </pic:blipFill>
                  <pic:spPr>
                    <a:xfrm>
                      <a:off x="0" y="0"/>
                      <a:ext cx="1729544" cy="2057752"/>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3741FB46" w:rsidR="00DB4CD7" w:rsidRDefault="00DB4CD7" w:rsidP="002E7F9C">
      <w:r>
        <w:rPr>
          <w:noProof/>
        </w:rPr>
        <w:drawing>
          <wp:inline distT="0" distB="0" distL="0" distR="0" wp14:anchorId="79518A63" wp14:editId="6AAEB3C9">
            <wp:extent cx="1502797" cy="810167"/>
            <wp:effectExtent l="0" t="0" r="2540" b="9525"/>
            <wp:docPr id="1023016832" name="Grafik 1" descr="Ein Bild, das Text, Schrif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6832" name="Grafik 1" descr="Ein Bild, das Text, Schrift, Screenshot, Quittung enthält.&#10;&#10;Automatisch generierte Beschreibung"/>
                    <pic:cNvPicPr/>
                  </pic:nvPicPr>
                  <pic:blipFill>
                    <a:blip r:embed="rId69"/>
                    <a:stretch>
                      <a:fillRect/>
                    </a:stretch>
                  </pic:blipFill>
                  <pic:spPr>
                    <a:xfrm>
                      <a:off x="0" y="0"/>
                      <a:ext cx="1516739" cy="817683"/>
                    </a:xfrm>
                    <a:prstGeom prst="rect">
                      <a:avLst/>
                    </a:prstGeom>
                  </pic:spPr>
                </pic:pic>
              </a:graphicData>
            </a:graphic>
          </wp:inline>
        </w:drawing>
      </w:r>
    </w:p>
    <w:p w14:paraId="4845317B" w14:textId="0F3067B7" w:rsidR="002E7F9C" w:rsidRDefault="002E7F9C" w:rsidP="002E7F9C">
      <w:r>
        <w:t>Adjust the WAN configuration:</w:t>
      </w:r>
    </w:p>
    <w:p w14:paraId="7281271C" w14:textId="3B4F22F8" w:rsidR="002E7F9C" w:rsidRDefault="00FF01B2" w:rsidP="002E7F9C">
      <w:r>
        <w:rPr>
          <w:noProof/>
        </w:rPr>
        <w:lastRenderedPageBreak/>
        <w:drawing>
          <wp:inline distT="0" distB="0" distL="0" distR="0" wp14:anchorId="65FD498D" wp14:editId="0031D0DF">
            <wp:extent cx="2311870" cy="2250220"/>
            <wp:effectExtent l="0" t="0" r="0" b="0"/>
            <wp:docPr id="16756716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1672" name="Grafik 1" descr="Ein Bild, das Text, Screenshot, Schrift, Zahl enthält.&#10;&#10;Automatisch generierte Beschreibung"/>
                    <pic:cNvPicPr/>
                  </pic:nvPicPr>
                  <pic:blipFill>
                    <a:blip r:embed="rId70"/>
                    <a:stretch>
                      <a:fillRect/>
                    </a:stretch>
                  </pic:blipFill>
                  <pic:spPr>
                    <a:xfrm>
                      <a:off x="0" y="0"/>
                      <a:ext cx="2326035" cy="2264007"/>
                    </a:xfrm>
                    <a:prstGeom prst="rect">
                      <a:avLst/>
                    </a:prstGeom>
                  </pic:spPr>
                </pic:pic>
              </a:graphicData>
            </a:graphic>
          </wp:inline>
        </w:drawing>
      </w:r>
    </w:p>
    <w:p w14:paraId="6FDB9046" w14:textId="3193FE99" w:rsidR="00FF01B2" w:rsidRDefault="00FF01B2" w:rsidP="002E7F9C">
      <w:r>
        <w:t>The LAN is connected to eth0 that is net0 in proxmox on VLAN 3. Only our management console is connected to this network.  So the DHCP server inside the AREDN server is insulated and does not harm your home network.</w:t>
      </w:r>
    </w:p>
    <w:p w14:paraId="7B917416" w14:textId="289F53F5" w:rsidR="00FF01B2" w:rsidRDefault="00FF01B2" w:rsidP="002E7F9C">
      <w:r>
        <w:t xml:space="preserve">Connect the WAN port to the internet. eth1 is </w:t>
      </w:r>
      <w:r w:rsidR="00DB4CD7">
        <w:t>connected to the</w:t>
      </w:r>
      <w:r w:rsidR="00BA565F">
        <w:t>RJ45 connector of your server using vmbr0. It uses the general purpose VLAN 1 and will get a DHCP address from your home network</w:t>
      </w:r>
    </w:p>
    <w:p w14:paraId="02E3CFCC" w14:textId="6049B5F8" w:rsidR="00FF01B2" w:rsidRDefault="00FF01B2" w:rsidP="002E7F9C">
      <w:r>
        <w:rPr>
          <w:noProof/>
        </w:rPr>
        <w:drawing>
          <wp:inline distT="0" distB="0" distL="0" distR="0" wp14:anchorId="06D6C4F0" wp14:editId="14D9F9A6">
            <wp:extent cx="1574358" cy="1566641"/>
            <wp:effectExtent l="0" t="0" r="6985" b="0"/>
            <wp:docPr id="14096552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528" name="Grafik 1" descr="Ein Bild, das Text, Screenshot, Schrift, Zahl enthält.&#10;&#10;Automatisch generierte Beschreibung"/>
                    <pic:cNvPicPr/>
                  </pic:nvPicPr>
                  <pic:blipFill>
                    <a:blip r:embed="rId71"/>
                    <a:stretch>
                      <a:fillRect/>
                    </a:stretch>
                  </pic:blipFill>
                  <pic:spPr>
                    <a:xfrm>
                      <a:off x="0" y="0"/>
                      <a:ext cx="1579466" cy="1571724"/>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77777777" w:rsidR="00141192" w:rsidRDefault="00141192" w:rsidP="002E7F9C">
      <w:r>
        <w:rPr>
          <w:noProof/>
        </w:rPr>
        <w:drawing>
          <wp:inline distT="0" distB="0" distL="0" distR="0" wp14:anchorId="670617E9" wp14:editId="6FD03642">
            <wp:extent cx="1492429" cy="1498821"/>
            <wp:effectExtent l="0" t="0" r="0" b="6350"/>
            <wp:docPr id="101983677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36775" name="Grafik 1" descr="Ein Bild, das Text, Screenshot, Schrift, Zahl enthält.&#10;&#10;Automatisch generierte Beschreibung"/>
                    <pic:cNvPicPr/>
                  </pic:nvPicPr>
                  <pic:blipFill>
                    <a:blip r:embed="rId72"/>
                    <a:stretch>
                      <a:fillRect/>
                    </a:stretch>
                  </pic:blipFill>
                  <pic:spPr>
                    <a:xfrm>
                      <a:off x="0" y="0"/>
                      <a:ext cx="1492649" cy="1499042"/>
                    </a:xfrm>
                    <a:prstGeom prst="rect">
                      <a:avLst/>
                    </a:prstGeom>
                  </pic:spPr>
                </pic:pic>
              </a:graphicData>
            </a:graphic>
          </wp:inline>
        </w:drawing>
      </w:r>
    </w:p>
    <w:p w14:paraId="634B48FF" w14:textId="7A98FEED"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Press the “escape” button and “:wq” to save your changes.</w:t>
      </w:r>
    </w:p>
    <w:p w14:paraId="5F428922" w14:textId="5EC92A36" w:rsidR="00141192" w:rsidRDefault="00141192" w:rsidP="002E7F9C">
      <w:r>
        <w:lastRenderedPageBreak/>
        <w:t>Reboot.</w:t>
      </w:r>
    </w:p>
    <w:p w14:paraId="570BB7CA" w14:textId="06382F23" w:rsidR="00141192" w:rsidRDefault="00E55A35" w:rsidP="002E7F9C">
      <w:r>
        <w:t>Now you can connect to localnode.local.mesh via Firefox and start to customize your server.</w:t>
      </w:r>
    </w:p>
    <w:p w14:paraId="23F7255E" w14:textId="4287143A" w:rsidR="00E55A35" w:rsidRDefault="00E55A35" w:rsidP="002E7F9C">
      <w:r>
        <w:t>Give it the name: Callsign-VM-TUNNELSERVER</w:t>
      </w:r>
    </w:p>
    <w:p w14:paraId="0445046A" w14:textId="67C6F2A4" w:rsidR="00E55A35" w:rsidRDefault="00E55A35" w:rsidP="002E7F9C">
      <w:r>
        <w:t>Connect it as a client to your tunnel server in the AREDN network. Make sure the administrator of your tunnel adjusts the name and the address of your new server. Maybe you want to run in parallel for a few days.</w:t>
      </w:r>
      <w:r w:rsidRPr="00E55A35">
        <w:t xml:space="preserve"> </w:t>
      </w:r>
      <w:r>
        <w:t>After connecting to your tunnel server, you should see the other nodes in the net.</w:t>
      </w:r>
    </w:p>
    <w:p w14:paraId="72E8BB8B" w14:textId="0B169E28" w:rsidR="00E55A35" w:rsidRDefault="00E55A35" w:rsidP="002E7F9C">
      <w:r>
        <w:t>Now</w:t>
      </w:r>
      <w:r w:rsidR="00BC50DC">
        <w:t>,</w:t>
      </w:r>
      <w:r>
        <w:t xml:space="preserve"> you can add the tunnels you serve. Do not forget to forward port 5525 to the address of your tunnel server</w:t>
      </w:r>
      <w:r w:rsidR="00BC50DC">
        <w:t>.</w:t>
      </w:r>
    </w:p>
    <w:p w14:paraId="0D121269" w14:textId="77777777" w:rsidR="00F91210" w:rsidRDefault="00F91210" w:rsidP="002E7F9C"/>
    <w:p w14:paraId="338A3029" w14:textId="177B3D5F" w:rsidR="00F91210" w:rsidRDefault="00F91210" w:rsidP="00F91210">
      <w:pPr>
        <w:pStyle w:val="berschrift2"/>
      </w:pPr>
      <w:bookmarkStart w:id="9" w:name="_Toc144192840"/>
      <w:r>
        <w:t>Backup</w:t>
      </w:r>
      <w:bookmarkEnd w:id="9"/>
    </w:p>
    <w:p w14:paraId="3E832A19" w14:textId="2019CACE" w:rsidR="00F91210" w:rsidRDefault="00F91210" w:rsidP="00F91210">
      <w:r>
        <w:t>Backup machine to the local directory</w:t>
      </w:r>
    </w:p>
    <w:p w14:paraId="09ADA50D" w14:textId="0A567FFE" w:rsidR="00AC18DB" w:rsidRDefault="00AC18DB" w:rsidP="00F91210">
      <w:r>
        <w:rPr>
          <w:noProof/>
        </w:rPr>
        <w:drawing>
          <wp:inline distT="0" distB="0" distL="0" distR="0" wp14:anchorId="3378E58D" wp14:editId="5485A474">
            <wp:extent cx="3838575" cy="1827424"/>
            <wp:effectExtent l="0" t="0" r="0" b="1905"/>
            <wp:docPr id="9424865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6527" name="Grafik 1" descr="Ein Bild, das Text, Screenshot, Software, Zahl enthält.&#10;&#10;Automatisch generierte Beschreibung"/>
                    <pic:cNvPicPr/>
                  </pic:nvPicPr>
                  <pic:blipFill>
                    <a:blip r:embed="rId73"/>
                    <a:stretch>
                      <a:fillRect/>
                    </a:stretch>
                  </pic:blipFill>
                  <pic:spPr>
                    <a:xfrm>
                      <a:off x="0" y="0"/>
                      <a:ext cx="3847072" cy="1831469"/>
                    </a:xfrm>
                    <a:prstGeom prst="rect">
                      <a:avLst/>
                    </a:prstGeom>
                  </pic:spPr>
                </pic:pic>
              </a:graphicData>
            </a:graphic>
          </wp:inline>
        </w:drawing>
      </w:r>
    </w:p>
    <w:p w14:paraId="6ABA5C07" w14:textId="33DCD0EB" w:rsidR="00F91210" w:rsidRDefault="00F91210" w:rsidP="00F91210">
      <w:r>
        <w:t>You find this directory on /var/lib/vz/dump/ on the proxmox server. It can be saved to the local disk using WinSCP</w:t>
      </w:r>
    </w:p>
    <w:p w14:paraId="16BD7161" w14:textId="24EE054E" w:rsidR="00C6581B" w:rsidRDefault="00C6581B" w:rsidP="00C6581B">
      <w:pPr>
        <w:pStyle w:val="berschrift1"/>
      </w:pPr>
      <w:bookmarkStart w:id="10" w:name="_Toc144192841"/>
      <w:r>
        <w:t>Mikrotik Router</w:t>
      </w:r>
      <w:bookmarkEnd w:id="10"/>
    </w:p>
    <w:p w14:paraId="098B705A" w14:textId="2D78FE10" w:rsidR="00C6581B" w:rsidRDefault="00C6581B" w:rsidP="00C6581B">
      <w:pPr>
        <w:pStyle w:val="berschrift2"/>
      </w:pPr>
      <w:bookmarkStart w:id="11" w:name="_Toc144192842"/>
      <w:r>
        <w:t>Port Forwarding</w:t>
      </w:r>
      <w:bookmarkEnd w:id="11"/>
    </w:p>
    <w:p w14:paraId="38EBD33E" w14:textId="51CCA2CE" w:rsidR="00C6581B" w:rsidRDefault="00D660B6" w:rsidP="00C6581B">
      <w:r>
        <w:rPr>
          <w:noProof/>
        </w:rPr>
        <w:drawing>
          <wp:inline distT="0" distB="0" distL="0" distR="0" wp14:anchorId="328EA735" wp14:editId="4DDD32C7">
            <wp:extent cx="5943600" cy="1866265"/>
            <wp:effectExtent l="0" t="0" r="0" b="635"/>
            <wp:docPr id="516988979" name="Grafik 1" descr="Ein Bild, das Screenshot, Text, Software,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88979" name="Grafik 1" descr="Ein Bild, das Screenshot, Text, Software, Reihe enthält.&#10;&#10;Automatisch generierte Beschreibung"/>
                    <pic:cNvPicPr/>
                  </pic:nvPicPr>
                  <pic:blipFill>
                    <a:blip r:embed="rId74"/>
                    <a:stretch>
                      <a:fillRect/>
                    </a:stretch>
                  </pic:blipFill>
                  <pic:spPr>
                    <a:xfrm>
                      <a:off x="0" y="0"/>
                      <a:ext cx="5943600" cy="1866265"/>
                    </a:xfrm>
                    <a:prstGeom prst="rect">
                      <a:avLst/>
                    </a:prstGeom>
                  </pic:spPr>
                </pic:pic>
              </a:graphicData>
            </a:graphic>
          </wp:inline>
        </w:drawing>
      </w:r>
    </w:p>
    <w:p w14:paraId="7C3B1E98" w14:textId="61C3958E" w:rsidR="00D660B6" w:rsidRDefault="00F64D3D" w:rsidP="00C6581B">
      <w:r>
        <w:rPr>
          <w:noProof/>
        </w:rPr>
        <w:lastRenderedPageBreak/>
        <w:drawing>
          <wp:inline distT="0" distB="0" distL="0" distR="0" wp14:anchorId="11AE9772" wp14:editId="71F4A7EF">
            <wp:extent cx="1962150" cy="2994322"/>
            <wp:effectExtent l="0" t="0" r="0" b="0"/>
            <wp:docPr id="138403239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2396" name="Grafik 1" descr="Ein Bild, das Text, Screenshot, Zahl, Software enthält.&#10;&#10;Automatisch generierte Beschreibung"/>
                    <pic:cNvPicPr/>
                  </pic:nvPicPr>
                  <pic:blipFill>
                    <a:blip r:embed="rId75"/>
                    <a:stretch>
                      <a:fillRect/>
                    </a:stretch>
                  </pic:blipFill>
                  <pic:spPr>
                    <a:xfrm>
                      <a:off x="0" y="0"/>
                      <a:ext cx="1968947" cy="3004695"/>
                    </a:xfrm>
                    <a:prstGeom prst="rect">
                      <a:avLst/>
                    </a:prstGeom>
                  </pic:spPr>
                </pic:pic>
              </a:graphicData>
            </a:graphic>
          </wp:inline>
        </w:drawing>
      </w:r>
      <w:r w:rsidR="00D660B6">
        <w:rPr>
          <w:noProof/>
        </w:rPr>
        <w:drawing>
          <wp:inline distT="0" distB="0" distL="0" distR="0" wp14:anchorId="0FF1CEE4" wp14:editId="612343C7">
            <wp:extent cx="1991083" cy="3038475"/>
            <wp:effectExtent l="0" t="0" r="9525" b="0"/>
            <wp:docPr id="13118631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310" name="Grafik 1" descr="Ein Bild, das Text, Screenshot, Software, Computersymbol enthält.&#10;&#10;Automatisch generierte Beschreibung"/>
                    <pic:cNvPicPr/>
                  </pic:nvPicPr>
                  <pic:blipFill>
                    <a:blip r:embed="rId76"/>
                    <a:stretch>
                      <a:fillRect/>
                    </a:stretch>
                  </pic:blipFill>
                  <pic:spPr>
                    <a:xfrm>
                      <a:off x="0" y="0"/>
                      <a:ext cx="1997653" cy="3048501"/>
                    </a:xfrm>
                    <a:prstGeom prst="rect">
                      <a:avLst/>
                    </a:prstGeom>
                  </pic:spPr>
                </pic:pic>
              </a:graphicData>
            </a:graphic>
          </wp:inline>
        </w:drawing>
      </w:r>
      <w:r>
        <w:rPr>
          <w:noProof/>
        </w:rPr>
        <w:drawing>
          <wp:inline distT="0" distB="0" distL="0" distR="0" wp14:anchorId="274D4054" wp14:editId="03FE1C28">
            <wp:extent cx="1954847" cy="2983178"/>
            <wp:effectExtent l="0" t="0" r="7620" b="8255"/>
            <wp:docPr id="75459185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1854" name="Grafik 1" descr="Ein Bild, das Text, Screenshot, Software, Computersymbol enthält.&#10;&#10;Automatisch generierte Beschreibung"/>
                    <pic:cNvPicPr/>
                  </pic:nvPicPr>
                  <pic:blipFill>
                    <a:blip r:embed="rId77"/>
                    <a:stretch>
                      <a:fillRect/>
                    </a:stretch>
                  </pic:blipFill>
                  <pic:spPr>
                    <a:xfrm>
                      <a:off x="0" y="0"/>
                      <a:ext cx="1956449" cy="2985622"/>
                    </a:xfrm>
                    <a:prstGeom prst="rect">
                      <a:avLst/>
                    </a:prstGeom>
                  </pic:spPr>
                </pic:pic>
              </a:graphicData>
            </a:graphic>
          </wp:inline>
        </w:drawing>
      </w:r>
    </w:p>
    <w:p w14:paraId="2F868FFF" w14:textId="5F93C1BA" w:rsidR="00D660B6" w:rsidRDefault="00D660B6" w:rsidP="00D660B6">
      <w:pPr>
        <w:pStyle w:val="berschrift2"/>
      </w:pPr>
      <w:bookmarkStart w:id="12" w:name="_Toc144192843"/>
      <w:r>
        <w:t>Managed Switch:</w:t>
      </w:r>
      <w:bookmarkEnd w:id="12"/>
    </w:p>
    <w:p w14:paraId="255E7A7D" w14:textId="15E01C0B" w:rsidR="00D660B6" w:rsidRPr="00C6581B" w:rsidRDefault="00D660B6" w:rsidP="00C6581B">
      <w:r>
        <w:rPr>
          <w:noProof/>
        </w:rPr>
        <w:drawing>
          <wp:inline distT="0" distB="0" distL="0" distR="0" wp14:anchorId="51A092CF" wp14:editId="458B065C">
            <wp:extent cx="5943600" cy="1308735"/>
            <wp:effectExtent l="0" t="0" r="0" b="5715"/>
            <wp:docPr id="10337955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5549" name="Grafik 1" descr="Ein Bild, das Text, Screenshot, Schrift, Reihe enthält.&#10;&#10;Automatisch generierte Beschreibung"/>
                    <pic:cNvPicPr/>
                  </pic:nvPicPr>
                  <pic:blipFill>
                    <a:blip r:embed="rId78"/>
                    <a:stretch>
                      <a:fillRect/>
                    </a:stretch>
                  </pic:blipFill>
                  <pic:spPr>
                    <a:xfrm>
                      <a:off x="0" y="0"/>
                      <a:ext cx="5943600" cy="1308735"/>
                    </a:xfrm>
                    <a:prstGeom prst="rect">
                      <a:avLst/>
                    </a:prstGeom>
                  </pic:spPr>
                </pic:pic>
              </a:graphicData>
            </a:graphic>
          </wp:inline>
        </w:drawing>
      </w:r>
    </w:p>
    <w:sectPr w:rsidR="00D660B6" w:rsidRPr="00C658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vBYA6RGwViwAAAA="/>
  </w:docVars>
  <w:rsids>
    <w:rsidRoot w:val="006268AD"/>
    <w:rsid w:val="00103E90"/>
    <w:rsid w:val="00141192"/>
    <w:rsid w:val="0019237F"/>
    <w:rsid w:val="002E7F9C"/>
    <w:rsid w:val="0032423D"/>
    <w:rsid w:val="003E0CAB"/>
    <w:rsid w:val="004F5333"/>
    <w:rsid w:val="004F613E"/>
    <w:rsid w:val="006268AD"/>
    <w:rsid w:val="00860620"/>
    <w:rsid w:val="008868F2"/>
    <w:rsid w:val="00896162"/>
    <w:rsid w:val="00916153"/>
    <w:rsid w:val="0097202A"/>
    <w:rsid w:val="009933F4"/>
    <w:rsid w:val="00A23180"/>
    <w:rsid w:val="00AC18DB"/>
    <w:rsid w:val="00AD1C2F"/>
    <w:rsid w:val="00B5210A"/>
    <w:rsid w:val="00B63349"/>
    <w:rsid w:val="00BA565F"/>
    <w:rsid w:val="00BC50DC"/>
    <w:rsid w:val="00BE5C27"/>
    <w:rsid w:val="00BF390F"/>
    <w:rsid w:val="00C6581B"/>
    <w:rsid w:val="00D331F8"/>
    <w:rsid w:val="00D660B6"/>
    <w:rsid w:val="00D7589E"/>
    <w:rsid w:val="00DB4CD7"/>
    <w:rsid w:val="00DC35CF"/>
    <w:rsid w:val="00E55A35"/>
    <w:rsid w:val="00EC1BC6"/>
    <w:rsid w:val="00F64D3D"/>
    <w:rsid w:val="00F91210"/>
    <w:rsid w:val="00FA5F00"/>
    <w:rsid w:val="00FD2475"/>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E0C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DC35CF"/>
    <w:pPr>
      <w:pBdr>
        <w:top w:val="single" w:sz="8" w:space="1" w:color="auto"/>
        <w:left w:val="single" w:sz="8" w:space="4" w:color="auto"/>
        <w:bottom w:val="single" w:sz="8" w:space="1" w:color="auto"/>
        <w:right w:val="single" w:sz="8" w:space="4" w:color="auto"/>
      </w:pBdr>
      <w:spacing w:after="0" w:line="240" w:lineRule="auto"/>
      <w:ind w:left="284"/>
    </w:pPr>
    <w:rPr>
      <w:rFonts w:ascii="Consolas" w:hAnsi="Consolas"/>
      <w:sz w:val="20"/>
      <w:lang w:val="de-CH"/>
    </w:rPr>
  </w:style>
  <w:style w:type="character" w:customStyle="1" w:styleId="CodeZchn">
    <w:name w:val="Code Zchn"/>
    <w:basedOn w:val="Absatz-Standardschriftart"/>
    <w:link w:val="Code"/>
    <w:rsid w:val="00DC35CF"/>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E0CAB"/>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dimage.debian.org/debian-cd/current/amd64/iso-cd/" TargetMode="External"/><Relationship Id="rId11" Type="http://schemas.openxmlformats.org/officeDocument/2006/relationships/image" Target="media/image4.png"/><Relationship Id="rId24" Type="http://schemas.openxmlformats.org/officeDocument/2006/relationships/hyperlink" Target="http://downloads.arednmesh.org/snapshots/targets/x86/64/aredn-20230815-8ce7c0b-x86-64-generic-ext4-combined-efi.img.gz"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mailto:root@localnode.local.mesh" TargetMode="External"/><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hyperlink" Target="https://youtu.be/8nsdrWeeg8o" TargetMode="External"/><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localnode.local.mesh" TargetMode="External"/><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outu.be/OUC7DMBfR3Y?si=y4r3edcwzzpd2JHJ"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21</Pages>
  <Words>1098</Words>
  <Characters>6262</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15</cp:revision>
  <dcterms:created xsi:type="dcterms:W3CDTF">2023-08-22T06:56:00Z</dcterms:created>
  <dcterms:modified xsi:type="dcterms:W3CDTF">2023-08-29T07:16:00Z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