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EE85" w14:textId="36F9E2A8" w:rsidR="00BD3628" w:rsidRPr="000A2319" w:rsidRDefault="00EA00F1" w:rsidP="00993A3C">
      <w:pPr>
        <w:pStyle w:val="Titel"/>
        <w:rPr>
          <w:lang w:val="de-CH"/>
        </w:rPr>
      </w:pPr>
      <w:r w:rsidRPr="000A2319">
        <w:rPr>
          <w:lang w:val="de-CH"/>
        </w:rPr>
        <w:t xml:space="preserve">AREDN-Telefonbuchinstallation </w:t>
      </w:r>
      <w:r w:rsidR="004E35B1" w:rsidRPr="000A2319">
        <w:rPr>
          <w:lang w:val="de-CH"/>
        </w:rPr>
        <w:br/>
        <w:t>(Kurzversion)</w:t>
      </w:r>
    </w:p>
    <w:p w14:paraId="10E88D8E" w14:textId="03631E4E" w:rsidR="00387A40" w:rsidRPr="000A2319" w:rsidRDefault="00387A40" w:rsidP="00387A40">
      <w:pPr>
        <w:pStyle w:val="berschrift1"/>
        <w:rPr>
          <w:lang w:val="de-CH"/>
        </w:rPr>
      </w:pPr>
      <w:r w:rsidRPr="000A2319">
        <w:rPr>
          <w:lang w:val="de-CH"/>
        </w:rPr>
        <w:t xml:space="preserve">Installation auf dem </w:t>
      </w:r>
      <w:r w:rsidR="000A2319" w:rsidRPr="000A2319">
        <w:rPr>
          <w:lang w:val="de-CH"/>
        </w:rPr>
        <w:t>Mikrotik h</w:t>
      </w:r>
      <w:r w:rsidRPr="000A2319">
        <w:rPr>
          <w:lang w:val="de-CH"/>
        </w:rPr>
        <w:t>ap</w:t>
      </w:r>
      <w:r w:rsidR="000A2319" w:rsidRPr="000A2319">
        <w:rPr>
          <w:lang w:val="de-CH"/>
        </w:rPr>
        <w:t xml:space="preserve"> lite </w:t>
      </w:r>
      <w:r w:rsidRPr="000A2319">
        <w:rPr>
          <w:lang w:val="de-CH"/>
        </w:rPr>
        <w:t>Router</w:t>
      </w:r>
    </w:p>
    <w:p w14:paraId="0D2EC53F" w14:textId="3378326B" w:rsidR="00387A40" w:rsidRPr="000A2319" w:rsidRDefault="00387A40" w:rsidP="00387A40">
      <w:pPr>
        <w:rPr>
          <w:lang w:val="de-CH"/>
        </w:rPr>
      </w:pPr>
      <w:r w:rsidRPr="000A2319">
        <w:rPr>
          <w:lang w:val="de-CH"/>
        </w:rPr>
        <w:t xml:space="preserve">Zuerst </w:t>
      </w:r>
      <w:r w:rsidR="000A2319">
        <w:rPr>
          <w:lang w:val="de-CH"/>
        </w:rPr>
        <w:t>musst du</w:t>
      </w:r>
      <w:r w:rsidRPr="000A2319">
        <w:rPr>
          <w:lang w:val="de-CH"/>
        </w:rPr>
        <w:t xml:space="preserve"> mit mobaXterm oder PUTTY oder einem anderen Terminalprogramm eine SSH-Verbindung zu</w:t>
      </w:r>
      <w:r w:rsidR="000A2319">
        <w:rPr>
          <w:lang w:val="de-CH"/>
        </w:rPr>
        <w:t xml:space="preserve">m </w:t>
      </w:r>
      <w:r w:rsidRPr="000A2319">
        <w:rPr>
          <w:lang w:val="de-CH"/>
        </w:rPr>
        <w:t>Router herstellen (Adresse: localnode.local .mesh ) . Denke daran, Port 2222 zu verwenden.</w:t>
      </w:r>
    </w:p>
    <w:p w14:paraId="0F7A6D0D" w14:textId="086836D6" w:rsidR="00387A40" w:rsidRDefault="00387A40" w:rsidP="00387A40">
      <w:pPr>
        <w:rPr>
          <w:lang w:val="en-GB"/>
        </w:rPr>
      </w:pPr>
      <w:r w:rsidRPr="00387A40">
        <w:rPr>
          <w:noProof/>
          <w:lang w:val="en-GB"/>
        </w:rPr>
        <w:drawing>
          <wp:inline distT="0" distB="0" distL="0" distR="0" wp14:anchorId="210C5BE1" wp14:editId="24D63BD7">
            <wp:extent cx="4831080" cy="3266658"/>
            <wp:effectExtent l="0" t="0" r="7620" b="0"/>
            <wp:docPr id="1518589730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89730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168" cy="327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5E4F" w14:textId="07C2D76F" w:rsidR="00387A40" w:rsidRPr="000A2319" w:rsidRDefault="00387A40" w:rsidP="00387A40">
      <w:pPr>
        <w:rPr>
          <w:lang w:val="de-CH"/>
        </w:rPr>
      </w:pPr>
      <w:r w:rsidRPr="000A2319">
        <w:rPr>
          <w:lang w:val="de-CH"/>
        </w:rPr>
        <w:t xml:space="preserve">Beispiel: MobaXterm ( </w:t>
      </w:r>
      <w:hyperlink r:id="rId7" w:history="1">
        <w:r w:rsidRPr="000A2319">
          <w:rPr>
            <w:rStyle w:val="Hyperlink"/>
            <w:lang w:val="de-CH"/>
          </w:rPr>
          <w:t xml:space="preserve">https://mobaxterm.mobatek.net/download.html </w:t>
        </w:r>
      </w:hyperlink>
      <w:r w:rsidR="00BC1286" w:rsidRPr="000A2319">
        <w:rPr>
          <w:lang w:val="de-CH"/>
        </w:rPr>
        <w:t>)</w:t>
      </w:r>
    </w:p>
    <w:p w14:paraId="2A800A38" w14:textId="090A4C24" w:rsidR="002C2A6D" w:rsidRPr="000A2319" w:rsidRDefault="000A2319" w:rsidP="00387A40">
      <w:pPr>
        <w:rPr>
          <w:color w:val="FF0000"/>
          <w:sz w:val="24"/>
          <w:szCs w:val="24"/>
          <w:lang w:val="de-CH"/>
        </w:rPr>
      </w:pPr>
      <w:r>
        <w:rPr>
          <w:color w:val="FF0000"/>
          <w:sz w:val="24"/>
          <w:szCs w:val="24"/>
          <w:lang w:val="de-CH"/>
        </w:rPr>
        <w:t xml:space="preserve">Für die nächsten Schritte musst du mit AREDN( </w:t>
      </w:r>
      <w:r w:rsidR="002C2A6D" w:rsidRPr="000A2319">
        <w:rPr>
          <w:color w:val="FF0000"/>
          <w:sz w:val="24"/>
          <w:szCs w:val="24"/>
          <w:lang w:val="de-CH"/>
        </w:rPr>
        <w:t>SwissDigitalNet oder andere</w:t>
      </w:r>
      <w:r>
        <w:rPr>
          <w:color w:val="FF0000"/>
          <w:sz w:val="24"/>
          <w:szCs w:val="24"/>
          <w:lang w:val="de-CH"/>
        </w:rPr>
        <w:t>s</w:t>
      </w:r>
      <w:r w:rsidR="002C2A6D" w:rsidRPr="000A2319">
        <w:rPr>
          <w:color w:val="FF0000"/>
          <w:sz w:val="24"/>
          <w:szCs w:val="24"/>
          <w:lang w:val="de-CH"/>
        </w:rPr>
        <w:t xml:space="preserve"> Netzwerk) verbunden sein </w:t>
      </w:r>
      <w:r w:rsidR="004E35B1" w:rsidRPr="000A2319">
        <w:rPr>
          <w:color w:val="FF0000"/>
          <w:sz w:val="24"/>
          <w:szCs w:val="24"/>
          <w:lang w:val="de-CH"/>
        </w:rPr>
        <w:t xml:space="preserve">, wo das Telefonbuch </w:t>
      </w:r>
      <w:r>
        <w:rPr>
          <w:color w:val="FF0000"/>
          <w:sz w:val="24"/>
          <w:szCs w:val="24"/>
          <w:lang w:val="de-CH"/>
        </w:rPr>
        <w:t>deiner</w:t>
      </w:r>
      <w:r w:rsidR="004E35B1" w:rsidRPr="000A2319">
        <w:rPr>
          <w:color w:val="FF0000"/>
          <w:sz w:val="24"/>
          <w:szCs w:val="24"/>
          <w:lang w:val="de-CH"/>
        </w:rPr>
        <w:t xml:space="preserve"> Organisation gehostet wird.</w:t>
      </w:r>
    </w:p>
    <w:p w14:paraId="26AED699" w14:textId="4943D60E" w:rsidR="00BC1286" w:rsidRPr="000A2319" w:rsidRDefault="004E35B1" w:rsidP="00387A40">
      <w:pPr>
        <w:rPr>
          <w:lang w:val="de-CH"/>
        </w:rPr>
      </w:pPr>
      <w:r w:rsidRPr="000A2319">
        <w:rPr>
          <w:lang w:val="de-CH"/>
        </w:rPr>
        <w:t>Zuerst führen wir phonebook_installer.sh aus (</w:t>
      </w:r>
      <w:r w:rsidR="000A2319">
        <w:rPr>
          <w:lang w:val="de-CH"/>
        </w:rPr>
        <w:t xml:space="preserve">untenstehender </w:t>
      </w:r>
      <w:r w:rsidRPr="000A2319">
        <w:rPr>
          <w:lang w:val="de-CH"/>
        </w:rPr>
        <w:t>Aufruf gilt für die Schweiz):</w:t>
      </w:r>
    </w:p>
    <w:p w14:paraId="6C83441A" w14:textId="5411E6B7" w:rsidR="00C600C2" w:rsidRPr="006C0CA9" w:rsidRDefault="000A2319" w:rsidP="00C600C2">
      <w:pPr>
        <w:pStyle w:val="Code"/>
        <w:rPr>
          <w:lang w:val="en-GB"/>
        </w:rPr>
      </w:pPr>
      <w:r>
        <w:rPr>
          <w:lang w:val="en-GB"/>
        </w:rPr>
        <w:t>c</w:t>
      </w:r>
      <w:r w:rsidR="00B52729" w:rsidRPr="00B52729">
        <w:rPr>
          <w:lang w:val="en-GB"/>
        </w:rPr>
        <w:t>url http://hb9edi-apu-1.local.mesh:8080/filerepo/Phonebook/phonebook_installer.sh | sh -s http://hb9edi-apu-1.local.mesh:8080/filerepo/Phonebook/</w:t>
      </w:r>
    </w:p>
    <w:p w14:paraId="14FBFCFB" w14:textId="7A547B0B" w:rsidR="00164B3A" w:rsidRPr="000A2319" w:rsidRDefault="00164B3A" w:rsidP="001F23F0">
      <w:pPr>
        <w:rPr>
          <w:lang w:val="de-CH"/>
        </w:rPr>
      </w:pPr>
      <w:bookmarkStart w:id="0" w:name="_Hlk141000119"/>
      <w:r w:rsidRPr="000A2319">
        <w:rPr>
          <w:lang w:val="de-CH"/>
        </w:rPr>
        <w:t xml:space="preserve">(Bitte ersetze „http://hb9edi-apu-1.local.mesh:8080/ </w:t>
      </w:r>
      <w:r w:rsidR="00C600C2" w:rsidRPr="000A2319">
        <w:rPr>
          <w:lang w:val="de-CH"/>
        </w:rPr>
        <w:t xml:space="preserve">filerepo /Phonebook “ durch </w:t>
      </w:r>
      <w:r w:rsidRPr="000A2319">
        <w:rPr>
          <w:lang w:val="de-CH"/>
        </w:rPr>
        <w:t xml:space="preserve">die Adresse des Webservers </w:t>
      </w:r>
      <w:r w:rsidR="000A2319">
        <w:rPr>
          <w:lang w:val="de-CH"/>
        </w:rPr>
        <w:t>deiner</w:t>
      </w:r>
      <w:r w:rsidRPr="000A2319">
        <w:rPr>
          <w:lang w:val="de-CH"/>
        </w:rPr>
        <w:t xml:space="preserve"> Organisation.)</w:t>
      </w:r>
    </w:p>
    <w:bookmarkEnd w:id="0"/>
    <w:p w14:paraId="066F1E4F" w14:textId="29E3EC64" w:rsidR="00164B3A" w:rsidRDefault="00164B3A" w:rsidP="00164B3A">
      <w:r>
        <w:t xml:space="preserve">Jetzt sollte sich die Datei „settings.txt“ auf </w:t>
      </w:r>
      <w:r w:rsidR="000A2319">
        <w:t>deinem</w:t>
      </w:r>
      <w:r>
        <w:t xml:space="preserve"> Router befinden</w:t>
      </w:r>
      <w:r w:rsidR="000A2319">
        <w:t>:</w:t>
      </w:r>
    </w:p>
    <w:p w14:paraId="28C4A99C" w14:textId="341DB168" w:rsidR="00546C76" w:rsidRDefault="00E3170B" w:rsidP="00164B3A">
      <w:r w:rsidRPr="00E3170B">
        <w:rPr>
          <w:noProof/>
        </w:rPr>
        <w:drawing>
          <wp:inline distT="0" distB="0" distL="0" distR="0" wp14:anchorId="722BBFB1" wp14:editId="1365CC22">
            <wp:extent cx="5403048" cy="579170"/>
            <wp:effectExtent l="0" t="0" r="7620" b="0"/>
            <wp:docPr id="209892628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26286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92B6" w14:textId="437F1B34" w:rsidR="004E35B1" w:rsidRDefault="004E35B1" w:rsidP="00164B3A">
      <w:r>
        <w:lastRenderedPageBreak/>
        <w:t xml:space="preserve">Die </w:t>
      </w:r>
      <w:r w:rsidR="000A2319">
        <w:t>initiale</w:t>
      </w:r>
      <w:r>
        <w:t xml:space="preserve"> Datei „settings.txt“ sieht folgenderma</w:t>
      </w:r>
      <w:r w:rsidR="000A2319">
        <w:t>ss</w:t>
      </w:r>
      <w:r>
        <w:t>en aus:</w:t>
      </w:r>
    </w:p>
    <w:p w14:paraId="00707F00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r w:rsidRPr="004E35B1">
        <w:rPr>
          <w:sz w:val="14"/>
          <w:szCs w:val="16"/>
          <w:lang w:val="en-GB"/>
        </w:rPr>
        <w:t>#Direktruf oder PBX-Betrieb</w:t>
      </w:r>
    </w:p>
    <w:p w14:paraId="76C4CE88" w14:textId="220F4D3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r w:rsidRPr="004E35B1">
        <w:rPr>
          <w:sz w:val="14"/>
          <w:szCs w:val="16"/>
          <w:lang w:val="en-GB"/>
        </w:rPr>
        <w:t>download_directory_direct =</w:t>
      </w:r>
      <w:r w:rsidR="000A2319">
        <w:rPr>
          <w:sz w:val="14"/>
          <w:szCs w:val="16"/>
          <w:lang w:val="en-GB"/>
        </w:rPr>
        <w:t>YES</w:t>
      </w:r>
    </w:p>
    <w:p w14:paraId="773425B3" w14:textId="406B48BA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r w:rsidRPr="004E35B1">
        <w:rPr>
          <w:sz w:val="14"/>
          <w:szCs w:val="16"/>
          <w:lang w:val="en-GB"/>
        </w:rPr>
        <w:t>download_directory_pbx =</w:t>
      </w:r>
      <w:r w:rsidR="000A2319">
        <w:rPr>
          <w:sz w:val="14"/>
          <w:szCs w:val="16"/>
          <w:lang w:val="en-GB"/>
        </w:rPr>
        <w:t>YES</w:t>
      </w:r>
    </w:p>
    <w:p w14:paraId="269737CB" w14:textId="77777777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</w:p>
    <w:p w14:paraId="124432A7" w14:textId="77777777" w:rsidR="004E35B1" w:rsidRPr="000A2319" w:rsidRDefault="004E35B1" w:rsidP="004E35B1">
      <w:pPr>
        <w:pStyle w:val="Code"/>
        <w:rPr>
          <w:sz w:val="14"/>
          <w:szCs w:val="16"/>
          <w:lang w:val="de-CH"/>
        </w:rPr>
      </w:pPr>
      <w:r w:rsidRPr="000A2319">
        <w:rPr>
          <w:sz w:val="14"/>
          <w:szCs w:val="16"/>
          <w:lang w:val="de-CH"/>
        </w:rPr>
        <w:t>#Welche Telefonmarken werden auf Ihrem Router verwendet?</w:t>
      </w:r>
    </w:p>
    <w:p w14:paraId="5D57E438" w14:textId="20B4DA69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r w:rsidRPr="004E35B1">
        <w:rPr>
          <w:sz w:val="14"/>
          <w:szCs w:val="16"/>
          <w:lang w:val="en-GB"/>
        </w:rPr>
        <w:t>create_yealink =</w:t>
      </w:r>
      <w:r w:rsidR="000A2319">
        <w:rPr>
          <w:sz w:val="14"/>
          <w:szCs w:val="16"/>
          <w:lang w:val="en-GB"/>
        </w:rPr>
        <w:t>YES</w:t>
      </w:r>
    </w:p>
    <w:p w14:paraId="0FDB10FD" w14:textId="0BDD5F0C" w:rsidR="004E35B1" w:rsidRPr="004E35B1" w:rsidRDefault="004E35B1" w:rsidP="004E35B1">
      <w:pPr>
        <w:pStyle w:val="Code"/>
        <w:rPr>
          <w:sz w:val="14"/>
          <w:szCs w:val="16"/>
          <w:lang w:val="en-GB"/>
        </w:rPr>
      </w:pPr>
      <w:r w:rsidRPr="004E35B1">
        <w:rPr>
          <w:sz w:val="14"/>
          <w:szCs w:val="16"/>
          <w:lang w:val="en-GB"/>
        </w:rPr>
        <w:t>create_cisco =N</w:t>
      </w:r>
      <w:r w:rsidR="000A2319">
        <w:rPr>
          <w:sz w:val="14"/>
          <w:szCs w:val="16"/>
          <w:lang w:val="en-GB"/>
        </w:rPr>
        <w:t>O</w:t>
      </w:r>
    </w:p>
    <w:p w14:paraId="622768D0" w14:textId="160F1FD9" w:rsidR="004E35B1" w:rsidRPr="000A2319" w:rsidRDefault="004E35B1" w:rsidP="004E35B1">
      <w:pPr>
        <w:pStyle w:val="Code"/>
        <w:rPr>
          <w:sz w:val="14"/>
          <w:szCs w:val="16"/>
          <w:lang w:val="de-CH"/>
        </w:rPr>
      </w:pPr>
      <w:r w:rsidRPr="000A2319">
        <w:rPr>
          <w:sz w:val="14"/>
          <w:szCs w:val="16"/>
          <w:lang w:val="de-CH"/>
        </w:rPr>
        <w:t>create_noname =N</w:t>
      </w:r>
      <w:r w:rsidR="000A2319">
        <w:rPr>
          <w:sz w:val="14"/>
          <w:szCs w:val="16"/>
          <w:lang w:val="de-CH"/>
        </w:rPr>
        <w:t>O</w:t>
      </w:r>
    </w:p>
    <w:p w14:paraId="605DC418" w14:textId="6D7BF2FE" w:rsidR="00C600C2" w:rsidRDefault="004E35B1" w:rsidP="00164B3A">
      <w:r>
        <w:t>Und im Verzeichnis /www sollte</w:t>
      </w:r>
      <w:r w:rsidR="000A2319">
        <w:t xml:space="preserve">st du </w:t>
      </w:r>
      <w:r>
        <w:t>alle angeforderten XML-Telefonbücher finden:</w:t>
      </w:r>
    </w:p>
    <w:p w14:paraId="70D6E24C" w14:textId="71D73694" w:rsidR="00C600C2" w:rsidRDefault="004403EB" w:rsidP="00164B3A">
      <w:r w:rsidRPr="004403EB">
        <w:rPr>
          <w:noProof/>
        </w:rPr>
        <w:drawing>
          <wp:inline distT="0" distB="0" distL="0" distR="0" wp14:anchorId="6855CEE3" wp14:editId="178A0C0A">
            <wp:extent cx="5943600" cy="458470"/>
            <wp:effectExtent l="0" t="0" r="0" b="0"/>
            <wp:docPr id="2163288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8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EF9" w14:textId="23F4EBDB" w:rsidR="00C600C2" w:rsidRPr="000A2319" w:rsidRDefault="00C600C2" w:rsidP="00164B3A">
      <w:r>
        <w:t>(</w:t>
      </w:r>
      <w:r w:rsidR="000A2319">
        <w:t xml:space="preserve">Im Settings File sind nur </w:t>
      </w:r>
      <w:r>
        <w:t xml:space="preserve">Yealink-Telefone </w:t>
      </w:r>
      <w:r w:rsidR="000A2319">
        <w:t xml:space="preserve">und </w:t>
      </w:r>
      <w:r>
        <w:t>Telefonbücher für Direkt- und PBX-Anrufe</w:t>
      </w:r>
      <w:r w:rsidR="000A2319">
        <w:t xml:space="preserve"> ausgewählt</w:t>
      </w:r>
      <w:r>
        <w:t xml:space="preserve">. Möglicherweise </w:t>
      </w:r>
      <w:r w:rsidR="000A2319">
        <w:t>hast du</w:t>
      </w:r>
      <w:r>
        <w:t xml:space="preserve"> je nach Definition </w:t>
      </w:r>
      <w:r w:rsidR="000A2319">
        <w:t>deiner</w:t>
      </w:r>
      <w:r>
        <w:t xml:space="preserve"> Settings.txt mehr oder weniger Dateien.) </w:t>
      </w:r>
      <w:r w:rsidR="004E35B1">
        <w:br/>
      </w:r>
      <w:r w:rsidR="004E35B1" w:rsidRPr="004E35B1">
        <w:rPr>
          <w:color w:val="FF0000"/>
        </w:rPr>
        <w:t>Derzeit werden nur Yealink-Telefone unterstützt.</w:t>
      </w:r>
    </w:p>
    <w:p w14:paraId="40A6B177" w14:textId="35DA30F3" w:rsidR="00C75186" w:rsidRDefault="00C75186" w:rsidP="00164B3A">
      <w:r>
        <w:t xml:space="preserve">Und in /etc/cron.daily/ </w:t>
      </w:r>
      <w:r w:rsidR="00E3170B">
        <w:t>sollte</w:t>
      </w:r>
      <w:r w:rsidR="000A2319">
        <w:t>st du</w:t>
      </w:r>
      <w:r w:rsidR="00E3170B">
        <w:t xml:space="preserve"> die </w:t>
      </w:r>
      <w:r w:rsidR="004E35B1">
        <w:t xml:space="preserve">Datei „ </w:t>
      </w:r>
      <w:r w:rsidR="00E3170B">
        <w:t>download_phonebook “ sehen :</w:t>
      </w:r>
    </w:p>
    <w:p w14:paraId="61F0B3B8" w14:textId="33F5A46D" w:rsidR="00C75186" w:rsidRDefault="00E3170B" w:rsidP="00164B3A">
      <w:r w:rsidRPr="00E3170B">
        <w:rPr>
          <w:noProof/>
        </w:rPr>
        <w:drawing>
          <wp:inline distT="0" distB="0" distL="0" distR="0" wp14:anchorId="71B1B9FE" wp14:editId="5AECECA4">
            <wp:extent cx="5943600" cy="653415"/>
            <wp:effectExtent l="0" t="0" r="0" b="0"/>
            <wp:docPr id="7731071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07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09FB" w14:textId="55E8BCB0" w:rsidR="00E3170B" w:rsidRDefault="00E3170B" w:rsidP="00164B3A">
      <w:r>
        <w:t xml:space="preserve">Dieser Job lädt das Telefonbuch jeden Tag einmal herunter. Da unsere Router </w:t>
      </w:r>
      <w:r w:rsidR="000A2319">
        <w:t>c</w:t>
      </w:r>
      <w:r>
        <w:t>rontab nicht unterstützen, mussten wir diesen Trick anwenden.</w:t>
      </w:r>
    </w:p>
    <w:p w14:paraId="014F46A4" w14:textId="34ACFC53" w:rsidR="00C600C2" w:rsidRDefault="00C600C2" w:rsidP="00164B3A">
      <w:r>
        <w:t>Jetzt können wir mit den Telefonen weitermachen.</w:t>
      </w:r>
    </w:p>
    <w:p w14:paraId="4D74529B" w14:textId="44D5F20F" w:rsidR="00993A3C" w:rsidRPr="000A2319" w:rsidRDefault="00993A3C" w:rsidP="00993A3C">
      <w:pPr>
        <w:pStyle w:val="berschrift1"/>
        <w:rPr>
          <w:lang w:val="de-CH"/>
        </w:rPr>
      </w:pPr>
      <w:r w:rsidRPr="000A2319">
        <w:rPr>
          <w:lang w:val="de-CH"/>
        </w:rPr>
        <w:t>Parameter in Yealink-Telefonen</w:t>
      </w:r>
    </w:p>
    <w:p w14:paraId="258F637C" w14:textId="7FD82DC4" w:rsidR="004E35B1" w:rsidRPr="000A2319" w:rsidRDefault="000A2319" w:rsidP="004E35B1">
      <w:pPr>
        <w:rPr>
          <w:lang w:val="de-CH"/>
        </w:rPr>
      </w:pPr>
      <w:r>
        <w:rPr>
          <w:lang w:val="de-CH"/>
        </w:rPr>
        <w:t xml:space="preserve">Gib deinem </w:t>
      </w:r>
      <w:r w:rsidR="004E35B1" w:rsidRPr="000A2319">
        <w:rPr>
          <w:lang w:val="de-CH"/>
        </w:rPr>
        <w:t xml:space="preserve">Telefon </w:t>
      </w:r>
      <w:r>
        <w:rPr>
          <w:lang w:val="de-CH"/>
        </w:rPr>
        <w:t>einen Namen</w:t>
      </w:r>
      <w:r w:rsidR="004E35B1" w:rsidRPr="000A2319">
        <w:rPr>
          <w:lang w:val="de-CH"/>
        </w:rPr>
        <w:t xml:space="preserve"> (</w:t>
      </w:r>
      <w:r>
        <w:rPr>
          <w:lang w:val="de-CH"/>
        </w:rPr>
        <w:t>deine</w:t>
      </w:r>
      <w:r w:rsidR="004E35B1" w:rsidRPr="000A2319">
        <w:rPr>
          <w:lang w:val="de-CH"/>
        </w:rPr>
        <w:t xml:space="preserve"> Nummer ist PLZ+zweistellige Nummer, beginnend bei 30).</w:t>
      </w:r>
    </w:p>
    <w:p w14:paraId="68102F6E" w14:textId="087101C6" w:rsidR="004E35B1" w:rsidRPr="000A2319" w:rsidRDefault="004E35B1" w:rsidP="004E35B1">
      <w:pPr>
        <w:rPr>
          <w:lang w:val="de-CH"/>
        </w:rPr>
      </w:pPr>
      <w:r w:rsidRPr="000A2319">
        <w:rPr>
          <w:lang w:val="de-CH"/>
        </w:rPr>
        <w:t xml:space="preserve">In der Schweiz sind drei Administratoren </w:t>
      </w:r>
      <w:r w:rsidR="000A2319">
        <w:rPr>
          <w:lang w:val="de-CH"/>
        </w:rPr>
        <w:t xml:space="preserve">für das Telefonbuch </w:t>
      </w:r>
      <w:r w:rsidRPr="000A2319">
        <w:rPr>
          <w:lang w:val="de-CH"/>
        </w:rPr>
        <w:t xml:space="preserve">definiert: HB9FND, HB9JAT und HB9BLA. Wenn </w:t>
      </w:r>
      <w:r w:rsidR="000A2319">
        <w:rPr>
          <w:lang w:val="de-CH"/>
        </w:rPr>
        <w:t>du ni</w:t>
      </w:r>
      <w:r w:rsidRPr="000A2319">
        <w:rPr>
          <w:lang w:val="de-CH"/>
        </w:rPr>
        <w:t xml:space="preserve">cht sicher </w:t>
      </w:r>
      <w:r w:rsidR="000A2319">
        <w:rPr>
          <w:lang w:val="de-CH"/>
        </w:rPr>
        <w:t>bist, melde dich bei</w:t>
      </w:r>
      <w:r w:rsidRPr="000A2319">
        <w:rPr>
          <w:lang w:val="de-CH"/>
        </w:rPr>
        <w:t xml:space="preserve"> HB9BLA</w:t>
      </w:r>
    </w:p>
    <w:p w14:paraId="3F76FA52" w14:textId="1B807C28" w:rsidR="004E35B1" w:rsidRPr="000A2319" w:rsidRDefault="004E35B1" w:rsidP="004E35B1">
      <w:pPr>
        <w:rPr>
          <w:color w:val="FF0000"/>
          <w:lang w:val="de-CH"/>
        </w:rPr>
      </w:pPr>
      <w:r w:rsidRPr="000A2319">
        <w:rPr>
          <w:lang w:val="de-CH"/>
        </w:rPr>
        <w:t xml:space="preserve">Es wird ein gemeinsames Schweizer Telefonbuch geführt. </w:t>
      </w:r>
      <w:r w:rsidRPr="000A2319">
        <w:rPr>
          <w:color w:val="FF0000"/>
          <w:lang w:val="de-CH"/>
        </w:rPr>
        <w:t xml:space="preserve">Ohne dort Ihre Rufnummer einzutragen, </w:t>
      </w:r>
      <w:r w:rsidR="000A2319">
        <w:rPr>
          <w:color w:val="FF0000"/>
          <w:lang w:val="de-CH"/>
        </w:rPr>
        <w:t>kannst du</w:t>
      </w:r>
      <w:r w:rsidRPr="000A2319">
        <w:rPr>
          <w:color w:val="FF0000"/>
          <w:lang w:val="de-CH"/>
        </w:rPr>
        <w:t xml:space="preserve"> die Vorteile dieses Telefonbuchs nicht nutzen.</w:t>
      </w:r>
    </w:p>
    <w:p w14:paraId="03D1DC8D" w14:textId="53D66151" w:rsidR="005374E3" w:rsidRDefault="005374E3" w:rsidP="005374E3">
      <w:pPr>
        <w:rPr>
          <w:lang w:val="en-GB"/>
        </w:rPr>
      </w:pPr>
      <w:r w:rsidRPr="005374E3">
        <w:rPr>
          <w:noProof/>
          <w:lang w:val="en-GB"/>
        </w:rPr>
        <w:lastRenderedPageBreak/>
        <w:drawing>
          <wp:inline distT="0" distB="0" distL="0" distR="0" wp14:anchorId="62604E6B" wp14:editId="778EEDCB">
            <wp:extent cx="4541520" cy="3620115"/>
            <wp:effectExtent l="0" t="0" r="0" b="0"/>
            <wp:docPr id="314988971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8971" name="Grafik 1" descr="Ein Bild, das Text, Screenshot, Software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866" cy="36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E26F" w14:textId="55993941" w:rsidR="005374E3" w:rsidRDefault="005374E3" w:rsidP="005374E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65631" wp14:editId="5EF1D14F">
                <wp:simplePos x="0" y="0"/>
                <wp:positionH relativeFrom="column">
                  <wp:posOffset>1303020</wp:posOffset>
                </wp:positionH>
                <wp:positionV relativeFrom="paragraph">
                  <wp:posOffset>1224915</wp:posOffset>
                </wp:positionV>
                <wp:extent cx="2362200" cy="274320"/>
                <wp:effectExtent l="19050" t="19050" r="38100" b="30480"/>
                <wp:wrapNone/>
                <wp:docPr id="187877248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743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0C1A3" id="Rechteck 1" o:spid="_x0000_s1026" style="position:absolute;margin-left:102.6pt;margin-top:96.45pt;width:186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" filled="f" strokecolor="red" strokeweight="4.5pt"/>
            </w:pict>
          </mc:Fallback>
        </mc:AlternateContent>
      </w:r>
      <w:r w:rsidRPr="005374E3">
        <w:rPr>
          <w:noProof/>
          <w:lang w:val="en-GB"/>
        </w:rPr>
        <w:drawing>
          <wp:inline distT="0" distB="0" distL="0" distR="0" wp14:anchorId="1412DA1B" wp14:editId="428D627A">
            <wp:extent cx="4555877" cy="2401570"/>
            <wp:effectExtent l="0" t="0" r="0" b="0"/>
            <wp:docPr id="1222299962" name="Grafik 1" descr="Ein Bild, das Text, Screenshot, Zahl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9962" name="Grafik 1" descr="Ein Bild, das Text, Screenshot, Zahl, Design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025" cy="24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F74A" w14:textId="77777777" w:rsidR="00E55889" w:rsidRDefault="00E55889" w:rsidP="00E55889">
      <w:pPr>
        <w:pStyle w:val="berschrift2"/>
        <w:rPr>
          <w:lang w:val="en-GB"/>
        </w:rPr>
      </w:pPr>
      <w:r>
        <w:rPr>
          <w:lang w:val="en-GB"/>
        </w:rPr>
        <w:lastRenderedPageBreak/>
        <w:t>Verzeichnis</w:t>
      </w:r>
    </w:p>
    <w:p w14:paraId="4B12BBD3" w14:textId="6321FFBE" w:rsidR="00E55889" w:rsidRDefault="00E55889" w:rsidP="00E55889">
      <w:pPr>
        <w:rPr>
          <w:lang w:val="en-GB"/>
        </w:rPr>
      </w:pPr>
      <w:r w:rsidRPr="00993A3C">
        <w:rPr>
          <w:noProof/>
          <w:lang w:val="en-GB"/>
        </w:rPr>
        <w:drawing>
          <wp:inline distT="0" distB="0" distL="0" distR="0" wp14:anchorId="56FBC2C2" wp14:editId="6CB91840">
            <wp:extent cx="4166391" cy="2666312"/>
            <wp:effectExtent l="0" t="0" r="5715" b="1270"/>
            <wp:docPr id="524272914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72914" name="Grafik 1" descr="Ein Bild, das Text, Screenshot, Software, Webse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689" cy="26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24B7" w14:textId="10FD26EE" w:rsidR="00E55889" w:rsidRPr="000A2319" w:rsidRDefault="00E55889" w:rsidP="00E55889">
      <w:pPr>
        <w:rPr>
          <w:lang w:val="de-CH"/>
        </w:rPr>
      </w:pPr>
      <w:bookmarkStart w:id="1" w:name="_Hlk141303561"/>
      <w:r w:rsidRPr="000A2319">
        <w:rPr>
          <w:lang w:val="de-CH"/>
        </w:rPr>
        <w:t xml:space="preserve">Füge eine oder zwei Dateien zum „Remote-Telefonbuch“ </w:t>
      </w:r>
      <w:r w:rsidR="007E101C">
        <w:rPr>
          <w:lang w:val="de-CH"/>
        </w:rPr>
        <w:t>deines</w:t>
      </w:r>
      <w:r w:rsidRPr="000A2319">
        <w:rPr>
          <w:lang w:val="de-CH"/>
        </w:rPr>
        <w:t xml:space="preserve"> Telefons hinzu. Stelle sicher, dass </w:t>
      </w:r>
      <w:r w:rsidR="007E101C">
        <w:rPr>
          <w:lang w:val="de-CH"/>
        </w:rPr>
        <w:t>du</w:t>
      </w:r>
      <w:r w:rsidRPr="000A2319">
        <w:rPr>
          <w:lang w:val="de-CH"/>
        </w:rPr>
        <w:t xml:space="preserve"> dies nur tu</w:t>
      </w:r>
      <w:r w:rsidR="007E101C">
        <w:rPr>
          <w:lang w:val="de-CH"/>
        </w:rPr>
        <w:t>st</w:t>
      </w:r>
      <w:r w:rsidRPr="000A2319">
        <w:rPr>
          <w:lang w:val="de-CH"/>
        </w:rPr>
        <w:t xml:space="preserve"> wenn das Telefon an einen Router angeschlossen ist, auf dem </w:t>
      </w:r>
      <w:r w:rsidR="007E101C">
        <w:rPr>
          <w:lang w:val="de-CH"/>
        </w:rPr>
        <w:t>du</w:t>
      </w:r>
      <w:r w:rsidRPr="000A2319">
        <w:rPr>
          <w:lang w:val="de-CH"/>
        </w:rPr>
        <w:t xml:space="preserve"> die entsprechenden Telefonbücher installiert ha</w:t>
      </w:r>
      <w:r w:rsidR="007E101C">
        <w:rPr>
          <w:lang w:val="de-CH"/>
        </w:rPr>
        <w:t>st.</w:t>
      </w:r>
    </w:p>
    <w:p w14:paraId="72C6D5D2" w14:textId="7253D02B" w:rsidR="00E55889" w:rsidRPr="000A2319" w:rsidRDefault="00E55889" w:rsidP="00E55889">
      <w:pPr>
        <w:rPr>
          <w:lang w:val="de-CH"/>
        </w:rPr>
      </w:pPr>
      <w:r w:rsidRPr="000A2319">
        <w:rPr>
          <w:lang w:val="de-CH"/>
        </w:rPr>
        <w:t>Hier sind die Einträge zum Kopieren und Einfügen</w:t>
      </w:r>
      <w:r w:rsidR="007E101C">
        <w:rPr>
          <w:lang w:val="de-CH"/>
        </w:rPr>
        <w:t>.</w:t>
      </w:r>
    </w:p>
    <w:p w14:paraId="5105DDD6" w14:textId="77777777" w:rsidR="00E55889" w:rsidRPr="000A2319" w:rsidRDefault="00E55889" w:rsidP="00E55889">
      <w:pPr>
        <w:pStyle w:val="Code"/>
        <w:rPr>
          <w:lang w:val="de-CH"/>
        </w:rPr>
      </w:pPr>
      <w:r w:rsidRPr="000A2319">
        <w:rPr>
          <w:lang w:val="de-CH"/>
        </w:rPr>
        <w:t>http://localnode.local.mesh/phonebook_yealink_direct.xml</w:t>
      </w:r>
    </w:p>
    <w:p w14:paraId="691C4104" w14:textId="77777777" w:rsidR="00E55889" w:rsidRDefault="00000000" w:rsidP="00E55889">
      <w:pPr>
        <w:pStyle w:val="Code"/>
        <w:rPr>
          <w:lang w:val="en-GB"/>
        </w:rPr>
      </w:pPr>
      <w:hyperlink r:id="rId14" w:history="1">
        <w:r w:rsidR="00E55889" w:rsidRPr="003E3036">
          <w:rPr>
            <w:rStyle w:val="Hyperlink"/>
            <w:lang w:val="en-GB"/>
          </w:rPr>
          <w:t>http://localnode.local.mesh/phonebook_yealink_pbx.xml</w:t>
        </w:r>
      </w:hyperlink>
    </w:p>
    <w:bookmarkEnd w:id="1"/>
    <w:p w14:paraId="21ED2B94" w14:textId="4569F96D" w:rsidR="005374E3" w:rsidRPr="000868B1" w:rsidRDefault="005374E3" w:rsidP="000868B1">
      <w:pPr>
        <w:rPr>
          <w:lang w:val="en-GB"/>
        </w:rPr>
      </w:pPr>
      <w:r w:rsidRPr="005374E3">
        <w:rPr>
          <w:noProof/>
          <w:lang w:val="en-GB"/>
        </w:rPr>
        <w:drawing>
          <wp:inline distT="0" distB="0" distL="0" distR="0" wp14:anchorId="0D929B99" wp14:editId="07F52891">
            <wp:extent cx="4166391" cy="3122568"/>
            <wp:effectExtent l="0" t="0" r="5715" b="1905"/>
            <wp:docPr id="1280622122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2122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4559" cy="31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AA4B" w14:textId="02DAE781" w:rsidR="00C600C2" w:rsidRDefault="007E101C" w:rsidP="002C5CD1">
      <w:pPr>
        <w:pStyle w:val="berschrift1"/>
      </w:pPr>
      <w:r>
        <w:lastRenderedPageBreak/>
        <w:t>Installation von</w:t>
      </w:r>
      <w:r w:rsidR="002C5CD1">
        <w:t xml:space="preserve"> SIPproxd auf </w:t>
      </w:r>
      <w:r>
        <w:t>dem</w:t>
      </w:r>
      <w:r w:rsidR="002C5CD1">
        <w:t xml:space="preserve"> </w:t>
      </w:r>
      <w:r>
        <w:t>h</w:t>
      </w:r>
      <w:r w:rsidR="002C5CD1">
        <w:t>ap</w:t>
      </w:r>
      <w:r>
        <w:t xml:space="preserve"> </w:t>
      </w:r>
      <w:r w:rsidR="002C5CD1">
        <w:t xml:space="preserve">Router (im Moment nur </w:t>
      </w:r>
      <w:r>
        <w:t>h</w:t>
      </w:r>
      <w:r w:rsidR="002C5CD1">
        <w:t>ap Lite)</w:t>
      </w:r>
    </w:p>
    <w:p w14:paraId="3C9D5986" w14:textId="21B49126" w:rsidR="00C600C2" w:rsidRDefault="002C5CD1" w:rsidP="00C600C2">
      <w:r>
        <w:t>Yealink-Telefone müssen bei einem SIP-Server registriert sein, damit sie ordnungsgemä</w:t>
      </w:r>
      <w:r w:rsidR="007E101C">
        <w:t>ss</w:t>
      </w:r>
      <w:r>
        <w:t xml:space="preserve"> mit den Telefonbüchern funktionieren</w:t>
      </w:r>
      <w:r w:rsidR="007E101C">
        <w:t xml:space="preserve"> (auch für </w:t>
      </w:r>
      <w:r w:rsidR="007E101C">
        <w:t>Direktanrufe</w:t>
      </w:r>
      <w:r w:rsidR="007E101C">
        <w:t>)</w:t>
      </w:r>
      <w:r>
        <w:t xml:space="preserve">. Wenn </w:t>
      </w:r>
      <w:r w:rsidR="007E101C">
        <w:t>du</w:t>
      </w:r>
      <w:r>
        <w:t xml:space="preserve"> keine </w:t>
      </w:r>
      <w:r w:rsidR="007E101C">
        <w:t>PBX</w:t>
      </w:r>
      <w:r>
        <w:t xml:space="preserve"> zur Verfügung ha</w:t>
      </w:r>
      <w:r w:rsidR="007E101C">
        <w:t>st</w:t>
      </w:r>
      <w:r>
        <w:t xml:space="preserve">, </w:t>
      </w:r>
      <w:r w:rsidR="007E101C">
        <w:t>kannst du</w:t>
      </w:r>
      <w:r>
        <w:t xml:space="preserve"> SIPproxd auf </w:t>
      </w:r>
      <w:r w:rsidR="007E101C">
        <w:t>deinem h</w:t>
      </w:r>
      <w:r>
        <w:t xml:space="preserve">ap-Router installieren und </w:t>
      </w:r>
      <w:r w:rsidR="007E101C">
        <w:t>deine</w:t>
      </w:r>
      <w:r>
        <w:t xml:space="preserve"> Yealinks mit diesem Server verbinden. Wenn </w:t>
      </w:r>
      <w:r w:rsidR="007E101C">
        <w:t>du</w:t>
      </w:r>
      <w:r w:rsidR="00770C70">
        <w:t xml:space="preserve"> eine Telefonanlage nutz</w:t>
      </w:r>
      <w:r w:rsidR="007E101C">
        <w:t>t</w:t>
      </w:r>
      <w:r w:rsidR="00770C70">
        <w:t xml:space="preserve">, konfiguriere das Konto wie gewohnt. Dann liegt </w:t>
      </w:r>
      <w:r w:rsidR="007E101C">
        <w:t>allerdings ein</w:t>
      </w:r>
      <w:r w:rsidR="00770C70">
        <w:t xml:space="preserve"> </w:t>
      </w:r>
      <w:r w:rsidR="007E101C">
        <w:t>„</w:t>
      </w:r>
      <w:r w:rsidR="00770C70">
        <w:t>Single Point of Failure</w:t>
      </w:r>
      <w:r w:rsidR="007E101C">
        <w:t>“</w:t>
      </w:r>
      <w:r w:rsidR="00770C70">
        <w:t xml:space="preserve"> vor (wenn die Verbindung zur </w:t>
      </w:r>
      <w:r w:rsidR="007E101C">
        <w:t>PBX</w:t>
      </w:r>
      <w:r w:rsidR="00770C70">
        <w:t xml:space="preserve"> unterbrochen wird </w:t>
      </w:r>
      <w:r w:rsidR="009A1E66">
        <w:t xml:space="preserve">, funktioniert </w:t>
      </w:r>
      <w:r w:rsidR="007E101C">
        <w:t>dein</w:t>
      </w:r>
      <w:r w:rsidR="009A1E66">
        <w:t xml:space="preserve"> Telefon auch bei Direktanrufen nicht mehr richtig). Vielleicht denk</w:t>
      </w:r>
      <w:r w:rsidR="007E101C">
        <w:t>st du</w:t>
      </w:r>
      <w:r w:rsidR="009A1E66">
        <w:t xml:space="preserve"> über ein Fallback-Szenario mit SIProxd als zweitem Konto nach ?</w:t>
      </w:r>
    </w:p>
    <w:p w14:paraId="7AFB0CD4" w14:textId="5124CBD3" w:rsidR="00C600C2" w:rsidRPr="00770C70" w:rsidRDefault="00C600C2" w:rsidP="002C5CD1">
      <w:pPr>
        <w:pStyle w:val="Code"/>
        <w:rPr>
          <w:lang w:val="en-GB"/>
        </w:rPr>
      </w:pPr>
      <w:r w:rsidRPr="00770C70">
        <w:rPr>
          <w:lang w:val="en-GB"/>
        </w:rPr>
        <w:t xml:space="preserve">curl http://hb9edi-apu-1.local.mesh:8080/filerepo/Siproxd/SIProxd_installer.sh | </w:t>
      </w:r>
      <w:r w:rsidR="007E101C">
        <w:rPr>
          <w:lang w:val="en-GB"/>
        </w:rPr>
        <w:t>s</w:t>
      </w:r>
      <w:r w:rsidRPr="00770C70">
        <w:rPr>
          <w:lang w:val="en-GB"/>
        </w:rPr>
        <w:t>h</w:t>
      </w:r>
    </w:p>
    <w:p w14:paraId="6C39A851" w14:textId="1D240D91" w:rsidR="00C600C2" w:rsidRPr="000A2319" w:rsidRDefault="002C5CD1" w:rsidP="00C600C2">
      <w:pPr>
        <w:rPr>
          <w:lang w:val="de-CH"/>
        </w:rPr>
      </w:pPr>
      <w:r w:rsidRPr="000A2319">
        <w:rPr>
          <w:lang w:val="de-CH"/>
        </w:rPr>
        <w:t xml:space="preserve">(Ersetze auch hier „http://hb9edi-apu-1.local.mesh:8080/ filerepo /Phonebook “ durch die Adresse des </w:t>
      </w:r>
      <w:r w:rsidR="009A1E66" w:rsidRPr="000A2319">
        <w:rPr>
          <w:lang w:val="de-CH"/>
        </w:rPr>
        <w:t xml:space="preserve">Webservers </w:t>
      </w:r>
      <w:r w:rsidR="007E101C">
        <w:rPr>
          <w:lang w:val="de-CH"/>
        </w:rPr>
        <w:t>deines</w:t>
      </w:r>
      <w:r w:rsidR="009A1E66" w:rsidRPr="000A2319">
        <w:rPr>
          <w:lang w:val="de-CH"/>
        </w:rPr>
        <w:t xml:space="preserve"> Hosters .)</w:t>
      </w:r>
    </w:p>
    <w:p w14:paraId="44563120" w14:textId="488D97F6" w:rsidR="002C5CD1" w:rsidRPr="000A2319" w:rsidRDefault="002C5CD1" w:rsidP="00C600C2">
      <w:pPr>
        <w:rPr>
          <w:lang w:val="de-CH"/>
        </w:rPr>
      </w:pPr>
      <w:r w:rsidRPr="000A2319">
        <w:rPr>
          <w:lang w:val="de-CH"/>
        </w:rPr>
        <w:t xml:space="preserve">Füge „ localnode.local.mesh “ als Server-Host in </w:t>
      </w:r>
      <w:r w:rsidR="007E101C">
        <w:rPr>
          <w:lang w:val="de-CH"/>
        </w:rPr>
        <w:t>deinen</w:t>
      </w:r>
      <w:r w:rsidRPr="000A2319">
        <w:rPr>
          <w:lang w:val="de-CH"/>
        </w:rPr>
        <w:t xml:space="preserve"> Telefonen hinzu :</w:t>
      </w:r>
    </w:p>
    <w:p w14:paraId="59D0B3F9" w14:textId="29C43908" w:rsidR="002C5CD1" w:rsidRDefault="009A1E66" w:rsidP="00C600C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CBE5F" wp14:editId="671F704F">
                <wp:simplePos x="0" y="0"/>
                <wp:positionH relativeFrom="column">
                  <wp:posOffset>3527215</wp:posOffset>
                </wp:positionH>
                <wp:positionV relativeFrom="paragraph">
                  <wp:posOffset>1030925</wp:posOffset>
                </wp:positionV>
                <wp:extent cx="582248" cy="182277"/>
                <wp:effectExtent l="19050" t="19050" r="46990" b="46355"/>
                <wp:wrapNone/>
                <wp:docPr id="18295732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48" cy="18227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E2B76" id="Rechteck 1" o:spid="_x0000_s1026" style="position:absolute;margin-left:277.75pt;margin-top:81.2pt;width:45.85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" filled="f" strokecolor="#00b050" strokeweight="4.5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1CEC7" wp14:editId="7EACB688">
                <wp:simplePos x="0" y="0"/>
                <wp:positionH relativeFrom="column">
                  <wp:posOffset>3472585</wp:posOffset>
                </wp:positionH>
                <wp:positionV relativeFrom="paragraph">
                  <wp:posOffset>2703175</wp:posOffset>
                </wp:positionV>
                <wp:extent cx="2241526" cy="334450"/>
                <wp:effectExtent l="19050" t="19050" r="45085" b="46990"/>
                <wp:wrapNone/>
                <wp:docPr id="16961922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26" cy="3344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C236E" id="Rechteck 1" o:spid="_x0000_s1026" style="position:absolute;margin-left:273.45pt;margin-top:212.85pt;width:176.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" filled="f" strokecolor="red" strokeweight="4.5pt"/>
            </w:pict>
          </mc:Fallback>
        </mc:AlternateContent>
      </w:r>
      <w:r w:rsidR="002C5CD1" w:rsidRPr="002C5CD1">
        <w:rPr>
          <w:noProof/>
          <w:lang w:val="en-GB"/>
        </w:rPr>
        <w:drawing>
          <wp:inline distT="0" distB="0" distL="0" distR="0" wp14:anchorId="453A286F" wp14:editId="27F66962">
            <wp:extent cx="5943600" cy="3654425"/>
            <wp:effectExtent l="0" t="0" r="0" b="3175"/>
            <wp:docPr id="782338926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38926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011D" w14:textId="4B937DB6" w:rsidR="00770C70" w:rsidRPr="000A2319" w:rsidRDefault="00770C70" w:rsidP="00C600C2">
      <w:pPr>
        <w:rPr>
          <w:lang w:val="de-CH"/>
        </w:rPr>
      </w:pPr>
      <w:r w:rsidRPr="000A2319">
        <w:rPr>
          <w:lang w:val="de-CH"/>
        </w:rPr>
        <w:t xml:space="preserve">Überprüfe, ob </w:t>
      </w:r>
      <w:r w:rsidR="007E101C">
        <w:rPr>
          <w:lang w:val="de-CH"/>
        </w:rPr>
        <w:t>dein</w:t>
      </w:r>
      <w:r w:rsidRPr="000A2319">
        <w:rPr>
          <w:lang w:val="de-CH"/>
        </w:rPr>
        <w:t xml:space="preserve"> Telefon registriert ist.</w:t>
      </w:r>
    </w:p>
    <w:p w14:paraId="63B868F7" w14:textId="77777777" w:rsidR="006C0CA9" w:rsidRPr="000A2319" w:rsidRDefault="006C0CA9" w:rsidP="00C600C2">
      <w:pPr>
        <w:rPr>
          <w:lang w:val="de-CH"/>
        </w:rPr>
      </w:pPr>
    </w:p>
    <w:p w14:paraId="6DB08BEA" w14:textId="3353E6A2" w:rsidR="006C0CA9" w:rsidRPr="007E101C" w:rsidRDefault="006C0CA9" w:rsidP="00C600C2">
      <w:pPr>
        <w:rPr>
          <w:lang w:val="de-CH"/>
        </w:rPr>
      </w:pPr>
      <w:r w:rsidRPr="000A2319">
        <w:rPr>
          <w:lang w:val="de-CH"/>
        </w:rPr>
        <w:t xml:space="preserve">Jetzt sollten </w:t>
      </w:r>
      <w:r w:rsidR="007E101C">
        <w:rPr>
          <w:lang w:val="de-CH"/>
        </w:rPr>
        <w:t>deine</w:t>
      </w:r>
      <w:r w:rsidRPr="000A2319">
        <w:rPr>
          <w:lang w:val="de-CH"/>
        </w:rPr>
        <w:t xml:space="preserve"> Telefone, die an diesen bestimmten Router angeschlossen sind , die angeforderten Telefonbücher sehen und Namen sollten angezeigt werden, wenn </w:t>
      </w:r>
      <w:r w:rsidR="007E101C">
        <w:rPr>
          <w:lang w:val="de-CH"/>
        </w:rPr>
        <w:t>du</w:t>
      </w:r>
      <w:r w:rsidRPr="000A2319">
        <w:rPr>
          <w:lang w:val="de-CH"/>
        </w:rPr>
        <w:t xml:space="preserve"> Anrufe erh</w:t>
      </w:r>
      <w:r w:rsidR="007E101C">
        <w:rPr>
          <w:lang w:val="de-CH"/>
        </w:rPr>
        <w:t>älst</w:t>
      </w:r>
      <w:r w:rsidRPr="000A2319">
        <w:rPr>
          <w:lang w:val="de-CH"/>
        </w:rPr>
        <w:t xml:space="preserve">. </w:t>
      </w:r>
      <w:r w:rsidRPr="007E101C">
        <w:rPr>
          <w:lang w:val="de-CH"/>
        </w:rPr>
        <w:t>Für direkte Anrufe wähl</w:t>
      </w:r>
      <w:r w:rsidR="007E101C">
        <w:rPr>
          <w:lang w:val="de-CH"/>
        </w:rPr>
        <w:t>st du</w:t>
      </w:r>
      <w:r w:rsidRPr="007E101C">
        <w:rPr>
          <w:lang w:val="de-CH"/>
        </w:rPr>
        <w:t xml:space="preserve"> das </w:t>
      </w:r>
      <w:r w:rsidR="007E101C">
        <w:rPr>
          <w:lang w:val="de-CH"/>
        </w:rPr>
        <w:t>T</w:t>
      </w:r>
      <w:r w:rsidRPr="007E101C">
        <w:rPr>
          <w:lang w:val="de-CH"/>
        </w:rPr>
        <w:t>elefonbuch</w:t>
      </w:r>
      <w:r w:rsidR="007E101C">
        <w:rPr>
          <w:lang w:val="de-CH"/>
        </w:rPr>
        <w:t xml:space="preserve"> «Direkt»</w:t>
      </w:r>
      <w:r w:rsidRPr="007E101C">
        <w:rPr>
          <w:lang w:val="de-CH"/>
        </w:rPr>
        <w:t>.</w:t>
      </w:r>
    </w:p>
    <w:sectPr w:rsidR="006C0CA9" w:rsidRPr="007E101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25377" w14:textId="77777777" w:rsidR="00262B48" w:rsidRDefault="00262B48" w:rsidP="00EA00F1">
      <w:pPr>
        <w:spacing w:after="0" w:line="240" w:lineRule="auto"/>
      </w:pPr>
      <w:r>
        <w:separator/>
      </w:r>
    </w:p>
  </w:endnote>
  <w:endnote w:type="continuationSeparator" w:id="0">
    <w:p w14:paraId="3C9B3E21" w14:textId="77777777" w:rsidR="00262B48" w:rsidRDefault="00262B48" w:rsidP="00EA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6569" w14:textId="77777777" w:rsidR="00EA00F1" w:rsidRDefault="00EA00F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7B75" w14:textId="77777777" w:rsidR="00EA00F1" w:rsidRDefault="00EA00F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D494" w14:textId="77777777" w:rsidR="00EA00F1" w:rsidRDefault="00EA00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EF18" w14:textId="77777777" w:rsidR="00262B48" w:rsidRDefault="00262B48" w:rsidP="00EA00F1">
      <w:pPr>
        <w:spacing w:after="0" w:line="240" w:lineRule="auto"/>
      </w:pPr>
      <w:r>
        <w:separator/>
      </w:r>
    </w:p>
  </w:footnote>
  <w:footnote w:type="continuationSeparator" w:id="0">
    <w:p w14:paraId="5101E3D1" w14:textId="77777777" w:rsidR="00262B48" w:rsidRDefault="00262B48" w:rsidP="00EA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0530" w14:textId="77777777" w:rsidR="00EA00F1" w:rsidRDefault="00EA00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B730E" w14:textId="77777777" w:rsidR="00EA00F1" w:rsidRDefault="00EA00F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4AC4" w14:textId="77777777" w:rsidR="00EA00F1" w:rsidRDefault="00EA00F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HkmbGFqZAwsBISUcpOLW4ODM/D6TA0LAWAHp0d30tAAAA"/>
  </w:docVars>
  <w:rsids>
    <w:rsidRoot w:val="00BD3628"/>
    <w:rsid w:val="00000D86"/>
    <w:rsid w:val="000868B1"/>
    <w:rsid w:val="00092DD4"/>
    <w:rsid w:val="000A2319"/>
    <w:rsid w:val="000E1307"/>
    <w:rsid w:val="00164B3A"/>
    <w:rsid w:val="001745FA"/>
    <w:rsid w:val="001823E9"/>
    <w:rsid w:val="001B2079"/>
    <w:rsid w:val="001B3A18"/>
    <w:rsid w:val="001E4209"/>
    <w:rsid w:val="001F23F0"/>
    <w:rsid w:val="002555B1"/>
    <w:rsid w:val="00262B48"/>
    <w:rsid w:val="002C2A6D"/>
    <w:rsid w:val="002C5CD1"/>
    <w:rsid w:val="002F5254"/>
    <w:rsid w:val="00305249"/>
    <w:rsid w:val="00307FCD"/>
    <w:rsid w:val="00387A40"/>
    <w:rsid w:val="003B6C85"/>
    <w:rsid w:val="00407EAE"/>
    <w:rsid w:val="0042775A"/>
    <w:rsid w:val="004403EB"/>
    <w:rsid w:val="004B222C"/>
    <w:rsid w:val="004E35B1"/>
    <w:rsid w:val="00513CCC"/>
    <w:rsid w:val="005242F6"/>
    <w:rsid w:val="005374E3"/>
    <w:rsid w:val="00546C76"/>
    <w:rsid w:val="00554F64"/>
    <w:rsid w:val="00580E82"/>
    <w:rsid w:val="00597CAA"/>
    <w:rsid w:val="005A0424"/>
    <w:rsid w:val="005C5E9F"/>
    <w:rsid w:val="00656446"/>
    <w:rsid w:val="00694A3C"/>
    <w:rsid w:val="006C0CA9"/>
    <w:rsid w:val="006E36B6"/>
    <w:rsid w:val="00770C70"/>
    <w:rsid w:val="007B03A6"/>
    <w:rsid w:val="007C42BB"/>
    <w:rsid w:val="007E101C"/>
    <w:rsid w:val="007F1B23"/>
    <w:rsid w:val="00823D1F"/>
    <w:rsid w:val="00856F08"/>
    <w:rsid w:val="00860620"/>
    <w:rsid w:val="008621F2"/>
    <w:rsid w:val="00895A7B"/>
    <w:rsid w:val="00932DF9"/>
    <w:rsid w:val="00970DB9"/>
    <w:rsid w:val="009733D9"/>
    <w:rsid w:val="00993A3C"/>
    <w:rsid w:val="009A1E66"/>
    <w:rsid w:val="009B31D8"/>
    <w:rsid w:val="009C030C"/>
    <w:rsid w:val="009F4C11"/>
    <w:rsid w:val="009F6A32"/>
    <w:rsid w:val="00A40DFB"/>
    <w:rsid w:val="00A40E13"/>
    <w:rsid w:val="00B02B64"/>
    <w:rsid w:val="00B2118B"/>
    <w:rsid w:val="00B32490"/>
    <w:rsid w:val="00B5210A"/>
    <w:rsid w:val="00B52729"/>
    <w:rsid w:val="00BC1286"/>
    <w:rsid w:val="00BD3628"/>
    <w:rsid w:val="00C40C4B"/>
    <w:rsid w:val="00C4644F"/>
    <w:rsid w:val="00C600C2"/>
    <w:rsid w:val="00C75186"/>
    <w:rsid w:val="00C81452"/>
    <w:rsid w:val="00D80EE1"/>
    <w:rsid w:val="00DA7FF2"/>
    <w:rsid w:val="00DC35CF"/>
    <w:rsid w:val="00DE048B"/>
    <w:rsid w:val="00DE29E8"/>
    <w:rsid w:val="00E1309A"/>
    <w:rsid w:val="00E3170B"/>
    <w:rsid w:val="00E4102D"/>
    <w:rsid w:val="00E55889"/>
    <w:rsid w:val="00EA00F1"/>
    <w:rsid w:val="00EC1BC6"/>
    <w:rsid w:val="00FA5065"/>
    <w:rsid w:val="00FC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E476C"/>
  <w15:chartTrackingRefBased/>
  <w15:docId w15:val="{BF15B79D-6E58-4D60-A6AD-AC659F81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3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0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6C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BD362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after="120" w:line="240" w:lineRule="auto"/>
      <w:ind w:left="284"/>
    </w:pPr>
    <w:rPr>
      <w:rFonts w:ascii="Consolas" w:hAnsi="Consolas"/>
      <w:sz w:val="20"/>
    </w:rPr>
  </w:style>
  <w:style w:type="character" w:customStyle="1" w:styleId="CodeZchn">
    <w:name w:val="Code Zchn"/>
    <w:basedOn w:val="Absatz-Standardschriftart"/>
    <w:link w:val="Code"/>
    <w:rsid w:val="00BD3628"/>
    <w:rPr>
      <w:rFonts w:ascii="Consolas" w:hAnsi="Consolas"/>
      <w:sz w:val="20"/>
      <w:lang w:val="de"/>
    </w:rPr>
  </w:style>
  <w:style w:type="paragraph" w:styleId="Titel">
    <w:name w:val="Title"/>
    <w:basedOn w:val="Standard"/>
    <w:next w:val="Standard"/>
    <w:link w:val="TitelZchn"/>
    <w:uiPriority w:val="10"/>
    <w:qFormat/>
    <w:rsid w:val="00993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3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A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00F1"/>
  </w:style>
  <w:style w:type="paragraph" w:styleId="Fuzeile">
    <w:name w:val="footer"/>
    <w:basedOn w:val="Standard"/>
    <w:link w:val="FuzeileZchn"/>
    <w:uiPriority w:val="99"/>
    <w:unhideWhenUsed/>
    <w:rsid w:val="00EA0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00F1"/>
  </w:style>
  <w:style w:type="character" w:styleId="Hyperlink">
    <w:name w:val="Hyperlink"/>
    <w:basedOn w:val="Absatz-Standardschriftart"/>
    <w:uiPriority w:val="99"/>
    <w:unhideWhenUsed/>
    <w:rsid w:val="00EA00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00F1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164B3A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C4644F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6C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mobaxterm.mobatek.net/download.html" TargetMode="Externa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localnode.local.mesh/phonebook_yealink_pbx.xml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Benutzerdefinierte%20Office-Vorlagen\Cod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Code.dotx</Template>
  <TotalTime>0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5</cp:revision>
  <cp:lastPrinted>2023-08-09T20:23:00Z</cp:lastPrinted>
  <dcterms:created xsi:type="dcterms:W3CDTF">2023-08-09T19:52:00Z</dcterms:created>
  <dcterms:modified xsi:type="dcterms:W3CDTF">2023-08-09T20:44:00Z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df47c53d9d7817054e2c3d189765fe930436a771de813d3c69be01ca4d906be7</vt:lpwstr>
  </property>
</Properties>
</file>