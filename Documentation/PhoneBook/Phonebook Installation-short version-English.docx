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EE85" w14:textId="36F9E2A8" w:rsidR="00BD3628" w:rsidRPr="00387A40" w:rsidRDefault="00EA00F1" w:rsidP="00993A3C">
      <w:pPr>
        <w:pStyle w:val="Titel"/>
        <w:rPr>
          <w:lang w:val="en-GB"/>
        </w:rPr>
      </w:pPr>
      <w:r w:rsidRPr="00387A40">
        <w:rPr>
          <w:lang w:val="en-GB"/>
        </w:rPr>
        <w:t>AREDN</w:t>
      </w:r>
      <w:r w:rsidR="00993A3C" w:rsidRPr="00387A40">
        <w:rPr>
          <w:lang w:val="en-GB"/>
        </w:rPr>
        <w:t xml:space="preserve"> Phonebook Installation</w:t>
      </w:r>
      <w:r w:rsidR="004E35B1">
        <w:rPr>
          <w:lang w:val="en-GB"/>
        </w:rPr>
        <w:br/>
        <w:t>(short version)</w:t>
      </w:r>
    </w:p>
    <w:p w14:paraId="10E88D8E" w14:textId="6DEFC712" w:rsidR="00387A40" w:rsidRDefault="00387A40" w:rsidP="00387A40">
      <w:pPr>
        <w:pStyle w:val="berschrift1"/>
        <w:rPr>
          <w:lang w:val="en-GB"/>
        </w:rPr>
      </w:pPr>
      <w:r>
        <w:rPr>
          <w:lang w:val="en-GB"/>
        </w:rPr>
        <w:t>Installation on the hap Router</w:t>
      </w:r>
    </w:p>
    <w:p w14:paraId="0D2EC53F" w14:textId="7AD4FC6F" w:rsidR="00387A40" w:rsidRDefault="00387A40" w:rsidP="00387A40">
      <w:pPr>
        <w:rPr>
          <w:lang w:val="en-GB"/>
        </w:rPr>
      </w:pPr>
      <w:r>
        <w:rPr>
          <w:lang w:val="en-GB"/>
        </w:rPr>
        <w:t>First</w:t>
      </w:r>
      <w:r w:rsidR="006C0CA9">
        <w:rPr>
          <w:lang w:val="en-GB"/>
        </w:rPr>
        <w:t>,</w:t>
      </w:r>
      <w:r>
        <w:rPr>
          <w:lang w:val="en-GB"/>
        </w:rPr>
        <w:t xml:space="preserve"> you have to </w:t>
      </w:r>
      <w:proofErr w:type="spellStart"/>
      <w:r>
        <w:rPr>
          <w:lang w:val="en-GB"/>
        </w:rPr>
        <w:t>ssh</w:t>
      </w:r>
      <w:proofErr w:type="spellEnd"/>
      <w:r>
        <w:rPr>
          <w:lang w:val="en-GB"/>
        </w:rPr>
        <w:t xml:space="preserve"> into your router (address: </w:t>
      </w:r>
      <w:proofErr w:type="spellStart"/>
      <w:proofErr w:type="gramStart"/>
      <w:r>
        <w:rPr>
          <w:lang w:val="en-GB"/>
        </w:rPr>
        <w:t>localnode.local</w:t>
      </w:r>
      <w:proofErr w:type="gramEnd"/>
      <w:r>
        <w:rPr>
          <w:lang w:val="en-GB"/>
        </w:rPr>
        <w:t>.mesh</w:t>
      </w:r>
      <w:proofErr w:type="spellEnd"/>
      <w:r>
        <w:rPr>
          <w:lang w:val="en-GB"/>
        </w:rPr>
        <w:t xml:space="preserve">) using </w:t>
      </w:r>
      <w:proofErr w:type="spellStart"/>
      <w:r>
        <w:rPr>
          <w:lang w:val="en-GB"/>
        </w:rPr>
        <w:t>mobaXterm</w:t>
      </w:r>
      <w:proofErr w:type="spellEnd"/>
      <w:r>
        <w:rPr>
          <w:lang w:val="en-GB"/>
        </w:rPr>
        <w:t xml:space="preserve"> or PUTTY</w:t>
      </w:r>
      <w:r w:rsidR="006C0CA9">
        <w:rPr>
          <w:lang w:val="en-GB"/>
        </w:rPr>
        <w:t>,</w:t>
      </w:r>
      <w:r>
        <w:rPr>
          <w:lang w:val="en-GB"/>
        </w:rPr>
        <w:t xml:space="preserve"> or any other terminal program. Keep in mind to use port 2222.</w:t>
      </w:r>
    </w:p>
    <w:p w14:paraId="0F7A6D0D" w14:textId="086836D6" w:rsidR="00387A40" w:rsidRDefault="00387A40" w:rsidP="00387A40">
      <w:pPr>
        <w:rPr>
          <w:lang w:val="en-GB"/>
        </w:rPr>
      </w:pPr>
      <w:r w:rsidRPr="00387A40">
        <w:rPr>
          <w:noProof/>
          <w:lang w:val="en-GB"/>
        </w:rPr>
        <w:drawing>
          <wp:inline distT="0" distB="0" distL="0" distR="0" wp14:anchorId="210C5BE1" wp14:editId="24D63BD7">
            <wp:extent cx="4831080" cy="3266658"/>
            <wp:effectExtent l="0" t="0" r="7620" b="0"/>
            <wp:docPr id="1518589730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89730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2168" cy="327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5E4F" w14:textId="07C2D76F" w:rsidR="00387A40" w:rsidRDefault="00387A40" w:rsidP="00387A40">
      <w:pPr>
        <w:rPr>
          <w:lang w:val="en-GB"/>
        </w:rPr>
      </w:pPr>
      <w:r>
        <w:rPr>
          <w:lang w:val="en-GB"/>
        </w:rPr>
        <w:t xml:space="preserve">Example: </w:t>
      </w:r>
      <w:proofErr w:type="spellStart"/>
      <w:r>
        <w:rPr>
          <w:lang w:val="en-GB"/>
        </w:rPr>
        <w:t>MobaXterm</w:t>
      </w:r>
      <w:proofErr w:type="spellEnd"/>
      <w:r>
        <w:rPr>
          <w:lang w:val="en-GB"/>
        </w:rPr>
        <w:t xml:space="preserve"> (</w:t>
      </w:r>
      <w:hyperlink r:id="rId7" w:history="1">
        <w:r w:rsidRPr="00CB3268">
          <w:rPr>
            <w:rStyle w:val="Hyperlink"/>
            <w:lang w:val="en-GB"/>
          </w:rPr>
          <w:t>https://mobaxterm.mobatek.net/download.html</w:t>
        </w:r>
      </w:hyperlink>
      <w:r w:rsidR="00BC1286">
        <w:rPr>
          <w:lang w:val="en-GB"/>
        </w:rPr>
        <w:t>)</w:t>
      </w:r>
    </w:p>
    <w:p w14:paraId="2A800A38" w14:textId="7E036C82" w:rsidR="002C2A6D" w:rsidRDefault="002C2A6D" w:rsidP="00387A40">
      <w:pPr>
        <w:rPr>
          <w:color w:val="FF0000"/>
          <w:sz w:val="24"/>
          <w:szCs w:val="24"/>
          <w:lang w:val="en-GB"/>
        </w:rPr>
      </w:pPr>
      <w:r w:rsidRPr="002C2A6D">
        <w:rPr>
          <w:color w:val="FF0000"/>
          <w:sz w:val="24"/>
          <w:szCs w:val="24"/>
          <w:lang w:val="en-GB"/>
        </w:rPr>
        <w:t>For the next steps, you</w:t>
      </w:r>
      <w:r>
        <w:rPr>
          <w:color w:val="FF0000"/>
          <w:sz w:val="24"/>
          <w:szCs w:val="24"/>
          <w:lang w:val="en-GB"/>
        </w:rPr>
        <w:t>r hap Router</w:t>
      </w:r>
      <w:r w:rsidRPr="002C2A6D">
        <w:rPr>
          <w:color w:val="FF0000"/>
          <w:sz w:val="24"/>
          <w:szCs w:val="24"/>
          <w:lang w:val="en-GB"/>
        </w:rPr>
        <w:t xml:space="preserve"> </w:t>
      </w:r>
      <w:r>
        <w:rPr>
          <w:color w:val="FF0000"/>
          <w:sz w:val="24"/>
          <w:szCs w:val="24"/>
          <w:lang w:val="en-GB"/>
        </w:rPr>
        <w:t>needs</w:t>
      </w:r>
      <w:r w:rsidRPr="002C2A6D">
        <w:rPr>
          <w:color w:val="FF0000"/>
          <w:sz w:val="24"/>
          <w:szCs w:val="24"/>
          <w:lang w:val="en-GB"/>
        </w:rPr>
        <w:t xml:space="preserve"> to be connected to AREDN (</w:t>
      </w:r>
      <w:proofErr w:type="spellStart"/>
      <w:r w:rsidRPr="002C2A6D">
        <w:rPr>
          <w:color w:val="FF0000"/>
          <w:sz w:val="24"/>
          <w:szCs w:val="24"/>
          <w:lang w:val="en-GB"/>
        </w:rPr>
        <w:t>SwissDigitalNet</w:t>
      </w:r>
      <w:proofErr w:type="spellEnd"/>
      <w:r w:rsidR="004E35B1">
        <w:rPr>
          <w:color w:val="FF0000"/>
          <w:sz w:val="24"/>
          <w:szCs w:val="24"/>
          <w:lang w:val="en-GB"/>
        </w:rPr>
        <w:t xml:space="preserve"> or other</w:t>
      </w:r>
      <w:r w:rsidRPr="002C2A6D">
        <w:rPr>
          <w:color w:val="FF0000"/>
          <w:sz w:val="24"/>
          <w:szCs w:val="24"/>
          <w:lang w:val="en-GB"/>
        </w:rPr>
        <w:t>),</w:t>
      </w:r>
      <w:r w:rsidR="004E35B1">
        <w:rPr>
          <w:color w:val="FF0000"/>
          <w:sz w:val="24"/>
          <w:szCs w:val="24"/>
          <w:lang w:val="en-GB"/>
        </w:rPr>
        <w:t xml:space="preserve"> where your organization's phonebook is hosted</w:t>
      </w:r>
      <w:r w:rsidRPr="002C2A6D">
        <w:rPr>
          <w:color w:val="FF0000"/>
          <w:sz w:val="24"/>
          <w:szCs w:val="24"/>
          <w:lang w:val="en-GB"/>
        </w:rPr>
        <w:t>.</w:t>
      </w:r>
    </w:p>
    <w:p w14:paraId="26AED699" w14:textId="0A1839FD" w:rsidR="00BC1286" w:rsidRDefault="004E35B1" w:rsidP="00387A40">
      <w:pPr>
        <w:rPr>
          <w:lang w:val="en-GB"/>
        </w:rPr>
      </w:pPr>
      <w:r w:rsidRPr="004E35B1">
        <w:rPr>
          <w:lang w:val="en-GB"/>
        </w:rPr>
        <w:t xml:space="preserve">First, </w:t>
      </w:r>
      <w:r w:rsidR="00C40C4B">
        <w:rPr>
          <w:lang w:val="en-GB"/>
        </w:rPr>
        <w:t>w</w:t>
      </w:r>
      <w:r w:rsidR="00BC1286">
        <w:rPr>
          <w:lang w:val="en-GB"/>
        </w:rPr>
        <w:t xml:space="preserve">e run </w:t>
      </w:r>
      <w:r w:rsidR="00BC1286" w:rsidRPr="00BC1286">
        <w:rPr>
          <w:lang w:val="en-GB"/>
        </w:rPr>
        <w:t>phonebook_installer</w:t>
      </w:r>
      <w:r w:rsidR="00BC1286">
        <w:rPr>
          <w:lang w:val="en-GB"/>
        </w:rPr>
        <w:t>.sh</w:t>
      </w:r>
      <w:r>
        <w:rPr>
          <w:lang w:val="en-GB"/>
        </w:rPr>
        <w:t xml:space="preserve"> (call </w:t>
      </w:r>
      <w:r w:rsidR="004D3C63">
        <w:rPr>
          <w:lang w:val="en-GB"/>
        </w:rPr>
        <w:t xml:space="preserve">below </w:t>
      </w:r>
      <w:r>
        <w:rPr>
          <w:lang w:val="en-GB"/>
        </w:rPr>
        <w:t>is valid for Switzerland)</w:t>
      </w:r>
      <w:r w:rsidR="00C40C4B">
        <w:rPr>
          <w:lang w:val="en-GB"/>
        </w:rPr>
        <w:t>:</w:t>
      </w:r>
    </w:p>
    <w:p w14:paraId="6C83441A" w14:textId="4F47778B" w:rsidR="00C600C2" w:rsidRPr="006C0CA9" w:rsidRDefault="00B52729" w:rsidP="00C600C2">
      <w:pPr>
        <w:pStyle w:val="Code"/>
        <w:rPr>
          <w:lang w:val="en-GB"/>
        </w:rPr>
      </w:pPr>
      <w:r w:rsidRPr="00B52729">
        <w:rPr>
          <w:lang w:val="en-GB"/>
        </w:rPr>
        <w:t xml:space="preserve">curl http://hb9edi-apu-1.local.mesh:8080/filerepo/Phonebook/phonebook_installer.sh | </w:t>
      </w:r>
      <w:proofErr w:type="spellStart"/>
      <w:r w:rsidRPr="00B52729">
        <w:rPr>
          <w:lang w:val="en-GB"/>
        </w:rPr>
        <w:t>sh</w:t>
      </w:r>
      <w:proofErr w:type="spellEnd"/>
      <w:r w:rsidRPr="00B52729">
        <w:rPr>
          <w:lang w:val="en-GB"/>
        </w:rPr>
        <w:t xml:space="preserve"> -s http://hb9edi-apu-1.local.mesh:8080/filerepo/Phonebook/</w:t>
      </w:r>
      <w:r w:rsidR="00C600C2" w:rsidRPr="006C0CA9">
        <w:rPr>
          <w:lang w:val="en-GB"/>
        </w:rPr>
        <w:t xml:space="preserve"> </w:t>
      </w:r>
    </w:p>
    <w:p w14:paraId="14FBFCFB" w14:textId="3C3E70BF" w:rsidR="00164B3A" w:rsidRPr="001F23F0" w:rsidRDefault="00164B3A" w:rsidP="001F23F0">
      <w:pPr>
        <w:rPr>
          <w:lang w:val="en-GB"/>
        </w:rPr>
      </w:pPr>
      <w:bookmarkStart w:id="0" w:name="_Hlk141000119"/>
      <w:r w:rsidRPr="001F23F0">
        <w:rPr>
          <w:lang w:val="en-GB"/>
        </w:rPr>
        <w:t xml:space="preserve">(Please replace </w:t>
      </w:r>
      <w:r w:rsidR="00C600C2">
        <w:rPr>
          <w:lang w:val="en-GB"/>
        </w:rPr>
        <w:t>“</w:t>
      </w:r>
      <w:r w:rsidR="00C600C2" w:rsidRPr="00C600C2">
        <w:rPr>
          <w:lang w:val="en-GB"/>
        </w:rPr>
        <w:t>http://hb9edi-apu-1.local.mesh:8080/</w:t>
      </w:r>
      <w:proofErr w:type="spellStart"/>
      <w:r w:rsidR="00C600C2" w:rsidRPr="00C600C2">
        <w:rPr>
          <w:lang w:val="en-GB"/>
        </w:rPr>
        <w:t>filerepo</w:t>
      </w:r>
      <w:proofErr w:type="spellEnd"/>
      <w:r w:rsidR="00C600C2" w:rsidRPr="00C600C2">
        <w:rPr>
          <w:lang w:val="en-GB"/>
        </w:rPr>
        <w:t xml:space="preserve">/Phonebook </w:t>
      </w:r>
      <w:proofErr w:type="gramStart"/>
      <w:r w:rsidR="00C600C2">
        <w:rPr>
          <w:lang w:val="en-GB"/>
        </w:rPr>
        <w:t xml:space="preserve">“ </w:t>
      </w:r>
      <w:r w:rsidRPr="001F23F0">
        <w:rPr>
          <w:lang w:val="en-GB"/>
        </w:rPr>
        <w:t>with</w:t>
      </w:r>
      <w:proofErr w:type="gramEnd"/>
      <w:r w:rsidRPr="001F23F0">
        <w:rPr>
          <w:lang w:val="en-GB"/>
        </w:rPr>
        <w:t xml:space="preserve"> the address of your </w:t>
      </w:r>
      <w:r w:rsidR="004E35B1">
        <w:rPr>
          <w:lang w:val="en-GB"/>
        </w:rPr>
        <w:t xml:space="preserve">organization’s </w:t>
      </w:r>
      <w:r w:rsidRPr="001F23F0">
        <w:rPr>
          <w:lang w:val="en-GB"/>
        </w:rPr>
        <w:t>web server)</w:t>
      </w:r>
    </w:p>
    <w:bookmarkEnd w:id="0"/>
    <w:p w14:paraId="066F1E4F" w14:textId="48D71E7C" w:rsidR="00164B3A" w:rsidRDefault="00164B3A" w:rsidP="00164B3A">
      <w:r>
        <w:t xml:space="preserve">Now you should have </w:t>
      </w:r>
      <w:r w:rsidR="004E35B1">
        <w:t xml:space="preserve">the </w:t>
      </w:r>
      <w:r w:rsidR="00E3170B">
        <w:t xml:space="preserve">settings.txt </w:t>
      </w:r>
      <w:r w:rsidR="004E35B1">
        <w:t xml:space="preserve">file </w:t>
      </w:r>
      <w:r>
        <w:t>on your router</w:t>
      </w:r>
      <w:r w:rsidR="004D3C63">
        <w:t>:</w:t>
      </w:r>
    </w:p>
    <w:p w14:paraId="28C4A99C" w14:textId="341DB168" w:rsidR="00546C76" w:rsidRDefault="00E3170B" w:rsidP="00164B3A">
      <w:r w:rsidRPr="00E3170B">
        <w:rPr>
          <w:noProof/>
        </w:rPr>
        <w:drawing>
          <wp:inline distT="0" distB="0" distL="0" distR="0" wp14:anchorId="722BBFB1" wp14:editId="1365CC22">
            <wp:extent cx="5403048" cy="579170"/>
            <wp:effectExtent l="0" t="0" r="7620" b="0"/>
            <wp:docPr id="2098926286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26286" name="Grafik 1" descr="Ein Bild, das Text, Screenshot, Schrift, Reih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92B6" w14:textId="2C27110B" w:rsidR="004E35B1" w:rsidRDefault="004E35B1" w:rsidP="00164B3A">
      <w:r>
        <w:lastRenderedPageBreak/>
        <w:t>The initial settings.txt looks like that:</w:t>
      </w:r>
    </w:p>
    <w:p w14:paraId="00707F00" w14:textId="77777777" w:rsidR="004E35B1" w:rsidRPr="004E35B1" w:rsidRDefault="004E35B1" w:rsidP="004E35B1">
      <w:pPr>
        <w:pStyle w:val="Code"/>
        <w:rPr>
          <w:sz w:val="14"/>
          <w:szCs w:val="16"/>
          <w:lang w:val="en-GB"/>
        </w:rPr>
      </w:pPr>
      <w:r w:rsidRPr="004E35B1">
        <w:rPr>
          <w:sz w:val="14"/>
          <w:szCs w:val="16"/>
          <w:lang w:val="en-GB"/>
        </w:rPr>
        <w:t>#Direct calling or PBX operation</w:t>
      </w:r>
    </w:p>
    <w:p w14:paraId="76C4CE88" w14:textId="77777777" w:rsidR="004E35B1" w:rsidRPr="004E35B1" w:rsidRDefault="004E35B1" w:rsidP="004E35B1">
      <w:pPr>
        <w:pStyle w:val="Code"/>
        <w:rPr>
          <w:sz w:val="14"/>
          <w:szCs w:val="16"/>
          <w:lang w:val="en-GB"/>
        </w:rPr>
      </w:pPr>
      <w:proofErr w:type="spellStart"/>
      <w:r w:rsidRPr="004E35B1">
        <w:rPr>
          <w:sz w:val="14"/>
          <w:szCs w:val="16"/>
          <w:lang w:val="en-GB"/>
        </w:rPr>
        <w:t>download_directory_direct</w:t>
      </w:r>
      <w:proofErr w:type="spellEnd"/>
      <w:r w:rsidRPr="004E35B1">
        <w:rPr>
          <w:sz w:val="14"/>
          <w:szCs w:val="16"/>
          <w:lang w:val="en-GB"/>
        </w:rPr>
        <w:t>=YES</w:t>
      </w:r>
    </w:p>
    <w:p w14:paraId="773425B3" w14:textId="77777777" w:rsidR="004E35B1" w:rsidRPr="004E35B1" w:rsidRDefault="004E35B1" w:rsidP="004E35B1">
      <w:pPr>
        <w:pStyle w:val="Code"/>
        <w:rPr>
          <w:sz w:val="14"/>
          <w:szCs w:val="16"/>
          <w:lang w:val="en-GB"/>
        </w:rPr>
      </w:pPr>
      <w:proofErr w:type="spellStart"/>
      <w:r w:rsidRPr="004E35B1">
        <w:rPr>
          <w:sz w:val="14"/>
          <w:szCs w:val="16"/>
          <w:lang w:val="en-GB"/>
        </w:rPr>
        <w:t>download_directory_pbx</w:t>
      </w:r>
      <w:proofErr w:type="spellEnd"/>
      <w:r w:rsidRPr="004E35B1">
        <w:rPr>
          <w:sz w:val="14"/>
          <w:szCs w:val="16"/>
          <w:lang w:val="en-GB"/>
        </w:rPr>
        <w:t>=YES</w:t>
      </w:r>
    </w:p>
    <w:p w14:paraId="269737CB" w14:textId="77777777" w:rsidR="004E35B1" w:rsidRPr="004E35B1" w:rsidRDefault="004E35B1" w:rsidP="004E35B1">
      <w:pPr>
        <w:pStyle w:val="Code"/>
        <w:rPr>
          <w:sz w:val="14"/>
          <w:szCs w:val="16"/>
          <w:lang w:val="en-GB"/>
        </w:rPr>
      </w:pPr>
    </w:p>
    <w:p w14:paraId="124432A7" w14:textId="77777777" w:rsidR="004E35B1" w:rsidRPr="004E35B1" w:rsidRDefault="004E35B1" w:rsidP="004E35B1">
      <w:pPr>
        <w:pStyle w:val="Code"/>
        <w:rPr>
          <w:sz w:val="14"/>
          <w:szCs w:val="16"/>
          <w:lang w:val="en-GB"/>
        </w:rPr>
      </w:pPr>
      <w:r w:rsidRPr="004E35B1">
        <w:rPr>
          <w:sz w:val="14"/>
          <w:szCs w:val="16"/>
          <w:lang w:val="en-GB"/>
        </w:rPr>
        <w:t>#Which Brands of phones are used on your router</w:t>
      </w:r>
    </w:p>
    <w:p w14:paraId="5D57E438" w14:textId="77777777" w:rsidR="004E35B1" w:rsidRPr="004E35B1" w:rsidRDefault="004E35B1" w:rsidP="004E35B1">
      <w:pPr>
        <w:pStyle w:val="Code"/>
        <w:rPr>
          <w:sz w:val="14"/>
          <w:szCs w:val="16"/>
          <w:lang w:val="en-GB"/>
        </w:rPr>
      </w:pPr>
      <w:proofErr w:type="spellStart"/>
      <w:r w:rsidRPr="004E35B1">
        <w:rPr>
          <w:sz w:val="14"/>
          <w:szCs w:val="16"/>
          <w:lang w:val="en-GB"/>
        </w:rPr>
        <w:t>create_yealink</w:t>
      </w:r>
      <w:proofErr w:type="spellEnd"/>
      <w:r w:rsidRPr="004E35B1">
        <w:rPr>
          <w:sz w:val="14"/>
          <w:szCs w:val="16"/>
          <w:lang w:val="en-GB"/>
        </w:rPr>
        <w:t>=YES</w:t>
      </w:r>
    </w:p>
    <w:p w14:paraId="0FDB10FD" w14:textId="77777777" w:rsidR="004E35B1" w:rsidRPr="004E35B1" w:rsidRDefault="004E35B1" w:rsidP="004E35B1">
      <w:pPr>
        <w:pStyle w:val="Code"/>
        <w:rPr>
          <w:sz w:val="14"/>
          <w:szCs w:val="16"/>
          <w:lang w:val="en-GB"/>
        </w:rPr>
      </w:pPr>
      <w:proofErr w:type="spellStart"/>
      <w:r w:rsidRPr="004E35B1">
        <w:rPr>
          <w:sz w:val="14"/>
          <w:szCs w:val="16"/>
          <w:lang w:val="en-GB"/>
        </w:rPr>
        <w:t>create_cisco</w:t>
      </w:r>
      <w:proofErr w:type="spellEnd"/>
      <w:r w:rsidRPr="004E35B1">
        <w:rPr>
          <w:sz w:val="14"/>
          <w:szCs w:val="16"/>
          <w:lang w:val="en-GB"/>
        </w:rPr>
        <w:t>=NO</w:t>
      </w:r>
    </w:p>
    <w:p w14:paraId="622768D0" w14:textId="77777777" w:rsidR="004E35B1" w:rsidRPr="004E35B1" w:rsidRDefault="004E35B1" w:rsidP="004E35B1">
      <w:pPr>
        <w:pStyle w:val="Code"/>
        <w:rPr>
          <w:sz w:val="14"/>
          <w:szCs w:val="16"/>
          <w:lang w:val="en-GB"/>
        </w:rPr>
      </w:pPr>
      <w:proofErr w:type="spellStart"/>
      <w:r w:rsidRPr="004E35B1">
        <w:rPr>
          <w:sz w:val="14"/>
          <w:szCs w:val="16"/>
          <w:lang w:val="en-GB"/>
        </w:rPr>
        <w:t>create_noname</w:t>
      </w:r>
      <w:proofErr w:type="spellEnd"/>
      <w:r w:rsidRPr="004E35B1">
        <w:rPr>
          <w:sz w:val="14"/>
          <w:szCs w:val="16"/>
          <w:lang w:val="en-GB"/>
        </w:rPr>
        <w:t>=NO</w:t>
      </w:r>
    </w:p>
    <w:p w14:paraId="605DC418" w14:textId="634F48BD" w:rsidR="00C600C2" w:rsidRDefault="004E35B1" w:rsidP="00164B3A">
      <w:r>
        <w:t>And i</w:t>
      </w:r>
      <w:r w:rsidR="00C600C2">
        <w:t>n the /www directory</w:t>
      </w:r>
      <w:r w:rsidR="006C0CA9">
        <w:t>,</w:t>
      </w:r>
      <w:r w:rsidR="00C600C2">
        <w:t xml:space="preserve"> you should find all </w:t>
      </w:r>
      <w:r w:rsidR="006C0CA9">
        <w:t xml:space="preserve">the </w:t>
      </w:r>
      <w:r w:rsidR="00C600C2">
        <w:t xml:space="preserve">requested </w:t>
      </w:r>
      <w:r w:rsidR="004403EB">
        <w:t xml:space="preserve">xml </w:t>
      </w:r>
      <w:r>
        <w:t>phonebooks</w:t>
      </w:r>
      <w:r w:rsidR="00C600C2">
        <w:t>:</w:t>
      </w:r>
    </w:p>
    <w:p w14:paraId="70D6E24C" w14:textId="71D73694" w:rsidR="00C600C2" w:rsidRDefault="004403EB" w:rsidP="00164B3A">
      <w:r w:rsidRPr="004403EB">
        <w:rPr>
          <w:noProof/>
        </w:rPr>
        <w:drawing>
          <wp:inline distT="0" distB="0" distL="0" distR="0" wp14:anchorId="6855CEE3" wp14:editId="178A0C0A">
            <wp:extent cx="5943600" cy="458470"/>
            <wp:effectExtent l="0" t="0" r="0" b="0"/>
            <wp:docPr id="2163288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28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AEF9" w14:textId="0452DE7D" w:rsidR="00C600C2" w:rsidRPr="004E35B1" w:rsidRDefault="00C600C2" w:rsidP="00164B3A">
      <w:pPr>
        <w:rPr>
          <w:color w:val="FF0000"/>
        </w:rPr>
      </w:pPr>
      <w:r>
        <w:t xml:space="preserve">(I only </w:t>
      </w:r>
      <w:r w:rsidR="004E35B1">
        <w:t>selected</w:t>
      </w:r>
      <w:r>
        <w:t xml:space="preserve"> Yealink phones</w:t>
      </w:r>
      <w:r w:rsidR="00B52729">
        <w:t>,</w:t>
      </w:r>
      <w:r>
        <w:t xml:space="preserve"> but </w:t>
      </w:r>
      <w:r w:rsidR="00B52729">
        <w:t xml:space="preserve">I </w:t>
      </w:r>
      <w:r>
        <w:t>want to have direct and PBX calling phone books</w:t>
      </w:r>
      <w:r w:rsidR="00B52729">
        <w:t>. You may have more or fewer files according to the definition of your settings.txt</w:t>
      </w:r>
      <w:r>
        <w:t>)</w:t>
      </w:r>
      <w:r w:rsidR="004E35B1">
        <w:t>.</w:t>
      </w:r>
      <w:r w:rsidR="004E35B1">
        <w:br/>
      </w:r>
      <w:r w:rsidR="004E35B1" w:rsidRPr="004E35B1">
        <w:rPr>
          <w:color w:val="FF0000"/>
        </w:rPr>
        <w:t>Currently, only Yealink phones are supported.</w:t>
      </w:r>
    </w:p>
    <w:p w14:paraId="40A6B177" w14:textId="212A112E" w:rsidR="00C75186" w:rsidRDefault="00C75186" w:rsidP="00164B3A">
      <w:r>
        <w:t xml:space="preserve">And </w:t>
      </w:r>
      <w:r w:rsidR="00E3170B">
        <w:t>in /</w:t>
      </w:r>
      <w:proofErr w:type="spellStart"/>
      <w:r w:rsidR="00E3170B">
        <w:t>etc</w:t>
      </w:r>
      <w:proofErr w:type="spellEnd"/>
      <w:r w:rsidR="00E3170B">
        <w:t>/</w:t>
      </w:r>
      <w:proofErr w:type="spellStart"/>
      <w:r w:rsidR="00E3170B">
        <w:t>cron.daily</w:t>
      </w:r>
      <w:proofErr w:type="spellEnd"/>
      <w:r w:rsidR="00E3170B">
        <w:t xml:space="preserve">/, you should see the </w:t>
      </w:r>
      <w:r w:rsidR="004E35B1">
        <w:t>“</w:t>
      </w:r>
      <w:proofErr w:type="spellStart"/>
      <w:r w:rsidR="00E3170B">
        <w:t>download_phonebook</w:t>
      </w:r>
      <w:proofErr w:type="spellEnd"/>
      <w:r w:rsidR="004E35B1">
        <w:t>”</w:t>
      </w:r>
      <w:r w:rsidR="00E3170B">
        <w:t xml:space="preserve"> file:</w:t>
      </w:r>
    </w:p>
    <w:p w14:paraId="61F0B3B8" w14:textId="33F5A46D" w:rsidR="00C75186" w:rsidRDefault="00E3170B" w:rsidP="00164B3A">
      <w:r w:rsidRPr="00E3170B">
        <w:rPr>
          <w:noProof/>
        </w:rPr>
        <w:drawing>
          <wp:inline distT="0" distB="0" distL="0" distR="0" wp14:anchorId="71B1B9FE" wp14:editId="5AECECA4">
            <wp:extent cx="5943600" cy="653415"/>
            <wp:effectExtent l="0" t="0" r="0" b="0"/>
            <wp:docPr id="7731071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07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09FB" w14:textId="063F2C59" w:rsidR="00E3170B" w:rsidRDefault="00E3170B" w:rsidP="00164B3A">
      <w:r>
        <w:t>This job downloads the phonebook every day once. Because our routers do not support crontab, we had to use this trick.</w:t>
      </w:r>
    </w:p>
    <w:p w14:paraId="014F46A4" w14:textId="34ACFC53" w:rsidR="00C600C2" w:rsidRDefault="00C600C2" w:rsidP="00164B3A">
      <w:r>
        <w:t xml:space="preserve">Now we can go on with the </w:t>
      </w:r>
      <w:r w:rsidR="002C5CD1">
        <w:t>phones.</w:t>
      </w:r>
    </w:p>
    <w:p w14:paraId="4D74529B" w14:textId="44D5F20F" w:rsidR="00993A3C" w:rsidRDefault="00993A3C" w:rsidP="00993A3C">
      <w:pPr>
        <w:pStyle w:val="berschrift1"/>
        <w:rPr>
          <w:lang w:val="en-GB"/>
        </w:rPr>
      </w:pPr>
      <w:r w:rsidRPr="00BC1286">
        <w:rPr>
          <w:lang w:val="en-GB"/>
        </w:rPr>
        <w:t>Parameters in Yealink Phones</w:t>
      </w:r>
    </w:p>
    <w:p w14:paraId="258F637C" w14:textId="6B8148F4" w:rsidR="004E35B1" w:rsidRDefault="004E35B1" w:rsidP="004E35B1">
      <w:pPr>
        <w:rPr>
          <w:lang w:val="en-GB"/>
        </w:rPr>
      </w:pPr>
      <w:r>
        <w:rPr>
          <w:lang w:val="en-GB"/>
        </w:rPr>
        <w:t xml:space="preserve">Name your telephone with your number (your number is </w:t>
      </w:r>
      <w:proofErr w:type="spellStart"/>
      <w:r>
        <w:rPr>
          <w:lang w:val="en-GB"/>
        </w:rPr>
        <w:t>PLZ+double</w:t>
      </w:r>
      <w:proofErr w:type="spellEnd"/>
      <w:r>
        <w:rPr>
          <w:lang w:val="en-GB"/>
        </w:rPr>
        <w:t xml:space="preserve"> digit number, starting at 30).</w:t>
      </w:r>
    </w:p>
    <w:p w14:paraId="68102F6E" w14:textId="36A1F2DA" w:rsidR="004E35B1" w:rsidRDefault="004E35B1" w:rsidP="004E35B1">
      <w:pPr>
        <w:rPr>
          <w:lang w:val="en-GB"/>
        </w:rPr>
      </w:pPr>
      <w:r>
        <w:rPr>
          <w:lang w:val="en-GB"/>
        </w:rPr>
        <w:t>In Switzerland, three administrators are defined: HB9FND, HB9JAT, and HB9BLA. If not sure: HB9BLA</w:t>
      </w:r>
    </w:p>
    <w:p w14:paraId="3F76FA52" w14:textId="78858281" w:rsidR="004E35B1" w:rsidRPr="004E35B1" w:rsidRDefault="004E35B1" w:rsidP="004E35B1">
      <w:pPr>
        <w:rPr>
          <w:color w:val="FF0000"/>
          <w:lang w:val="en-GB"/>
        </w:rPr>
      </w:pPr>
      <w:r>
        <w:rPr>
          <w:lang w:val="en-GB"/>
        </w:rPr>
        <w:t xml:space="preserve">A common Swiss telephone book is maintained. </w:t>
      </w:r>
      <w:r w:rsidRPr="004E35B1">
        <w:rPr>
          <w:color w:val="FF0000"/>
          <w:lang w:val="en-GB"/>
        </w:rPr>
        <w:t>Without entering your number there, you will not get the advantages of this phonebook</w:t>
      </w:r>
      <w:r>
        <w:rPr>
          <w:color w:val="FF0000"/>
          <w:lang w:val="en-GB"/>
        </w:rPr>
        <w:t>.</w:t>
      </w:r>
    </w:p>
    <w:p w14:paraId="03D1DC8D" w14:textId="53D66151" w:rsidR="005374E3" w:rsidRDefault="005374E3" w:rsidP="005374E3">
      <w:pPr>
        <w:rPr>
          <w:lang w:val="en-GB"/>
        </w:rPr>
      </w:pPr>
      <w:r w:rsidRPr="005374E3">
        <w:rPr>
          <w:noProof/>
          <w:lang w:val="en-GB"/>
        </w:rPr>
        <w:lastRenderedPageBreak/>
        <w:drawing>
          <wp:inline distT="0" distB="0" distL="0" distR="0" wp14:anchorId="62604E6B" wp14:editId="778EEDCB">
            <wp:extent cx="4541520" cy="3620115"/>
            <wp:effectExtent l="0" t="0" r="0" b="0"/>
            <wp:docPr id="314988971" name="Grafik 1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88971" name="Grafik 1" descr="Ein Bild, das Text, Screenshot, Software, Zahl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6866" cy="362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E26F" w14:textId="55993941" w:rsidR="005374E3" w:rsidRDefault="005374E3" w:rsidP="005374E3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65631" wp14:editId="5EF1D14F">
                <wp:simplePos x="0" y="0"/>
                <wp:positionH relativeFrom="column">
                  <wp:posOffset>1303020</wp:posOffset>
                </wp:positionH>
                <wp:positionV relativeFrom="paragraph">
                  <wp:posOffset>1224915</wp:posOffset>
                </wp:positionV>
                <wp:extent cx="2362200" cy="274320"/>
                <wp:effectExtent l="19050" t="19050" r="38100" b="30480"/>
                <wp:wrapNone/>
                <wp:docPr id="187877248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7432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0C1A3" id="Rechteck 1" o:spid="_x0000_s1026" style="position:absolute;margin-left:102.6pt;margin-top:96.45pt;width:186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" filled="f" strokecolor="red" strokeweight="4.5pt"/>
            </w:pict>
          </mc:Fallback>
        </mc:AlternateContent>
      </w:r>
      <w:r w:rsidRPr="005374E3">
        <w:rPr>
          <w:noProof/>
          <w:lang w:val="en-GB"/>
        </w:rPr>
        <w:drawing>
          <wp:inline distT="0" distB="0" distL="0" distR="0" wp14:anchorId="1412DA1B" wp14:editId="428D627A">
            <wp:extent cx="4555877" cy="2401570"/>
            <wp:effectExtent l="0" t="0" r="0" b="0"/>
            <wp:docPr id="1222299962" name="Grafik 1" descr="Ein Bild, das Text, Screenshot, Zah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99962" name="Grafik 1" descr="Ein Bild, das Text, Screenshot, Zahl, Design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6025" cy="240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F74A" w14:textId="77777777" w:rsidR="00E55889" w:rsidRDefault="00E55889" w:rsidP="00E55889">
      <w:pPr>
        <w:pStyle w:val="berschrift2"/>
        <w:rPr>
          <w:lang w:val="en-GB"/>
        </w:rPr>
      </w:pPr>
      <w:r>
        <w:rPr>
          <w:lang w:val="en-GB"/>
        </w:rPr>
        <w:lastRenderedPageBreak/>
        <w:t>Directory</w:t>
      </w:r>
    </w:p>
    <w:p w14:paraId="4B12BBD3" w14:textId="6321FFBE" w:rsidR="00E55889" w:rsidRDefault="00E55889" w:rsidP="00E55889">
      <w:pPr>
        <w:rPr>
          <w:lang w:val="en-GB"/>
        </w:rPr>
      </w:pPr>
      <w:r w:rsidRPr="00993A3C">
        <w:rPr>
          <w:noProof/>
          <w:lang w:val="en-GB"/>
        </w:rPr>
        <w:drawing>
          <wp:inline distT="0" distB="0" distL="0" distR="0" wp14:anchorId="56FBC2C2" wp14:editId="6CB91840">
            <wp:extent cx="4166391" cy="2666312"/>
            <wp:effectExtent l="0" t="0" r="5715" b="1270"/>
            <wp:docPr id="524272914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72914" name="Grafik 1" descr="Ein Bild, das Text, Screenshot, Software, Webseit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689" cy="266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24B7" w14:textId="77777777" w:rsidR="00E55889" w:rsidRPr="00993A3C" w:rsidRDefault="00E55889" w:rsidP="00E55889">
      <w:pPr>
        <w:rPr>
          <w:lang w:val="en-GB"/>
        </w:rPr>
      </w:pPr>
      <w:bookmarkStart w:id="1" w:name="_Hlk141303561"/>
      <w:r>
        <w:rPr>
          <w:lang w:val="en-GB"/>
        </w:rPr>
        <w:t xml:space="preserve">Add one or two files into the “remote phonebook” of your telephone. Make sure you do this only when the telephone is connected to a router where you installed the appropriate </w:t>
      </w:r>
      <w:proofErr w:type="gramStart"/>
      <w:r>
        <w:rPr>
          <w:lang w:val="en-GB"/>
        </w:rPr>
        <w:t>phonebooks</w:t>
      </w:r>
      <w:proofErr w:type="gramEnd"/>
    </w:p>
    <w:p w14:paraId="72C6D5D2" w14:textId="28FEDEF8" w:rsidR="00E55889" w:rsidRPr="00993A3C" w:rsidRDefault="00E55889" w:rsidP="00E55889">
      <w:pPr>
        <w:rPr>
          <w:lang w:val="en-GB"/>
        </w:rPr>
      </w:pPr>
      <w:r w:rsidRPr="00993A3C">
        <w:rPr>
          <w:lang w:val="en-GB"/>
        </w:rPr>
        <w:t xml:space="preserve">Here are the entries </w:t>
      </w:r>
      <w:r>
        <w:rPr>
          <w:lang w:val="en-GB"/>
        </w:rPr>
        <w:t>for copy-paste</w:t>
      </w:r>
      <w:r w:rsidR="004D3C63">
        <w:rPr>
          <w:lang w:val="en-GB"/>
        </w:rPr>
        <w:t>.</w:t>
      </w:r>
    </w:p>
    <w:p w14:paraId="5105DDD6" w14:textId="77777777" w:rsidR="00E55889" w:rsidRPr="00993A3C" w:rsidRDefault="00E55889" w:rsidP="00E55889">
      <w:pPr>
        <w:pStyle w:val="Code"/>
        <w:rPr>
          <w:lang w:val="en-GB"/>
        </w:rPr>
      </w:pPr>
      <w:r w:rsidRPr="00993A3C">
        <w:rPr>
          <w:lang w:val="en-GB"/>
        </w:rPr>
        <w:t>http://localnode.local.mesh/phonebook_yealink_direct.xml</w:t>
      </w:r>
    </w:p>
    <w:p w14:paraId="691C4104" w14:textId="77777777" w:rsidR="00E55889" w:rsidRDefault="00000000" w:rsidP="00E55889">
      <w:pPr>
        <w:pStyle w:val="Code"/>
        <w:rPr>
          <w:lang w:val="en-GB"/>
        </w:rPr>
      </w:pPr>
      <w:hyperlink r:id="rId14" w:history="1">
        <w:r w:rsidR="00E55889" w:rsidRPr="003E3036">
          <w:rPr>
            <w:rStyle w:val="Hyperlink"/>
            <w:lang w:val="en-GB"/>
          </w:rPr>
          <w:t>http://localnode.local.mesh/phonebook_yealink_pbx.xml</w:t>
        </w:r>
      </w:hyperlink>
    </w:p>
    <w:bookmarkEnd w:id="1"/>
    <w:p w14:paraId="21ED2B94" w14:textId="4569F96D" w:rsidR="005374E3" w:rsidRPr="000868B1" w:rsidRDefault="005374E3" w:rsidP="000868B1">
      <w:pPr>
        <w:rPr>
          <w:lang w:val="en-GB"/>
        </w:rPr>
      </w:pPr>
      <w:r w:rsidRPr="005374E3">
        <w:rPr>
          <w:noProof/>
          <w:lang w:val="en-GB"/>
        </w:rPr>
        <w:drawing>
          <wp:inline distT="0" distB="0" distL="0" distR="0" wp14:anchorId="0D929B99" wp14:editId="07F52891">
            <wp:extent cx="4166391" cy="3122568"/>
            <wp:effectExtent l="0" t="0" r="5715" b="1905"/>
            <wp:docPr id="1280622122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22122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4559" cy="31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AA4B" w14:textId="540CB044" w:rsidR="00C600C2" w:rsidRDefault="002C5CD1" w:rsidP="002C5CD1">
      <w:pPr>
        <w:pStyle w:val="berschrift1"/>
      </w:pPr>
      <w:r>
        <w:t xml:space="preserve">Install </w:t>
      </w:r>
      <w:proofErr w:type="spellStart"/>
      <w:r>
        <w:t>SIPprox</w:t>
      </w:r>
      <w:r w:rsidR="009A1E66">
        <w:t>d</w:t>
      </w:r>
      <w:proofErr w:type="spellEnd"/>
      <w:r>
        <w:t xml:space="preserve"> on your </w:t>
      </w:r>
      <w:r w:rsidR="00C75186">
        <w:t xml:space="preserve">hap </w:t>
      </w:r>
      <w:r w:rsidR="009A1E66">
        <w:t>r</w:t>
      </w:r>
      <w:r>
        <w:t>outer</w:t>
      </w:r>
      <w:r w:rsidR="00C75186">
        <w:t xml:space="preserve"> (only </w:t>
      </w:r>
      <w:r w:rsidR="009A1E66">
        <w:t>hap lite</w:t>
      </w:r>
      <w:r w:rsidR="00C75186">
        <w:t xml:space="preserve"> for the moment)</w:t>
      </w:r>
    </w:p>
    <w:p w14:paraId="3C9D5986" w14:textId="1E10AEF3" w:rsidR="00C600C2" w:rsidRDefault="002C5CD1" w:rsidP="00C600C2">
      <w:r>
        <w:t xml:space="preserve">Yealink phones need to be registered to a SIP server to work properly with the phone books. If you have no PBX available, you can install </w:t>
      </w:r>
      <w:proofErr w:type="spellStart"/>
      <w:r>
        <w:t>SIPprox</w:t>
      </w:r>
      <w:r w:rsidR="009A1E66">
        <w:t>d</w:t>
      </w:r>
      <w:proofErr w:type="spellEnd"/>
      <w:r>
        <w:t xml:space="preserve"> on your hap router and connect your </w:t>
      </w:r>
      <w:proofErr w:type="spellStart"/>
      <w:r>
        <w:t>Yealinks</w:t>
      </w:r>
      <w:proofErr w:type="spellEnd"/>
      <w:r>
        <w:t xml:space="preserve"> to this server.</w:t>
      </w:r>
      <w:r w:rsidR="00770C70">
        <w:t xml:space="preserve"> If </w:t>
      </w:r>
      <w:r w:rsidR="00770C70">
        <w:lastRenderedPageBreak/>
        <w:t>you use a PBX, configure the account as usual. Then, you have the single point of failure (if the connection to the PBX is lost</w:t>
      </w:r>
      <w:r w:rsidR="009A1E66">
        <w:t>, your phone will no more properly work also for direct calls</w:t>
      </w:r>
      <w:r w:rsidR="00770C70">
        <w:t>).</w:t>
      </w:r>
      <w:r w:rsidR="009A1E66">
        <w:t xml:space="preserve"> Maybe you consider a fallback scenario with </w:t>
      </w:r>
      <w:proofErr w:type="spellStart"/>
      <w:r w:rsidR="009A1E66">
        <w:t>SIProxd</w:t>
      </w:r>
      <w:proofErr w:type="spellEnd"/>
      <w:r w:rsidR="009A1E66">
        <w:t xml:space="preserve"> as a second </w:t>
      </w:r>
      <w:proofErr w:type="spellStart"/>
      <w:r w:rsidR="009A1E66">
        <w:t>accont</w:t>
      </w:r>
      <w:proofErr w:type="spellEnd"/>
      <w:r w:rsidR="009A1E66">
        <w:t>?</w:t>
      </w:r>
    </w:p>
    <w:p w14:paraId="7AFB0CD4" w14:textId="2D5BFA48" w:rsidR="00C600C2" w:rsidRPr="00770C70" w:rsidRDefault="00C600C2" w:rsidP="002C5CD1">
      <w:pPr>
        <w:pStyle w:val="Code"/>
        <w:rPr>
          <w:lang w:val="en-GB"/>
        </w:rPr>
      </w:pPr>
      <w:r w:rsidRPr="00770C70">
        <w:rPr>
          <w:lang w:val="en-GB"/>
        </w:rPr>
        <w:t xml:space="preserve">curl http://hb9edi-apu-1.local.mesh:8080/filerepo/Siproxd/SIProxd_installer.sh | </w:t>
      </w:r>
      <w:proofErr w:type="spellStart"/>
      <w:r w:rsidRPr="00770C70">
        <w:rPr>
          <w:lang w:val="en-GB"/>
        </w:rPr>
        <w:t>sh</w:t>
      </w:r>
      <w:proofErr w:type="spellEnd"/>
    </w:p>
    <w:p w14:paraId="6C39A851" w14:textId="63EB25C6" w:rsidR="00C600C2" w:rsidRDefault="002C5CD1" w:rsidP="00C600C2">
      <w:pPr>
        <w:rPr>
          <w:lang w:val="en-GB"/>
        </w:rPr>
      </w:pPr>
      <w:r w:rsidRPr="002C5CD1">
        <w:rPr>
          <w:lang w:val="en-GB"/>
        </w:rPr>
        <w:t>(</w:t>
      </w:r>
      <w:r w:rsidR="009A1E66">
        <w:rPr>
          <w:lang w:val="en-GB"/>
        </w:rPr>
        <w:t xml:space="preserve">Also here, </w:t>
      </w:r>
      <w:r w:rsidRPr="002C5CD1">
        <w:rPr>
          <w:lang w:val="en-GB"/>
        </w:rPr>
        <w:t>replace “http://hb9edi-apu-1.local.mesh:8080/</w:t>
      </w:r>
      <w:proofErr w:type="spellStart"/>
      <w:r w:rsidRPr="002C5CD1">
        <w:rPr>
          <w:lang w:val="en-GB"/>
        </w:rPr>
        <w:t>filerepo</w:t>
      </w:r>
      <w:proofErr w:type="spellEnd"/>
      <w:r w:rsidRPr="002C5CD1">
        <w:rPr>
          <w:lang w:val="en-GB"/>
        </w:rPr>
        <w:t xml:space="preserve">/Phonebook </w:t>
      </w:r>
      <w:proofErr w:type="gramStart"/>
      <w:r w:rsidRPr="002C5CD1">
        <w:rPr>
          <w:lang w:val="en-GB"/>
        </w:rPr>
        <w:t>“ with</w:t>
      </w:r>
      <w:proofErr w:type="gramEnd"/>
      <w:r w:rsidRPr="002C5CD1">
        <w:rPr>
          <w:lang w:val="en-GB"/>
        </w:rPr>
        <w:t xml:space="preserve"> the address of your </w:t>
      </w:r>
      <w:proofErr w:type="spellStart"/>
      <w:r w:rsidR="009A1E66">
        <w:rPr>
          <w:lang w:val="en-GB"/>
        </w:rPr>
        <w:t>hoster’s</w:t>
      </w:r>
      <w:proofErr w:type="spellEnd"/>
      <w:r w:rsidR="009A1E66">
        <w:rPr>
          <w:lang w:val="en-GB"/>
        </w:rPr>
        <w:t xml:space="preserve"> </w:t>
      </w:r>
      <w:r w:rsidRPr="002C5CD1">
        <w:rPr>
          <w:lang w:val="en-GB"/>
        </w:rPr>
        <w:t>web server)</w:t>
      </w:r>
    </w:p>
    <w:p w14:paraId="44563120" w14:textId="3FC70F3A" w:rsidR="002C5CD1" w:rsidRDefault="002C5CD1" w:rsidP="00C600C2">
      <w:pPr>
        <w:rPr>
          <w:lang w:val="en-GB"/>
        </w:rPr>
      </w:pPr>
      <w:r>
        <w:rPr>
          <w:lang w:val="en-GB"/>
        </w:rPr>
        <w:t>Add “</w:t>
      </w:r>
      <w:proofErr w:type="spellStart"/>
      <w:proofErr w:type="gramStart"/>
      <w:r>
        <w:rPr>
          <w:lang w:val="en-GB"/>
        </w:rPr>
        <w:t>localnode.local</w:t>
      </w:r>
      <w:proofErr w:type="gramEnd"/>
      <w:r>
        <w:rPr>
          <w:lang w:val="en-GB"/>
        </w:rPr>
        <w:t>.mesh</w:t>
      </w:r>
      <w:proofErr w:type="spellEnd"/>
      <w:r>
        <w:rPr>
          <w:lang w:val="en-GB"/>
        </w:rPr>
        <w:t>” as a server host in your phones:</w:t>
      </w:r>
    </w:p>
    <w:p w14:paraId="59D0B3F9" w14:textId="29C43908" w:rsidR="002C5CD1" w:rsidRDefault="009A1E66" w:rsidP="00C600C2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CBE5F" wp14:editId="671F704F">
                <wp:simplePos x="0" y="0"/>
                <wp:positionH relativeFrom="column">
                  <wp:posOffset>3527215</wp:posOffset>
                </wp:positionH>
                <wp:positionV relativeFrom="paragraph">
                  <wp:posOffset>1030925</wp:posOffset>
                </wp:positionV>
                <wp:extent cx="582248" cy="182277"/>
                <wp:effectExtent l="19050" t="19050" r="46990" b="46355"/>
                <wp:wrapNone/>
                <wp:docPr id="182957322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48" cy="18227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E2B76" id="Rechteck 1" o:spid="_x0000_s1026" style="position:absolute;margin-left:277.75pt;margin-top:81.2pt;width:45.85pt;height:1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" filled="f" strokecolor="#00b050" strokeweight="4.5pt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1CEC7" wp14:editId="7EACB688">
                <wp:simplePos x="0" y="0"/>
                <wp:positionH relativeFrom="column">
                  <wp:posOffset>3472585</wp:posOffset>
                </wp:positionH>
                <wp:positionV relativeFrom="paragraph">
                  <wp:posOffset>2703175</wp:posOffset>
                </wp:positionV>
                <wp:extent cx="2241526" cy="334450"/>
                <wp:effectExtent l="19050" t="19050" r="45085" b="46990"/>
                <wp:wrapNone/>
                <wp:docPr id="169619220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26" cy="3344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C236E" id="Rechteck 1" o:spid="_x0000_s1026" style="position:absolute;margin-left:273.45pt;margin-top:212.85pt;width:176.5pt;height:2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" filled="f" strokecolor="red" strokeweight="4.5pt"/>
            </w:pict>
          </mc:Fallback>
        </mc:AlternateContent>
      </w:r>
      <w:r w:rsidR="002C5CD1" w:rsidRPr="002C5CD1">
        <w:rPr>
          <w:noProof/>
          <w:lang w:val="en-GB"/>
        </w:rPr>
        <w:drawing>
          <wp:inline distT="0" distB="0" distL="0" distR="0" wp14:anchorId="453A286F" wp14:editId="27F66962">
            <wp:extent cx="5943600" cy="3654425"/>
            <wp:effectExtent l="0" t="0" r="0" b="3175"/>
            <wp:docPr id="782338926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38926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011D" w14:textId="4D88E674" w:rsidR="00770C70" w:rsidRDefault="00770C70" w:rsidP="00C600C2">
      <w:pPr>
        <w:rPr>
          <w:lang w:val="en-GB"/>
        </w:rPr>
      </w:pPr>
      <w:r>
        <w:rPr>
          <w:lang w:val="en-GB"/>
        </w:rPr>
        <w:t>Check if your phone is registered.</w:t>
      </w:r>
    </w:p>
    <w:p w14:paraId="63B868F7" w14:textId="77777777" w:rsidR="006C0CA9" w:rsidRDefault="006C0CA9" w:rsidP="00C600C2">
      <w:pPr>
        <w:rPr>
          <w:lang w:val="en-GB"/>
        </w:rPr>
      </w:pPr>
    </w:p>
    <w:p w14:paraId="6DB08BEA" w14:textId="0F34B764" w:rsidR="006C0CA9" w:rsidRDefault="006C0CA9" w:rsidP="00C600C2">
      <w:pPr>
        <w:rPr>
          <w:lang w:val="en-GB"/>
        </w:rPr>
      </w:pPr>
      <w:r>
        <w:rPr>
          <w:lang w:val="en-GB"/>
        </w:rPr>
        <w:t xml:space="preserve">Now your telephones attached to </w:t>
      </w:r>
      <w:r w:rsidR="009A1E66">
        <w:rPr>
          <w:lang w:val="en-GB"/>
        </w:rPr>
        <w:t>this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particular router</w:t>
      </w:r>
      <w:proofErr w:type="gramEnd"/>
      <w:r>
        <w:rPr>
          <w:lang w:val="en-GB"/>
        </w:rPr>
        <w:t xml:space="preserve"> should see the requested phone books</w:t>
      </w:r>
      <w:r w:rsidR="009A1E66">
        <w:rPr>
          <w:lang w:val="en-GB"/>
        </w:rPr>
        <w:t>,</w:t>
      </w:r>
      <w:r>
        <w:rPr>
          <w:lang w:val="en-GB"/>
        </w:rPr>
        <w:t xml:space="preserve"> and names should be shown when you get calls.</w:t>
      </w:r>
      <w:r w:rsidR="009A1E66">
        <w:rPr>
          <w:lang w:val="en-GB"/>
        </w:rPr>
        <w:t xml:space="preserve"> Chose the direct phone book for direct calls.</w:t>
      </w:r>
    </w:p>
    <w:sectPr w:rsidR="006C0CA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77D9C" w14:textId="77777777" w:rsidR="002047C2" w:rsidRDefault="002047C2" w:rsidP="00EA00F1">
      <w:pPr>
        <w:spacing w:after="0" w:line="240" w:lineRule="auto"/>
      </w:pPr>
      <w:r>
        <w:separator/>
      </w:r>
    </w:p>
  </w:endnote>
  <w:endnote w:type="continuationSeparator" w:id="0">
    <w:p w14:paraId="7C41766A" w14:textId="77777777" w:rsidR="002047C2" w:rsidRDefault="002047C2" w:rsidP="00EA0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E6569" w14:textId="77777777" w:rsidR="00EA00F1" w:rsidRDefault="00EA00F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D7B75" w14:textId="77777777" w:rsidR="00EA00F1" w:rsidRDefault="00EA00F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5D494" w14:textId="77777777" w:rsidR="00EA00F1" w:rsidRDefault="00EA00F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93D11" w14:textId="77777777" w:rsidR="002047C2" w:rsidRDefault="002047C2" w:rsidP="00EA00F1">
      <w:pPr>
        <w:spacing w:after="0" w:line="240" w:lineRule="auto"/>
      </w:pPr>
      <w:r>
        <w:separator/>
      </w:r>
    </w:p>
  </w:footnote>
  <w:footnote w:type="continuationSeparator" w:id="0">
    <w:p w14:paraId="6011CE08" w14:textId="77777777" w:rsidR="002047C2" w:rsidRDefault="002047C2" w:rsidP="00EA0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C0530" w14:textId="77777777" w:rsidR="00EA00F1" w:rsidRDefault="00EA00F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B730E" w14:textId="77777777" w:rsidR="00EA00F1" w:rsidRDefault="00EA00F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34AC4" w14:textId="77777777" w:rsidR="00EA00F1" w:rsidRDefault="00EA00F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HkmbGFqZAwsBISUcpOLW4ODM/D6TA0LAWAHp0d30tAAAA"/>
  </w:docVars>
  <w:rsids>
    <w:rsidRoot w:val="00BD3628"/>
    <w:rsid w:val="00000D86"/>
    <w:rsid w:val="000868B1"/>
    <w:rsid w:val="00092DD4"/>
    <w:rsid w:val="000E1307"/>
    <w:rsid w:val="001439B5"/>
    <w:rsid w:val="00164B3A"/>
    <w:rsid w:val="001745FA"/>
    <w:rsid w:val="001823E9"/>
    <w:rsid w:val="001B2079"/>
    <w:rsid w:val="001B3A18"/>
    <w:rsid w:val="001E4209"/>
    <w:rsid w:val="001F23F0"/>
    <w:rsid w:val="002047C2"/>
    <w:rsid w:val="002555B1"/>
    <w:rsid w:val="002C2A6D"/>
    <w:rsid w:val="002C5CD1"/>
    <w:rsid w:val="002F5254"/>
    <w:rsid w:val="00305249"/>
    <w:rsid w:val="00307FCD"/>
    <w:rsid w:val="00387A40"/>
    <w:rsid w:val="003B6C85"/>
    <w:rsid w:val="00407EAE"/>
    <w:rsid w:val="0042775A"/>
    <w:rsid w:val="004403EB"/>
    <w:rsid w:val="004B222C"/>
    <w:rsid w:val="004D3C63"/>
    <w:rsid w:val="004E35B1"/>
    <w:rsid w:val="00513CCC"/>
    <w:rsid w:val="005242F6"/>
    <w:rsid w:val="005374E3"/>
    <w:rsid w:val="00546C76"/>
    <w:rsid w:val="00554F64"/>
    <w:rsid w:val="00580E82"/>
    <w:rsid w:val="00597CAA"/>
    <w:rsid w:val="005A0424"/>
    <w:rsid w:val="005C5E9F"/>
    <w:rsid w:val="00656446"/>
    <w:rsid w:val="00694A3C"/>
    <w:rsid w:val="006C0CA9"/>
    <w:rsid w:val="006E36B6"/>
    <w:rsid w:val="00770C70"/>
    <w:rsid w:val="007B03A6"/>
    <w:rsid w:val="007C42BB"/>
    <w:rsid w:val="007F1B23"/>
    <w:rsid w:val="00823D1F"/>
    <w:rsid w:val="00856F08"/>
    <w:rsid w:val="00860620"/>
    <w:rsid w:val="008621F2"/>
    <w:rsid w:val="00895A7B"/>
    <w:rsid w:val="00932DF9"/>
    <w:rsid w:val="00970DB9"/>
    <w:rsid w:val="009733D9"/>
    <w:rsid w:val="00993A3C"/>
    <w:rsid w:val="009A1E66"/>
    <w:rsid w:val="009B31D8"/>
    <w:rsid w:val="009C030C"/>
    <w:rsid w:val="009F4C11"/>
    <w:rsid w:val="009F6A32"/>
    <w:rsid w:val="00A40DFB"/>
    <w:rsid w:val="00A40E13"/>
    <w:rsid w:val="00B02B64"/>
    <w:rsid w:val="00B2118B"/>
    <w:rsid w:val="00B32490"/>
    <w:rsid w:val="00B5210A"/>
    <w:rsid w:val="00B52729"/>
    <w:rsid w:val="00BC1286"/>
    <w:rsid w:val="00BD3628"/>
    <w:rsid w:val="00C40C4B"/>
    <w:rsid w:val="00C4644F"/>
    <w:rsid w:val="00C600C2"/>
    <w:rsid w:val="00C75186"/>
    <w:rsid w:val="00C81452"/>
    <w:rsid w:val="00D80EE1"/>
    <w:rsid w:val="00DA7FF2"/>
    <w:rsid w:val="00DC35CF"/>
    <w:rsid w:val="00DE048B"/>
    <w:rsid w:val="00DE29E8"/>
    <w:rsid w:val="00E1309A"/>
    <w:rsid w:val="00E3170B"/>
    <w:rsid w:val="00E4102D"/>
    <w:rsid w:val="00E55889"/>
    <w:rsid w:val="00EA00F1"/>
    <w:rsid w:val="00EC1BC6"/>
    <w:rsid w:val="00FA5065"/>
    <w:rsid w:val="00FC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E476C"/>
  <w15:chartTrackingRefBased/>
  <w15:docId w15:val="{BF15B79D-6E58-4D60-A6AD-AC659F81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3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0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6C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link w:val="CodeZchn"/>
    <w:qFormat/>
    <w:rsid w:val="00BD3628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after="120" w:line="240" w:lineRule="auto"/>
      <w:ind w:left="284"/>
    </w:pPr>
    <w:rPr>
      <w:rFonts w:ascii="Consolas" w:hAnsi="Consolas"/>
      <w:sz w:val="20"/>
      <w:lang w:val="de-CH"/>
    </w:rPr>
  </w:style>
  <w:style w:type="character" w:customStyle="1" w:styleId="CodeZchn">
    <w:name w:val="Code Zchn"/>
    <w:basedOn w:val="Absatz-Standardschriftart"/>
    <w:link w:val="Code"/>
    <w:rsid w:val="00BD3628"/>
    <w:rPr>
      <w:rFonts w:ascii="Consolas" w:hAnsi="Consolas"/>
      <w:sz w:val="20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993A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3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93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0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A0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00F1"/>
  </w:style>
  <w:style w:type="paragraph" w:styleId="Fuzeile">
    <w:name w:val="footer"/>
    <w:basedOn w:val="Standard"/>
    <w:link w:val="FuzeileZchn"/>
    <w:uiPriority w:val="99"/>
    <w:unhideWhenUsed/>
    <w:rsid w:val="00EA0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00F1"/>
  </w:style>
  <w:style w:type="character" w:styleId="Hyperlink">
    <w:name w:val="Hyperlink"/>
    <w:basedOn w:val="Absatz-Standardschriftart"/>
    <w:uiPriority w:val="99"/>
    <w:unhideWhenUsed/>
    <w:rsid w:val="00EA00F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00F1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164B3A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C4644F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6C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https://mobaxterm.mobatek.net/download.html" TargetMode="Externa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localnode.local.mesh/phonebook_yealink_pbx.xml" TargetMode="Externa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Benutzerdefinierte%20Office-Vorlagen\Cod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Code.dotx</Template>
  <TotalTime>0</TotalTime>
  <Pages>5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5</cp:revision>
  <cp:lastPrinted>2023-08-09T20:23:00Z</cp:lastPrinted>
  <dcterms:created xsi:type="dcterms:W3CDTF">2023-08-09T19:52:00Z</dcterms:created>
  <dcterms:modified xsi:type="dcterms:W3CDTF">2023-08-09T20:47:00Z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df47c53d9d7817054e2c3d189765fe930436a771de813d3c69be01ca4d906be7</vt:lpwstr>
  </property>
</Properties>
</file>