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7EE85" w14:textId="0C1ADF17" w:rsidR="00BD3628" w:rsidRPr="00387A40" w:rsidRDefault="00EA00F1" w:rsidP="00993A3C">
      <w:pPr>
        <w:pStyle w:val="Titel"/>
        <w:rPr>
          <w:lang w:val="en-GB"/>
        </w:rPr>
      </w:pPr>
      <w:r w:rsidRPr="00387A40">
        <w:rPr>
          <w:lang w:val="en-GB"/>
        </w:rPr>
        <w:t>AREDN</w:t>
      </w:r>
      <w:r w:rsidR="00993A3C" w:rsidRPr="00387A40">
        <w:rPr>
          <w:lang w:val="en-GB"/>
        </w:rPr>
        <w:t xml:space="preserve"> Phonebook Installation</w:t>
      </w:r>
    </w:p>
    <w:p w14:paraId="40340A22" w14:textId="5CEDD69A" w:rsidR="00993A3C" w:rsidRDefault="00387A40" w:rsidP="00387A40">
      <w:pPr>
        <w:pStyle w:val="berschrift1"/>
        <w:rPr>
          <w:lang w:val="en-GB"/>
        </w:rPr>
      </w:pPr>
      <w:r>
        <w:rPr>
          <w:lang w:val="en-GB"/>
        </w:rPr>
        <w:t xml:space="preserve">Principle of </w:t>
      </w:r>
      <w:r w:rsidR="006C0CA9">
        <w:rPr>
          <w:lang w:val="en-GB"/>
        </w:rPr>
        <w:t>operation</w:t>
      </w:r>
    </w:p>
    <w:p w14:paraId="0C83E5FE" w14:textId="2B4EBFB8" w:rsidR="00EA00F1" w:rsidRDefault="00EA00F1" w:rsidP="00993A3C">
      <w:pPr>
        <w:rPr>
          <w:lang w:val="en-GB"/>
        </w:rPr>
      </w:pPr>
      <w:r>
        <w:rPr>
          <w:lang w:val="en-GB"/>
        </w:rPr>
        <w:t xml:space="preserve">The “Original” Swiss AREDN phonebook is on Google: </w:t>
      </w:r>
      <w:hyperlink r:id="rId6" w:history="1">
        <w:r w:rsidRPr="00CB3268">
          <w:rPr>
            <w:rStyle w:val="Hyperlink"/>
            <w:lang w:val="en-GB"/>
          </w:rPr>
          <w:t>https://docs.google.com/spreadsheets/d/1g33BHSXMC8T4Cmfz_Zq-XxtPP17dtEBexF2i4KKe_Mc/edit?usp=sharing</w:t>
        </w:r>
      </w:hyperlink>
      <w:r>
        <w:rPr>
          <w:lang w:val="en-GB"/>
        </w:rPr>
        <w:t>. You can create a comment to add or change something. The goal is to transfer this phonebook to all AREDN phones in Switzerland</w:t>
      </w:r>
      <w:r w:rsidR="005242F6">
        <w:rPr>
          <w:lang w:val="en-GB"/>
        </w:rPr>
        <w:t>.</w:t>
      </w:r>
    </w:p>
    <w:p w14:paraId="358D35C7" w14:textId="071DAD4B" w:rsidR="005242F6" w:rsidRDefault="005242F6" w:rsidP="00993A3C">
      <w:pPr>
        <w:rPr>
          <w:lang w:val="en-GB"/>
        </w:rPr>
      </w:pPr>
      <w:r>
        <w:rPr>
          <w:lang w:val="en-GB"/>
        </w:rPr>
        <w:t>For the moment</w:t>
      </w:r>
      <w:r w:rsidR="006C0CA9">
        <w:rPr>
          <w:lang w:val="en-GB"/>
        </w:rPr>
        <w:t>,</w:t>
      </w:r>
      <w:r>
        <w:rPr>
          <w:lang w:val="en-GB"/>
        </w:rPr>
        <w:t xml:space="preserve"> we support Yealink telephones, and Cisco phones are in the test.</w:t>
      </w:r>
    </w:p>
    <w:p w14:paraId="75569476" w14:textId="14E1F477" w:rsidR="005242F6" w:rsidRDefault="005242F6" w:rsidP="00993A3C">
      <w:pPr>
        <w:rPr>
          <w:lang w:val="en-GB"/>
        </w:rPr>
      </w:pPr>
      <w:r>
        <w:rPr>
          <w:lang w:val="en-GB"/>
        </w:rPr>
        <w:t xml:space="preserve">The telephones used for AREDN offer phonebooks </w:t>
      </w:r>
      <w:r w:rsidR="006C0CA9">
        <w:rPr>
          <w:lang w:val="en-GB"/>
        </w:rPr>
        <w:t>that</w:t>
      </w:r>
      <w:r>
        <w:rPr>
          <w:lang w:val="en-GB"/>
        </w:rPr>
        <w:t xml:space="preserve"> can be automatically loaded from a remote location. The file format used for that process is XML.</w:t>
      </w:r>
    </w:p>
    <w:p w14:paraId="2D7EF6D3" w14:textId="41381F33" w:rsidR="005242F6" w:rsidRDefault="005242F6" w:rsidP="00993A3C">
      <w:pPr>
        <w:rPr>
          <w:lang w:val="en-GB"/>
        </w:rPr>
      </w:pPr>
      <w:r>
        <w:rPr>
          <w:lang w:val="en-GB"/>
        </w:rPr>
        <w:t>AREDN is a mesh network</w:t>
      </w:r>
      <w:r w:rsidR="006C0CA9">
        <w:rPr>
          <w:lang w:val="en-GB"/>
        </w:rPr>
        <w:t>,</w:t>
      </w:r>
      <w:r>
        <w:rPr>
          <w:lang w:val="en-GB"/>
        </w:rPr>
        <w:t xml:space="preserve"> and we do not want to create a single point of failure. This is why the telephones have to get their phonebook files from the hap router they are connected to. So there is no single point of failure</w:t>
      </w:r>
      <w:r w:rsidR="006C0CA9">
        <w:rPr>
          <w:lang w:val="en-GB"/>
        </w:rPr>
        <w:t>,</w:t>
      </w:r>
      <w:r>
        <w:rPr>
          <w:lang w:val="en-GB"/>
        </w:rPr>
        <w:t xml:space="preserve"> and a phone gets its phonebook as long as its router is working.</w:t>
      </w:r>
    </w:p>
    <w:p w14:paraId="5E236F0E" w14:textId="6BDE2C0E" w:rsidR="005242F6" w:rsidRDefault="005242F6" w:rsidP="00993A3C">
      <w:pPr>
        <w:rPr>
          <w:lang w:val="en-GB"/>
        </w:rPr>
      </w:pPr>
      <w:r>
        <w:rPr>
          <w:lang w:val="en-GB"/>
        </w:rPr>
        <w:t xml:space="preserve">To avoid a single point of failure for communication, to reduce the latency time, and to reduce </w:t>
      </w:r>
      <w:r w:rsidR="006C0CA9">
        <w:rPr>
          <w:lang w:val="en-GB"/>
        </w:rPr>
        <w:t xml:space="preserve">the </w:t>
      </w:r>
      <w:r>
        <w:rPr>
          <w:lang w:val="en-GB"/>
        </w:rPr>
        <w:t xml:space="preserve">overload of single mesh segments, we want to use direct calling instead of a PBX. </w:t>
      </w:r>
      <w:r w:rsidR="001823E9">
        <w:rPr>
          <w:lang w:val="en-GB"/>
        </w:rPr>
        <w:t xml:space="preserve">The address used for this case is a </w:t>
      </w:r>
      <w:r w:rsidR="001823E9" w:rsidRPr="001823E9">
        <w:rPr>
          <w:lang w:val="en-GB"/>
        </w:rPr>
        <w:t>FQDN</w:t>
      </w:r>
      <w:r w:rsidR="001823E9">
        <w:rPr>
          <w:lang w:val="en-GB"/>
        </w:rPr>
        <w:t xml:space="preserve"> like </w:t>
      </w:r>
      <w:hyperlink r:id="rId7" w:history="1">
        <w:r w:rsidR="001823E9" w:rsidRPr="00CB3268">
          <w:rPr>
            <w:rStyle w:val="Hyperlink"/>
            <w:rFonts w:ascii="Calibri" w:hAnsi="Calibri" w:cs="Calibri"/>
          </w:rPr>
          <w:t>178230@178230.local.mesh</w:t>
        </w:r>
      </w:hyperlink>
      <w:r w:rsidR="001823E9">
        <w:rPr>
          <w:rFonts w:ascii="Calibri" w:hAnsi="Calibri" w:cs="Calibri"/>
        </w:rPr>
        <w:t>. I</w:t>
      </w:r>
      <w:r w:rsidR="001823E9">
        <w:rPr>
          <w:lang w:val="en-GB"/>
        </w:rPr>
        <w:t xml:space="preserve">f you want or need to operate a PBX, the address is just a phone number like 178230. In Switzerland, we use the “Postleitzahl” of the city of the HAM plus a </w:t>
      </w:r>
      <w:r w:rsidR="006C0CA9">
        <w:rPr>
          <w:lang w:val="en-GB"/>
        </w:rPr>
        <w:t xml:space="preserve">two-digit </w:t>
      </w:r>
      <w:r w:rsidR="001823E9">
        <w:rPr>
          <w:lang w:val="en-GB"/>
        </w:rPr>
        <w:t>number in the range of 30-70. Lower numbers are reserved for official use.</w:t>
      </w:r>
    </w:p>
    <w:p w14:paraId="02101730" w14:textId="4B8DBCE9" w:rsidR="001823E9" w:rsidRDefault="001823E9" w:rsidP="00993A3C">
      <w:pPr>
        <w:rPr>
          <w:lang w:val="en-GB"/>
        </w:rPr>
      </w:pPr>
      <w:r>
        <w:rPr>
          <w:lang w:val="en-GB"/>
        </w:rPr>
        <w:t>To support direct calling and PBBX, we need two different phone books in our phones (direct and via PBX).</w:t>
      </w:r>
    </w:p>
    <w:p w14:paraId="70DA115C" w14:textId="44A7A915" w:rsidR="005242F6" w:rsidRDefault="005242F6" w:rsidP="00993A3C">
      <w:pPr>
        <w:rPr>
          <w:lang w:val="en-GB"/>
        </w:rPr>
      </w:pPr>
      <w:r>
        <w:rPr>
          <w:lang w:val="en-GB"/>
        </w:rPr>
        <w:t xml:space="preserve">How is the information transferred from the Google </w:t>
      </w:r>
      <w:r w:rsidR="006C0CA9">
        <w:rPr>
          <w:lang w:val="en-GB"/>
        </w:rPr>
        <w:t>Sheets</w:t>
      </w:r>
      <w:r>
        <w:rPr>
          <w:lang w:val="en-GB"/>
        </w:rPr>
        <w:t xml:space="preserve"> to your hap router? The first step is to transfer </w:t>
      </w:r>
      <w:r w:rsidR="006C0CA9">
        <w:rPr>
          <w:lang w:val="en-GB"/>
        </w:rPr>
        <w:t xml:space="preserve">the </w:t>
      </w:r>
      <w:r>
        <w:rPr>
          <w:lang w:val="en-GB"/>
        </w:rPr>
        <w:t xml:space="preserve">.csv version of the sheet to a </w:t>
      </w:r>
      <w:r w:rsidR="006C0CA9">
        <w:rPr>
          <w:lang w:val="en-GB"/>
        </w:rPr>
        <w:t>web server</w:t>
      </w:r>
      <w:r>
        <w:rPr>
          <w:lang w:val="en-GB"/>
        </w:rPr>
        <w:t xml:space="preserve"> in the AREDN mesh. If Google is down, we </w:t>
      </w:r>
      <w:r w:rsidR="006C0CA9">
        <w:rPr>
          <w:lang w:val="en-GB"/>
        </w:rPr>
        <w:t>could still</w:t>
      </w:r>
      <w:r>
        <w:rPr>
          <w:lang w:val="en-GB"/>
        </w:rPr>
        <w:t xml:space="preserve"> edit this </w:t>
      </w:r>
      <w:r w:rsidR="006C0CA9">
        <w:rPr>
          <w:lang w:val="en-GB"/>
        </w:rPr>
        <w:t>.</w:t>
      </w:r>
      <w:r>
        <w:rPr>
          <w:lang w:val="en-GB"/>
        </w:rPr>
        <w:t>csv File manually. This transfer is done every hour. An example job is in the repository.</w:t>
      </w:r>
    </w:p>
    <w:p w14:paraId="2371D836" w14:textId="1E33AD89" w:rsidR="005242F6" w:rsidRDefault="001823E9" w:rsidP="00993A3C">
      <w:pPr>
        <w:rPr>
          <w:lang w:val="en-GB"/>
        </w:rPr>
      </w:pPr>
      <w:r>
        <w:rPr>
          <w:lang w:val="en-GB"/>
        </w:rPr>
        <w:t>On our router, we have to install three bash scripts. “</w:t>
      </w:r>
      <w:r w:rsidRPr="001823E9">
        <w:rPr>
          <w:lang w:val="en-GB"/>
        </w:rPr>
        <w:t>phonebook_installer.sh</w:t>
      </w:r>
      <w:r>
        <w:rPr>
          <w:lang w:val="en-GB"/>
        </w:rPr>
        <w:t>” downloads the newest version of the files</w:t>
      </w:r>
      <w:r w:rsidR="006C0CA9">
        <w:rPr>
          <w:lang w:val="en-GB"/>
        </w:rPr>
        <w:t>,</w:t>
      </w:r>
      <w:r>
        <w:rPr>
          <w:lang w:val="en-GB"/>
        </w:rPr>
        <w:t xml:space="preserve"> and “</w:t>
      </w:r>
      <w:r w:rsidRPr="001823E9">
        <w:rPr>
          <w:lang w:val="en-GB"/>
        </w:rPr>
        <w:t>AREDN_Phonebook.csv</w:t>
      </w:r>
      <w:r>
        <w:rPr>
          <w:lang w:val="en-GB"/>
        </w:rPr>
        <w:t>”</w:t>
      </w:r>
      <w:r w:rsidR="00FA5065">
        <w:rPr>
          <w:lang w:val="en-GB"/>
        </w:rPr>
        <w:t xml:space="preserve"> from </w:t>
      </w:r>
      <w:r w:rsidR="006C0CA9">
        <w:rPr>
          <w:lang w:val="en-GB"/>
        </w:rPr>
        <w:t>the</w:t>
      </w:r>
      <w:r w:rsidR="00FA5065">
        <w:rPr>
          <w:lang w:val="en-GB"/>
        </w:rPr>
        <w:t xml:space="preserve"> </w:t>
      </w:r>
      <w:r w:rsidR="006C0CA9">
        <w:rPr>
          <w:lang w:val="en-GB"/>
        </w:rPr>
        <w:t>web server</w:t>
      </w:r>
      <w:r w:rsidR="00FA5065">
        <w:rPr>
          <w:lang w:val="en-GB"/>
        </w:rPr>
        <w:t xml:space="preserve"> mentioned in the previous paragraph</w:t>
      </w:r>
      <w:r>
        <w:rPr>
          <w:lang w:val="en-GB"/>
        </w:rPr>
        <w:t>. It also copies a settings.txt file into the directory “</w:t>
      </w:r>
      <w:r w:rsidRPr="001823E9">
        <w:rPr>
          <w:lang w:val="en-GB"/>
        </w:rPr>
        <w:t>/arednstack/phonebook</w:t>
      </w:r>
      <w:r>
        <w:rPr>
          <w:lang w:val="en-GB"/>
        </w:rPr>
        <w:t>”. Then, it starts “</w:t>
      </w:r>
      <w:r w:rsidRPr="001823E9">
        <w:rPr>
          <w:lang w:val="en-GB"/>
        </w:rPr>
        <w:t>phonebook_creator_direct.sh</w:t>
      </w:r>
      <w:r>
        <w:rPr>
          <w:lang w:val="en-GB"/>
        </w:rPr>
        <w:t xml:space="preserve">” to create </w:t>
      </w:r>
      <w:r w:rsidR="009F6A32">
        <w:rPr>
          <w:lang w:val="en-GB"/>
        </w:rPr>
        <w:t xml:space="preserve">the different </w:t>
      </w:r>
      <w:r w:rsidR="006C0CA9">
        <w:rPr>
          <w:lang w:val="en-GB"/>
        </w:rPr>
        <w:t>XML</w:t>
      </w:r>
      <w:r w:rsidR="009F6A32">
        <w:rPr>
          <w:lang w:val="en-GB"/>
        </w:rPr>
        <w:t xml:space="preserve"> files </w:t>
      </w:r>
      <w:r w:rsidR="00FA5065">
        <w:rPr>
          <w:lang w:val="en-GB"/>
        </w:rPr>
        <w:t xml:space="preserve">with the direct calling info </w:t>
      </w:r>
      <w:r w:rsidR="009F6A32">
        <w:rPr>
          <w:lang w:val="en-GB"/>
        </w:rPr>
        <w:t>(example: “</w:t>
      </w:r>
      <w:r w:rsidRPr="001823E9">
        <w:rPr>
          <w:lang w:val="en-GB"/>
        </w:rPr>
        <w:t>phonebook_yealink_direct.xml</w:t>
      </w:r>
      <w:r>
        <w:rPr>
          <w:lang w:val="en-GB"/>
        </w:rPr>
        <w:t>”</w:t>
      </w:r>
      <w:r w:rsidR="009F6A32">
        <w:rPr>
          <w:lang w:val="en-GB"/>
        </w:rPr>
        <w:t>)</w:t>
      </w:r>
      <w:r>
        <w:rPr>
          <w:lang w:val="en-GB"/>
        </w:rPr>
        <w:t xml:space="preserve"> </w:t>
      </w:r>
      <w:r w:rsidR="00000D86">
        <w:rPr>
          <w:lang w:val="en-GB"/>
        </w:rPr>
        <w:t>and saves it to</w:t>
      </w:r>
      <w:r w:rsidR="009F6A32">
        <w:rPr>
          <w:lang w:val="en-GB"/>
        </w:rPr>
        <w:t xml:space="preserve"> the /www directory of our router. From there, our phones can get through a simple </w:t>
      </w:r>
      <w:r w:rsidR="006C0CA9">
        <w:rPr>
          <w:lang w:val="en-GB"/>
        </w:rPr>
        <w:t>HTTP</w:t>
      </w:r>
      <w:r w:rsidR="009F6A32">
        <w:rPr>
          <w:lang w:val="en-GB"/>
        </w:rPr>
        <w:t xml:space="preserve"> download.</w:t>
      </w:r>
    </w:p>
    <w:p w14:paraId="38A404FE" w14:textId="27B5D83C" w:rsidR="005242F6" w:rsidRDefault="00FA5065" w:rsidP="00993A3C">
      <w:pPr>
        <w:rPr>
          <w:lang w:val="en-GB"/>
        </w:rPr>
      </w:pPr>
      <w:r>
        <w:rPr>
          <w:lang w:val="en-GB"/>
        </w:rPr>
        <w:t>The ”</w:t>
      </w:r>
      <w:r w:rsidRPr="00FA5065">
        <w:rPr>
          <w:lang w:val="en-GB"/>
        </w:rPr>
        <w:t>phonebook_creator_pbx</w:t>
      </w:r>
      <w:r w:rsidR="006C0CA9">
        <w:rPr>
          <w:lang w:val="en-GB"/>
        </w:rPr>
        <w:t>.sh</w:t>
      </w:r>
      <w:r>
        <w:rPr>
          <w:lang w:val="en-GB"/>
        </w:rPr>
        <w:t>” does the same but includes the phone numbers for PBX operation. It also creates a crontab entry to run it automatically every day once (phonebooks do not change frequently).</w:t>
      </w:r>
    </w:p>
    <w:p w14:paraId="43EFF139" w14:textId="05ECAAA6" w:rsidR="00FA5065" w:rsidRDefault="00FA5065" w:rsidP="00993A3C">
      <w:pPr>
        <w:rPr>
          <w:lang w:val="en-GB"/>
        </w:rPr>
      </w:pPr>
      <w:r>
        <w:rPr>
          <w:lang w:val="en-GB"/>
        </w:rPr>
        <w:t xml:space="preserve">Here, the webserver is a single point of failure. However, it is not time </w:t>
      </w:r>
      <w:r w:rsidR="00C81452">
        <w:rPr>
          <w:lang w:val="en-GB"/>
        </w:rPr>
        <w:t>critical,</w:t>
      </w:r>
      <w:r>
        <w:rPr>
          <w:lang w:val="en-GB"/>
        </w:rPr>
        <w:t xml:space="preserve"> and the network will work without it. Only new telephone books cannot be distributed during this outage. Each router still has the newest version to distribute to all telephones attached to it.</w:t>
      </w:r>
    </w:p>
    <w:p w14:paraId="43D6B5BB" w14:textId="48F9426D" w:rsidR="00C81452" w:rsidRDefault="00932DF9" w:rsidP="00993A3C">
      <w:pPr>
        <w:rPr>
          <w:lang w:val="en-GB"/>
        </w:rPr>
      </w:pPr>
      <w:r>
        <w:rPr>
          <w:lang w:val="en-GB"/>
        </w:rPr>
        <w:t>To avoid unnecessary files on our routers, the settings file can be used to restrict their generation</w:t>
      </w:r>
      <w:r w:rsidR="002C2A6D">
        <w:rPr>
          <w:lang w:val="en-GB"/>
        </w:rPr>
        <w:t xml:space="preserve">. You find the “settings.txt” file in </w:t>
      </w:r>
      <w:r w:rsidR="002C2A6D" w:rsidRPr="001823E9">
        <w:rPr>
          <w:lang w:val="en-GB"/>
        </w:rPr>
        <w:t>/arednstack/phonebook</w:t>
      </w:r>
      <w:r w:rsidR="002C2A6D">
        <w:rPr>
          <w:lang w:val="en-GB"/>
        </w:rPr>
        <w:t>.</w:t>
      </w:r>
    </w:p>
    <w:p w14:paraId="0112995E" w14:textId="4265DE1E" w:rsidR="00932DF9" w:rsidRPr="001F23F0" w:rsidRDefault="00932DF9" w:rsidP="00932DF9">
      <w:pPr>
        <w:pStyle w:val="Code"/>
        <w:rPr>
          <w:lang w:val="en-GB"/>
        </w:rPr>
      </w:pPr>
      <w:r w:rsidRPr="001F23F0">
        <w:rPr>
          <w:lang w:val="en-GB"/>
        </w:rPr>
        <w:lastRenderedPageBreak/>
        <w:t xml:space="preserve">#Direct calling or PBX </w:t>
      </w:r>
      <w:r w:rsidR="006C0CA9">
        <w:rPr>
          <w:lang w:val="en-GB"/>
        </w:rPr>
        <w:t>operation</w:t>
      </w:r>
    </w:p>
    <w:p w14:paraId="419249DF" w14:textId="77777777" w:rsidR="00932DF9" w:rsidRPr="001F23F0" w:rsidRDefault="00932DF9" w:rsidP="00932DF9">
      <w:pPr>
        <w:pStyle w:val="Code"/>
        <w:rPr>
          <w:lang w:val="en-GB"/>
        </w:rPr>
      </w:pPr>
      <w:r w:rsidRPr="001F23F0">
        <w:rPr>
          <w:lang w:val="en-GB"/>
        </w:rPr>
        <w:t>download_directory_direct=YES</w:t>
      </w:r>
    </w:p>
    <w:p w14:paraId="2428B5A0" w14:textId="77777777" w:rsidR="00932DF9" w:rsidRPr="001F23F0" w:rsidRDefault="00932DF9" w:rsidP="00932DF9">
      <w:pPr>
        <w:pStyle w:val="Code"/>
        <w:rPr>
          <w:lang w:val="en-GB"/>
        </w:rPr>
      </w:pPr>
      <w:r w:rsidRPr="001F23F0">
        <w:rPr>
          <w:lang w:val="en-GB"/>
        </w:rPr>
        <w:t>download_directory_pbx=YES</w:t>
      </w:r>
    </w:p>
    <w:p w14:paraId="48CC7040" w14:textId="77777777" w:rsidR="00932DF9" w:rsidRPr="001F23F0" w:rsidRDefault="00932DF9" w:rsidP="00932DF9">
      <w:pPr>
        <w:pStyle w:val="Code"/>
        <w:rPr>
          <w:lang w:val="en-GB"/>
        </w:rPr>
      </w:pPr>
    </w:p>
    <w:p w14:paraId="65FB18C5" w14:textId="77777777" w:rsidR="00932DF9" w:rsidRPr="001F23F0" w:rsidRDefault="00932DF9" w:rsidP="00932DF9">
      <w:pPr>
        <w:pStyle w:val="Code"/>
        <w:rPr>
          <w:lang w:val="en-GB"/>
        </w:rPr>
      </w:pPr>
      <w:r w:rsidRPr="001F23F0">
        <w:rPr>
          <w:lang w:val="en-GB"/>
        </w:rPr>
        <w:t>#Which Brands of phones are used on your router</w:t>
      </w:r>
    </w:p>
    <w:p w14:paraId="6CF22F61" w14:textId="77777777" w:rsidR="00932DF9" w:rsidRPr="001F23F0" w:rsidRDefault="00932DF9" w:rsidP="00932DF9">
      <w:pPr>
        <w:pStyle w:val="Code"/>
        <w:rPr>
          <w:lang w:val="en-GB"/>
        </w:rPr>
      </w:pPr>
      <w:r w:rsidRPr="001F23F0">
        <w:rPr>
          <w:lang w:val="en-GB"/>
        </w:rPr>
        <w:t>create_yealink=YES</w:t>
      </w:r>
    </w:p>
    <w:p w14:paraId="22109912" w14:textId="77777777" w:rsidR="00932DF9" w:rsidRPr="001F23F0" w:rsidRDefault="00932DF9" w:rsidP="00932DF9">
      <w:pPr>
        <w:pStyle w:val="Code"/>
        <w:rPr>
          <w:lang w:val="en-GB"/>
        </w:rPr>
      </w:pPr>
      <w:r w:rsidRPr="001F23F0">
        <w:rPr>
          <w:lang w:val="en-GB"/>
        </w:rPr>
        <w:t>create_cisco=NO</w:t>
      </w:r>
    </w:p>
    <w:p w14:paraId="71CD12B0" w14:textId="77777777" w:rsidR="00932DF9" w:rsidRDefault="00932DF9" w:rsidP="00932DF9">
      <w:pPr>
        <w:pStyle w:val="Code"/>
        <w:rPr>
          <w:lang w:val="en-GB"/>
        </w:rPr>
      </w:pPr>
      <w:r w:rsidRPr="001F23F0">
        <w:rPr>
          <w:lang w:val="en-GB"/>
        </w:rPr>
        <w:t>create_noname=NO</w:t>
      </w:r>
    </w:p>
    <w:p w14:paraId="3F9B32D2" w14:textId="77777777" w:rsidR="002F5254" w:rsidRPr="001F23F0" w:rsidRDefault="002F5254" w:rsidP="00932DF9">
      <w:pPr>
        <w:pStyle w:val="Code"/>
        <w:rPr>
          <w:lang w:val="en-GB"/>
        </w:rPr>
      </w:pPr>
    </w:p>
    <w:p w14:paraId="7F56C7EB" w14:textId="6FB7C040" w:rsidR="00932DF9" w:rsidRDefault="001E4209" w:rsidP="00993A3C">
      <w:pPr>
        <w:rPr>
          <w:lang w:val="en-GB"/>
        </w:rPr>
      </w:pPr>
      <w:r>
        <w:rPr>
          <w:lang w:val="en-GB"/>
        </w:rPr>
        <w:t xml:space="preserve">Yes means that a file for the purpose is generated (example: </w:t>
      </w:r>
      <w:r w:rsidRPr="001E4209">
        <w:rPr>
          <w:lang w:val="en-GB"/>
        </w:rPr>
        <w:t>download_directory_direct=YES</w:t>
      </w:r>
      <w:r>
        <w:rPr>
          <w:lang w:val="en-GB"/>
        </w:rPr>
        <w:t xml:space="preserve"> means that you will find files for direct calling for all phones selected In the phones section)</w:t>
      </w:r>
    </w:p>
    <w:p w14:paraId="10E88D8E" w14:textId="6DEFC712" w:rsidR="00387A40" w:rsidRDefault="00387A40" w:rsidP="00387A40">
      <w:pPr>
        <w:pStyle w:val="berschrift1"/>
        <w:rPr>
          <w:lang w:val="en-GB"/>
        </w:rPr>
      </w:pPr>
      <w:r>
        <w:rPr>
          <w:lang w:val="en-GB"/>
        </w:rPr>
        <w:t>Installation on the hap Router</w:t>
      </w:r>
    </w:p>
    <w:p w14:paraId="0D2EC53F" w14:textId="7AD4FC6F" w:rsidR="00387A40" w:rsidRDefault="00387A40" w:rsidP="00387A40">
      <w:pPr>
        <w:rPr>
          <w:lang w:val="en-GB"/>
        </w:rPr>
      </w:pPr>
      <w:r>
        <w:rPr>
          <w:lang w:val="en-GB"/>
        </w:rPr>
        <w:t>First</w:t>
      </w:r>
      <w:r w:rsidR="006C0CA9">
        <w:rPr>
          <w:lang w:val="en-GB"/>
        </w:rPr>
        <w:t>,</w:t>
      </w:r>
      <w:r>
        <w:rPr>
          <w:lang w:val="en-GB"/>
        </w:rPr>
        <w:t xml:space="preserve"> you have to ssh into your router (address: localnode.local.mesh) using mobaXterm or PUTTY</w:t>
      </w:r>
      <w:r w:rsidR="006C0CA9">
        <w:rPr>
          <w:lang w:val="en-GB"/>
        </w:rPr>
        <w:t>,</w:t>
      </w:r>
      <w:r>
        <w:rPr>
          <w:lang w:val="en-GB"/>
        </w:rPr>
        <w:t xml:space="preserve"> or any other terminal program. Keep in mind to use port 2222.</w:t>
      </w:r>
    </w:p>
    <w:p w14:paraId="0F7A6D0D" w14:textId="086836D6" w:rsidR="00387A40" w:rsidRDefault="00387A40" w:rsidP="00387A40">
      <w:pPr>
        <w:rPr>
          <w:lang w:val="en-GB"/>
        </w:rPr>
      </w:pPr>
      <w:r w:rsidRPr="00387A40">
        <w:rPr>
          <w:noProof/>
          <w:lang w:val="en-GB"/>
        </w:rPr>
        <w:drawing>
          <wp:inline distT="0" distB="0" distL="0" distR="0" wp14:anchorId="210C5BE1" wp14:editId="24D63BD7">
            <wp:extent cx="4831080" cy="3266658"/>
            <wp:effectExtent l="0" t="0" r="7620" b="0"/>
            <wp:docPr id="151858973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9730" name="Grafik 1" descr="Ein Bild, das Text, Screenshot, Software, Multimedia-Software enthält.&#10;&#10;Automatisch generierte Beschreibung"/>
                    <pic:cNvPicPr/>
                  </pic:nvPicPr>
                  <pic:blipFill>
                    <a:blip r:embed="rId8"/>
                    <a:stretch>
                      <a:fillRect/>
                    </a:stretch>
                  </pic:blipFill>
                  <pic:spPr>
                    <a:xfrm>
                      <a:off x="0" y="0"/>
                      <a:ext cx="4842168" cy="3274156"/>
                    </a:xfrm>
                    <a:prstGeom prst="rect">
                      <a:avLst/>
                    </a:prstGeom>
                  </pic:spPr>
                </pic:pic>
              </a:graphicData>
            </a:graphic>
          </wp:inline>
        </w:drawing>
      </w:r>
    </w:p>
    <w:p w14:paraId="4B7D5E4F" w14:textId="07C2D76F" w:rsidR="00387A40" w:rsidRDefault="00387A40" w:rsidP="00387A40">
      <w:pPr>
        <w:rPr>
          <w:lang w:val="en-GB"/>
        </w:rPr>
      </w:pPr>
      <w:r>
        <w:rPr>
          <w:lang w:val="en-GB"/>
        </w:rPr>
        <w:t>Example: MobaXterm (</w:t>
      </w:r>
      <w:hyperlink r:id="rId9" w:history="1">
        <w:r w:rsidRPr="00CB3268">
          <w:rPr>
            <w:rStyle w:val="Hyperlink"/>
            <w:lang w:val="en-GB"/>
          </w:rPr>
          <w:t>https://mobaxterm.mobatek.net/download.html</w:t>
        </w:r>
      </w:hyperlink>
      <w:r w:rsidR="00BC1286">
        <w:rPr>
          <w:lang w:val="en-GB"/>
        </w:rPr>
        <w:t>)</w:t>
      </w:r>
    </w:p>
    <w:p w14:paraId="2A800A38" w14:textId="16B04131" w:rsidR="002C2A6D" w:rsidRDefault="002C2A6D" w:rsidP="00387A40">
      <w:pPr>
        <w:rPr>
          <w:color w:val="FF0000"/>
          <w:sz w:val="24"/>
          <w:szCs w:val="24"/>
          <w:lang w:val="en-GB"/>
        </w:rPr>
      </w:pPr>
      <w:r w:rsidRPr="002C2A6D">
        <w:rPr>
          <w:color w:val="FF0000"/>
          <w:sz w:val="24"/>
          <w:szCs w:val="24"/>
          <w:lang w:val="en-GB"/>
        </w:rPr>
        <w:t>For the next steps, you</w:t>
      </w:r>
      <w:r>
        <w:rPr>
          <w:color w:val="FF0000"/>
          <w:sz w:val="24"/>
          <w:szCs w:val="24"/>
          <w:lang w:val="en-GB"/>
        </w:rPr>
        <w:t>r hap Router</w:t>
      </w:r>
      <w:r w:rsidRPr="002C2A6D">
        <w:rPr>
          <w:color w:val="FF0000"/>
          <w:sz w:val="24"/>
          <w:szCs w:val="24"/>
          <w:lang w:val="en-GB"/>
        </w:rPr>
        <w:t xml:space="preserve"> </w:t>
      </w:r>
      <w:r>
        <w:rPr>
          <w:color w:val="FF0000"/>
          <w:sz w:val="24"/>
          <w:szCs w:val="24"/>
          <w:lang w:val="en-GB"/>
        </w:rPr>
        <w:t>needs</w:t>
      </w:r>
      <w:r w:rsidRPr="002C2A6D">
        <w:rPr>
          <w:color w:val="FF0000"/>
          <w:sz w:val="24"/>
          <w:szCs w:val="24"/>
          <w:lang w:val="en-GB"/>
        </w:rPr>
        <w:t xml:space="preserve"> to be connected to AREDN (SwissDigitalNet), usually via a tunnel.</w:t>
      </w:r>
    </w:p>
    <w:p w14:paraId="26AED699" w14:textId="6B924FEA" w:rsidR="00BC1286" w:rsidRDefault="00D76E0C" w:rsidP="00387A40">
      <w:pPr>
        <w:rPr>
          <w:lang w:val="en-GB"/>
        </w:rPr>
      </w:pPr>
      <w:r>
        <w:rPr>
          <w:lang w:val="en-GB"/>
        </w:rPr>
        <w:t>R</w:t>
      </w:r>
      <w:r w:rsidR="00BC1286">
        <w:rPr>
          <w:lang w:val="en-GB"/>
        </w:rPr>
        <w:t xml:space="preserve">un </w:t>
      </w:r>
      <w:r w:rsidR="00BC1286" w:rsidRPr="00BC1286">
        <w:rPr>
          <w:lang w:val="en-GB"/>
        </w:rPr>
        <w:t>phonebook_installer</w:t>
      </w:r>
      <w:r w:rsidR="00BC1286">
        <w:rPr>
          <w:lang w:val="en-GB"/>
        </w:rPr>
        <w:t>.sh</w:t>
      </w:r>
      <w:r w:rsidR="00C40C4B">
        <w:rPr>
          <w:lang w:val="en-GB"/>
        </w:rPr>
        <w:t>:</w:t>
      </w:r>
    </w:p>
    <w:p w14:paraId="6C83441A" w14:textId="4F47778B" w:rsidR="00C600C2" w:rsidRPr="006C0CA9" w:rsidRDefault="00B52729" w:rsidP="00C600C2">
      <w:pPr>
        <w:pStyle w:val="Code"/>
        <w:rPr>
          <w:lang w:val="en-GB"/>
        </w:rPr>
      </w:pPr>
      <w:r w:rsidRPr="00B52729">
        <w:rPr>
          <w:lang w:val="en-GB"/>
        </w:rPr>
        <w:t>curl http://hb9edi-apu-1.local.mesh:8080/filerepo/Phonebook/phonebook_installer.sh | sh -s http://hb9edi-apu-1.local.mesh:8080/filerepo/Phonebook/</w:t>
      </w:r>
      <w:r w:rsidR="00C600C2" w:rsidRPr="006C0CA9">
        <w:rPr>
          <w:lang w:val="en-GB"/>
        </w:rPr>
        <w:t xml:space="preserve"> </w:t>
      </w:r>
    </w:p>
    <w:p w14:paraId="14FBFCFB" w14:textId="3F2BDD2C" w:rsidR="00164B3A" w:rsidRPr="001F23F0" w:rsidRDefault="00164B3A" w:rsidP="001F23F0">
      <w:pPr>
        <w:rPr>
          <w:lang w:val="en-GB"/>
        </w:rPr>
      </w:pPr>
      <w:bookmarkStart w:id="0" w:name="_Hlk141000119"/>
      <w:r w:rsidRPr="001F23F0">
        <w:rPr>
          <w:lang w:val="en-GB"/>
        </w:rPr>
        <w:lastRenderedPageBreak/>
        <w:t xml:space="preserve">(Please replace </w:t>
      </w:r>
      <w:r w:rsidR="00C600C2">
        <w:rPr>
          <w:lang w:val="en-GB"/>
        </w:rPr>
        <w:t>“</w:t>
      </w:r>
      <w:r w:rsidR="00C600C2" w:rsidRPr="00C600C2">
        <w:rPr>
          <w:lang w:val="en-GB"/>
        </w:rPr>
        <w:t>http://hb9edi-apu-1.local.mesh:8080/filerepo/Phonebook</w:t>
      </w:r>
      <w:r w:rsidR="00C600C2">
        <w:rPr>
          <w:lang w:val="en-GB"/>
        </w:rPr>
        <w:t>“</w:t>
      </w:r>
      <w:r w:rsidR="00D76E0C">
        <w:rPr>
          <w:lang w:val="en-GB"/>
        </w:rPr>
        <w:t xml:space="preserve"> </w:t>
      </w:r>
      <w:r w:rsidRPr="001F23F0">
        <w:rPr>
          <w:lang w:val="en-GB"/>
        </w:rPr>
        <w:t>with the address of your web server)</w:t>
      </w:r>
    </w:p>
    <w:bookmarkEnd w:id="0"/>
    <w:p w14:paraId="066F1E4F" w14:textId="29EEC84A" w:rsidR="00164B3A" w:rsidRDefault="00164B3A" w:rsidP="00164B3A">
      <w:r>
        <w:t xml:space="preserve">Now you should have </w:t>
      </w:r>
      <w:r w:rsidR="00E3170B">
        <w:t xml:space="preserve">settings.txt </w:t>
      </w:r>
      <w:r>
        <w:t xml:space="preserve">on your router: </w:t>
      </w:r>
    </w:p>
    <w:p w14:paraId="28C4A99C" w14:textId="341DB168" w:rsidR="00546C76" w:rsidRDefault="00E3170B" w:rsidP="00164B3A">
      <w:r w:rsidRPr="00E3170B">
        <w:rPr>
          <w:noProof/>
        </w:rPr>
        <w:drawing>
          <wp:inline distT="0" distB="0" distL="0" distR="0" wp14:anchorId="722BBFB1" wp14:editId="1365CC22">
            <wp:extent cx="5403048" cy="579170"/>
            <wp:effectExtent l="0" t="0" r="7620" b="0"/>
            <wp:docPr id="209892628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26286" name="Grafik 1" descr="Ein Bild, das Text, Screenshot, Schrift, Reihe enthält.&#10;&#10;Automatisch generierte Beschreibung"/>
                    <pic:cNvPicPr/>
                  </pic:nvPicPr>
                  <pic:blipFill>
                    <a:blip r:embed="rId10"/>
                    <a:stretch>
                      <a:fillRect/>
                    </a:stretch>
                  </pic:blipFill>
                  <pic:spPr>
                    <a:xfrm>
                      <a:off x="0" y="0"/>
                      <a:ext cx="5403048" cy="579170"/>
                    </a:xfrm>
                    <a:prstGeom prst="rect">
                      <a:avLst/>
                    </a:prstGeom>
                  </pic:spPr>
                </pic:pic>
              </a:graphicData>
            </a:graphic>
          </wp:inline>
        </w:drawing>
      </w:r>
    </w:p>
    <w:p w14:paraId="605DC418" w14:textId="72A97B28" w:rsidR="00C600C2" w:rsidRDefault="00C600C2" w:rsidP="00164B3A">
      <w:r>
        <w:t>In the /www directory</w:t>
      </w:r>
      <w:r w:rsidR="006C0CA9">
        <w:t>,</w:t>
      </w:r>
      <w:r>
        <w:t xml:space="preserve"> you should find all </w:t>
      </w:r>
      <w:r w:rsidR="006C0CA9">
        <w:t xml:space="preserve">the </w:t>
      </w:r>
      <w:r>
        <w:t xml:space="preserve">requested </w:t>
      </w:r>
      <w:r w:rsidR="004403EB">
        <w:t xml:space="preserve">xml </w:t>
      </w:r>
      <w:r>
        <w:t>files:</w:t>
      </w:r>
    </w:p>
    <w:p w14:paraId="70D6E24C" w14:textId="71D73694" w:rsidR="00C600C2" w:rsidRDefault="004403EB" w:rsidP="00164B3A">
      <w:r w:rsidRPr="004403EB">
        <w:rPr>
          <w:noProof/>
        </w:rPr>
        <w:drawing>
          <wp:inline distT="0" distB="0" distL="0" distR="0" wp14:anchorId="6855CEE3" wp14:editId="178A0C0A">
            <wp:extent cx="5943600" cy="458470"/>
            <wp:effectExtent l="0" t="0" r="0" b="0"/>
            <wp:docPr id="216328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837" name=""/>
                    <pic:cNvPicPr/>
                  </pic:nvPicPr>
                  <pic:blipFill>
                    <a:blip r:embed="rId11"/>
                    <a:stretch>
                      <a:fillRect/>
                    </a:stretch>
                  </pic:blipFill>
                  <pic:spPr>
                    <a:xfrm>
                      <a:off x="0" y="0"/>
                      <a:ext cx="5943600" cy="458470"/>
                    </a:xfrm>
                    <a:prstGeom prst="rect">
                      <a:avLst/>
                    </a:prstGeom>
                  </pic:spPr>
                </pic:pic>
              </a:graphicData>
            </a:graphic>
          </wp:inline>
        </w:drawing>
      </w:r>
    </w:p>
    <w:p w14:paraId="5A24AEF9" w14:textId="53CADC9F" w:rsidR="00C600C2" w:rsidRDefault="00C600C2" w:rsidP="00164B3A">
      <w:r>
        <w:t>(I only have Yealink phones</w:t>
      </w:r>
      <w:r w:rsidR="00B52729">
        <w:t>,</w:t>
      </w:r>
      <w:r>
        <w:t xml:space="preserve"> but </w:t>
      </w:r>
      <w:r w:rsidR="00B52729">
        <w:t xml:space="preserve">I </w:t>
      </w:r>
      <w:r>
        <w:t>want to have direct and PBX calling phone books</w:t>
      </w:r>
      <w:r w:rsidR="00B52729">
        <w:t>. You may have more or fewer files according to the definition of your settings.txt</w:t>
      </w:r>
      <w:r>
        <w:t>)</w:t>
      </w:r>
    </w:p>
    <w:p w14:paraId="40A6B177" w14:textId="26A0F222" w:rsidR="00C75186" w:rsidRDefault="00C75186" w:rsidP="00164B3A">
      <w:r>
        <w:t xml:space="preserve">And </w:t>
      </w:r>
      <w:r w:rsidR="00E3170B">
        <w:t>in /etc/cron.daily/, you should see the download_phonebook file:</w:t>
      </w:r>
    </w:p>
    <w:p w14:paraId="61F0B3B8" w14:textId="33F5A46D" w:rsidR="00C75186" w:rsidRDefault="00E3170B" w:rsidP="00164B3A">
      <w:r w:rsidRPr="00E3170B">
        <w:rPr>
          <w:noProof/>
        </w:rPr>
        <w:drawing>
          <wp:inline distT="0" distB="0" distL="0" distR="0" wp14:anchorId="71B1B9FE" wp14:editId="5AECECA4">
            <wp:extent cx="5943600" cy="653415"/>
            <wp:effectExtent l="0" t="0" r="0" b="0"/>
            <wp:docPr id="7731071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07140" name=""/>
                    <pic:cNvPicPr/>
                  </pic:nvPicPr>
                  <pic:blipFill>
                    <a:blip r:embed="rId12"/>
                    <a:stretch>
                      <a:fillRect/>
                    </a:stretch>
                  </pic:blipFill>
                  <pic:spPr>
                    <a:xfrm>
                      <a:off x="0" y="0"/>
                      <a:ext cx="5943600" cy="653415"/>
                    </a:xfrm>
                    <a:prstGeom prst="rect">
                      <a:avLst/>
                    </a:prstGeom>
                  </pic:spPr>
                </pic:pic>
              </a:graphicData>
            </a:graphic>
          </wp:inline>
        </w:drawing>
      </w:r>
    </w:p>
    <w:p w14:paraId="4AFE09FB" w14:textId="063F2C59" w:rsidR="00E3170B" w:rsidRDefault="00E3170B" w:rsidP="00164B3A">
      <w:r>
        <w:t>This job downloads the phonebook every day once. Because our routers do not support crontab, we had to use this trick.</w:t>
      </w:r>
    </w:p>
    <w:p w14:paraId="014F46A4" w14:textId="34ACFC53" w:rsidR="00C600C2" w:rsidRDefault="00C600C2" w:rsidP="00164B3A">
      <w:r>
        <w:t xml:space="preserve">Now we can go on with the </w:t>
      </w:r>
      <w:r w:rsidR="002C5CD1">
        <w:t>phones.</w:t>
      </w:r>
    </w:p>
    <w:p w14:paraId="4D74529B" w14:textId="44D5F20F" w:rsidR="00993A3C" w:rsidRDefault="00993A3C" w:rsidP="00993A3C">
      <w:pPr>
        <w:pStyle w:val="berschrift1"/>
        <w:rPr>
          <w:lang w:val="en-GB"/>
        </w:rPr>
      </w:pPr>
      <w:r w:rsidRPr="00BC1286">
        <w:rPr>
          <w:lang w:val="en-GB"/>
        </w:rPr>
        <w:lastRenderedPageBreak/>
        <w:t>Parameters in Yealink Phones</w:t>
      </w:r>
    </w:p>
    <w:p w14:paraId="03D1DC8D" w14:textId="53D66151" w:rsidR="005374E3" w:rsidRDefault="005374E3" w:rsidP="005374E3">
      <w:pPr>
        <w:rPr>
          <w:lang w:val="en-GB"/>
        </w:rPr>
      </w:pPr>
      <w:r w:rsidRPr="005374E3">
        <w:rPr>
          <w:noProof/>
          <w:lang w:val="en-GB"/>
        </w:rPr>
        <w:drawing>
          <wp:inline distT="0" distB="0" distL="0" distR="0" wp14:anchorId="62604E6B" wp14:editId="778EEDCB">
            <wp:extent cx="4541520" cy="3620115"/>
            <wp:effectExtent l="0" t="0" r="0" b="0"/>
            <wp:docPr id="31498897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8971" name="Grafik 1" descr="Ein Bild, das Text, Screenshot, Software, Zahl enthält.&#10;&#10;Automatisch generierte Beschreibung"/>
                    <pic:cNvPicPr/>
                  </pic:nvPicPr>
                  <pic:blipFill>
                    <a:blip r:embed="rId13"/>
                    <a:stretch>
                      <a:fillRect/>
                    </a:stretch>
                  </pic:blipFill>
                  <pic:spPr>
                    <a:xfrm>
                      <a:off x="0" y="0"/>
                      <a:ext cx="4546866" cy="3624377"/>
                    </a:xfrm>
                    <a:prstGeom prst="rect">
                      <a:avLst/>
                    </a:prstGeom>
                  </pic:spPr>
                </pic:pic>
              </a:graphicData>
            </a:graphic>
          </wp:inline>
        </w:drawing>
      </w:r>
    </w:p>
    <w:p w14:paraId="40B1E26F" w14:textId="55993941" w:rsidR="005374E3" w:rsidRPr="005374E3" w:rsidRDefault="005374E3" w:rsidP="005374E3">
      <w:pPr>
        <w:rPr>
          <w:lang w:val="en-GB"/>
        </w:rPr>
      </w:pPr>
      <w:r>
        <w:rPr>
          <w:noProof/>
          <w:lang w:val="en-GB"/>
        </w:rPr>
        <mc:AlternateContent>
          <mc:Choice Requires="wps">
            <w:drawing>
              <wp:anchor distT="0" distB="0" distL="114300" distR="114300" simplePos="0" relativeHeight="251659264" behindDoc="0" locked="0" layoutInCell="1" allowOverlap="1" wp14:anchorId="72365631" wp14:editId="5EF1D14F">
                <wp:simplePos x="0" y="0"/>
                <wp:positionH relativeFrom="column">
                  <wp:posOffset>1303020</wp:posOffset>
                </wp:positionH>
                <wp:positionV relativeFrom="paragraph">
                  <wp:posOffset>1224915</wp:posOffset>
                </wp:positionV>
                <wp:extent cx="2362200" cy="274320"/>
                <wp:effectExtent l="19050" t="19050" r="38100" b="30480"/>
                <wp:wrapNone/>
                <wp:docPr id="1878772481" name="Rechteck 1"/>
                <wp:cNvGraphicFramePr/>
                <a:graphic xmlns:a="http://schemas.openxmlformats.org/drawingml/2006/main">
                  <a:graphicData uri="http://schemas.microsoft.com/office/word/2010/wordprocessingShape">
                    <wps:wsp>
                      <wps:cNvSpPr/>
                      <wps:spPr>
                        <a:xfrm>
                          <a:off x="0" y="0"/>
                          <a:ext cx="2362200" cy="27432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0C1A3" id="Rechteck 1" o:spid="_x0000_s1026" style="position:absolute;margin-left:102.6pt;margin-top:96.45pt;width:186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" filled="f" strokecolor="red" strokeweight="4.5pt"/>
            </w:pict>
          </mc:Fallback>
        </mc:AlternateContent>
      </w:r>
      <w:r w:rsidRPr="005374E3">
        <w:rPr>
          <w:noProof/>
          <w:lang w:val="en-GB"/>
        </w:rPr>
        <w:drawing>
          <wp:inline distT="0" distB="0" distL="0" distR="0" wp14:anchorId="1412DA1B" wp14:editId="428D627A">
            <wp:extent cx="4555877" cy="2401570"/>
            <wp:effectExtent l="0" t="0" r="0" b="0"/>
            <wp:docPr id="1222299962" name="Grafik 1" descr="Ein Bild, das Text, Screenshot, Zahl,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99962" name="Grafik 1" descr="Ein Bild, das Text, Screenshot, Zahl, Design enthält.&#10;&#10;Automatisch generierte Beschreibung"/>
                    <pic:cNvPicPr/>
                  </pic:nvPicPr>
                  <pic:blipFill>
                    <a:blip r:embed="rId14"/>
                    <a:stretch>
                      <a:fillRect/>
                    </a:stretch>
                  </pic:blipFill>
                  <pic:spPr>
                    <a:xfrm>
                      <a:off x="0" y="0"/>
                      <a:ext cx="4566025" cy="2406919"/>
                    </a:xfrm>
                    <a:prstGeom prst="rect">
                      <a:avLst/>
                    </a:prstGeom>
                  </pic:spPr>
                </pic:pic>
              </a:graphicData>
            </a:graphic>
          </wp:inline>
        </w:drawing>
      </w:r>
    </w:p>
    <w:p w14:paraId="56197345" w14:textId="3C6AFCD8" w:rsidR="000868B1" w:rsidRDefault="000868B1" w:rsidP="000868B1">
      <w:pPr>
        <w:rPr>
          <w:lang w:val="en-GB"/>
        </w:rPr>
      </w:pPr>
      <w:r>
        <w:rPr>
          <w:lang w:val="en-GB"/>
        </w:rPr>
        <w:t>Please make sure you have your phones ready. You find the respective document (</w:t>
      </w:r>
      <w:r w:rsidRPr="000868B1">
        <w:rPr>
          <w:lang w:val="en-GB"/>
        </w:rPr>
        <w:t>AREDN_Setup_English</w:t>
      </w:r>
      <w:r>
        <w:rPr>
          <w:lang w:val="en-GB"/>
        </w:rPr>
        <w:t>.pdf) in the documentation folder of this project.</w:t>
      </w:r>
    </w:p>
    <w:p w14:paraId="21ED2B94" w14:textId="4569F96D" w:rsidR="005374E3" w:rsidRPr="000868B1" w:rsidRDefault="005374E3" w:rsidP="000868B1">
      <w:pPr>
        <w:rPr>
          <w:lang w:val="en-GB"/>
        </w:rPr>
      </w:pPr>
      <w:r w:rsidRPr="005374E3">
        <w:rPr>
          <w:noProof/>
          <w:lang w:val="en-GB"/>
        </w:rPr>
        <w:lastRenderedPageBreak/>
        <w:drawing>
          <wp:inline distT="0" distB="0" distL="0" distR="0" wp14:anchorId="0D929B99" wp14:editId="6D125897">
            <wp:extent cx="5943600" cy="4454525"/>
            <wp:effectExtent l="0" t="0" r="0" b="3175"/>
            <wp:docPr id="128062212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22122" name="Grafik 1" descr="Ein Bild, das Text, Screenshot, Software, Computersymbol enthält.&#10;&#10;Automatisch generierte Beschreibung"/>
                    <pic:cNvPicPr/>
                  </pic:nvPicPr>
                  <pic:blipFill>
                    <a:blip r:embed="rId15"/>
                    <a:stretch>
                      <a:fillRect/>
                    </a:stretch>
                  </pic:blipFill>
                  <pic:spPr>
                    <a:xfrm>
                      <a:off x="0" y="0"/>
                      <a:ext cx="5943600" cy="4454525"/>
                    </a:xfrm>
                    <a:prstGeom prst="rect">
                      <a:avLst/>
                    </a:prstGeom>
                  </pic:spPr>
                </pic:pic>
              </a:graphicData>
            </a:graphic>
          </wp:inline>
        </w:drawing>
      </w:r>
    </w:p>
    <w:p w14:paraId="4F39DC09" w14:textId="2223CDE4" w:rsidR="00993A3C" w:rsidRPr="00993A3C" w:rsidRDefault="00993A3C" w:rsidP="00993A3C">
      <w:pPr>
        <w:rPr>
          <w:lang w:val="en-GB"/>
        </w:rPr>
      </w:pPr>
      <w:r>
        <w:rPr>
          <w:lang w:val="en-GB"/>
        </w:rPr>
        <w:t>Add one or two files into the “remote phonebook” of your telephone. Make sure you do this only when the telephone is connected to a router where you installed the appropriate phonebooks</w:t>
      </w:r>
    </w:p>
    <w:p w14:paraId="3ADDC055" w14:textId="6232933D" w:rsidR="00993A3C" w:rsidRDefault="00993A3C" w:rsidP="00993A3C">
      <w:pPr>
        <w:rPr>
          <w:lang w:val="en-GB"/>
        </w:rPr>
      </w:pPr>
      <w:r w:rsidRPr="00993A3C">
        <w:rPr>
          <w:noProof/>
          <w:lang w:val="en-GB"/>
        </w:rPr>
        <w:lastRenderedPageBreak/>
        <w:drawing>
          <wp:inline distT="0" distB="0" distL="0" distR="0" wp14:anchorId="49477F39" wp14:editId="5D2736D8">
            <wp:extent cx="5943600" cy="3803650"/>
            <wp:effectExtent l="0" t="0" r="0" b="6350"/>
            <wp:docPr id="524272914"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72914" name="Grafik 1" descr="Ein Bild, das Text, Screenshot, Software, Webseite enthält.&#10;&#10;Automatisch generierte Beschreibung"/>
                    <pic:cNvPicPr/>
                  </pic:nvPicPr>
                  <pic:blipFill>
                    <a:blip r:embed="rId16"/>
                    <a:stretch>
                      <a:fillRect/>
                    </a:stretch>
                  </pic:blipFill>
                  <pic:spPr>
                    <a:xfrm>
                      <a:off x="0" y="0"/>
                      <a:ext cx="5943600" cy="3803650"/>
                    </a:xfrm>
                    <a:prstGeom prst="rect">
                      <a:avLst/>
                    </a:prstGeom>
                  </pic:spPr>
                </pic:pic>
              </a:graphicData>
            </a:graphic>
          </wp:inline>
        </w:drawing>
      </w:r>
    </w:p>
    <w:p w14:paraId="31E36B9C" w14:textId="415C049F" w:rsidR="00993A3C" w:rsidRPr="00993A3C" w:rsidRDefault="00993A3C" w:rsidP="00993A3C">
      <w:pPr>
        <w:rPr>
          <w:lang w:val="en-GB"/>
        </w:rPr>
      </w:pPr>
      <w:bookmarkStart w:id="1" w:name="_Hlk141303561"/>
      <w:r>
        <w:rPr>
          <w:lang w:val="en-GB"/>
        </w:rPr>
        <w:t xml:space="preserve"> </w:t>
      </w:r>
      <w:r w:rsidRPr="00993A3C">
        <w:rPr>
          <w:lang w:val="en-GB"/>
        </w:rPr>
        <w:t xml:space="preserve">Here are the entries </w:t>
      </w:r>
      <w:r>
        <w:rPr>
          <w:lang w:val="en-GB"/>
        </w:rPr>
        <w:t>for copy-paste</w:t>
      </w:r>
      <w:r w:rsidR="00B02B64">
        <w:rPr>
          <w:lang w:val="en-GB"/>
        </w:rPr>
        <w:t xml:space="preserve"> (you can use these addresses to test if your router installation is ok)</w:t>
      </w:r>
    </w:p>
    <w:p w14:paraId="1DE81979" w14:textId="2B1DD0E3" w:rsidR="00993A3C" w:rsidRPr="00993A3C" w:rsidRDefault="00993A3C" w:rsidP="00993A3C">
      <w:pPr>
        <w:pStyle w:val="Code"/>
        <w:rPr>
          <w:lang w:val="en-GB"/>
        </w:rPr>
      </w:pPr>
      <w:r w:rsidRPr="00993A3C">
        <w:rPr>
          <w:lang w:val="en-GB"/>
        </w:rPr>
        <w:t>http://localnode.local.mesh/phonebook_yealink_direct.xml</w:t>
      </w:r>
    </w:p>
    <w:p w14:paraId="153A9B4F" w14:textId="41A89013" w:rsidR="00993A3C" w:rsidRDefault="00000000" w:rsidP="00993A3C">
      <w:pPr>
        <w:pStyle w:val="Code"/>
        <w:rPr>
          <w:lang w:val="en-GB"/>
        </w:rPr>
      </w:pPr>
      <w:hyperlink r:id="rId17" w:history="1">
        <w:r w:rsidR="00C600C2" w:rsidRPr="003E3036">
          <w:rPr>
            <w:rStyle w:val="Hyperlink"/>
            <w:lang w:val="en-GB"/>
          </w:rPr>
          <w:t>http://localnode.local.mesh/phonebook_yealink_pbx.xml</w:t>
        </w:r>
      </w:hyperlink>
    </w:p>
    <w:bookmarkEnd w:id="1"/>
    <w:p w14:paraId="2510EC1F" w14:textId="74ABF218" w:rsidR="00C600C2" w:rsidRDefault="00C600C2" w:rsidP="00C600C2">
      <w:pPr>
        <w:rPr>
          <w:lang w:val="en-GB"/>
        </w:rPr>
      </w:pPr>
      <w:r>
        <w:rPr>
          <w:lang w:val="en-GB"/>
        </w:rPr>
        <w:t xml:space="preserve">The names change </w:t>
      </w:r>
      <w:r w:rsidR="002C5CD1">
        <w:rPr>
          <w:lang w:val="en-GB"/>
        </w:rPr>
        <w:t>according to</w:t>
      </w:r>
      <w:r>
        <w:rPr>
          <w:lang w:val="en-GB"/>
        </w:rPr>
        <w:t xml:space="preserve"> the brand of your phone. Currently, Cisco is supported as a test</w:t>
      </w:r>
    </w:p>
    <w:p w14:paraId="7B52AA4B" w14:textId="2E16F5EE" w:rsidR="00C600C2" w:rsidRDefault="002C5CD1" w:rsidP="002C5CD1">
      <w:pPr>
        <w:pStyle w:val="berschrift1"/>
      </w:pPr>
      <w:r>
        <w:t>Install SIPprox</w:t>
      </w:r>
      <w:r w:rsidR="00390A73">
        <w:t>d</w:t>
      </w:r>
      <w:r>
        <w:t xml:space="preserve"> on your </w:t>
      </w:r>
      <w:r w:rsidR="00C75186">
        <w:t xml:space="preserve">hap </w:t>
      </w:r>
      <w:r>
        <w:t>Router</w:t>
      </w:r>
      <w:r w:rsidR="00C75186">
        <w:t xml:space="preserve"> (only ac2 for the moment)</w:t>
      </w:r>
    </w:p>
    <w:p w14:paraId="3C9D5986" w14:textId="42524C79" w:rsidR="00C600C2" w:rsidRDefault="002C5CD1" w:rsidP="00C600C2">
      <w:r>
        <w:t>Yealink phones need to be registered to a SIP server to work properly with the phone books. If you have no PBX available, you can install SIPproxy on your hap router and connect your Yealinks to this server.</w:t>
      </w:r>
      <w:r w:rsidR="00770C70">
        <w:t xml:space="preserve"> If you want to use a PBX, configure the account as usual. Then, you have the single point of failure (if the connection to the PBX is lost).</w:t>
      </w:r>
    </w:p>
    <w:p w14:paraId="1A5EF36B" w14:textId="77777777" w:rsidR="00270BFF" w:rsidRPr="00732874" w:rsidRDefault="00270BFF" w:rsidP="00270BFF">
      <w:pPr>
        <w:pStyle w:val="Code"/>
        <w:rPr>
          <w:lang w:val="en-GB"/>
        </w:rPr>
      </w:pPr>
      <w:r w:rsidRPr="00732874">
        <w:rPr>
          <w:lang w:val="en-GB"/>
        </w:rPr>
        <w:t xml:space="preserve">curl http://hb9edi-apu-1.local.mesh:8080/filerepo/Siproxd/SIProxd_installer_3.23.4_Mikrotik_HAP_lite.sh | sh </w:t>
      </w:r>
    </w:p>
    <w:p w14:paraId="6C39A851" w14:textId="67E013A8" w:rsidR="00C600C2" w:rsidRDefault="002C5CD1" w:rsidP="00C600C2">
      <w:pPr>
        <w:rPr>
          <w:lang w:val="en-GB"/>
        </w:rPr>
      </w:pPr>
      <w:r w:rsidRPr="002C5CD1">
        <w:rPr>
          <w:lang w:val="en-GB"/>
        </w:rPr>
        <w:t>(Please replace “http://hb9edi-apu-1.local.mesh:8080/filerepo/Phonebook “ with the address of your web server)</w:t>
      </w:r>
    </w:p>
    <w:p w14:paraId="44563120" w14:textId="3FC70F3A" w:rsidR="002C5CD1" w:rsidRDefault="002C5CD1" w:rsidP="00C600C2">
      <w:pPr>
        <w:rPr>
          <w:lang w:val="en-GB"/>
        </w:rPr>
      </w:pPr>
      <w:r>
        <w:rPr>
          <w:lang w:val="en-GB"/>
        </w:rPr>
        <w:t>Add “localnode.local.mesh” as a server host in your phones:</w:t>
      </w:r>
    </w:p>
    <w:p w14:paraId="59D0B3F9" w14:textId="25FBBACE" w:rsidR="002C5CD1" w:rsidRDefault="002C5CD1" w:rsidP="00C600C2">
      <w:pPr>
        <w:rPr>
          <w:lang w:val="en-GB"/>
        </w:rPr>
      </w:pPr>
      <w:r w:rsidRPr="002C5CD1">
        <w:rPr>
          <w:noProof/>
          <w:lang w:val="en-GB"/>
        </w:rPr>
        <w:lastRenderedPageBreak/>
        <w:drawing>
          <wp:inline distT="0" distB="0" distL="0" distR="0" wp14:anchorId="453A286F" wp14:editId="27F66962">
            <wp:extent cx="5943600" cy="3654425"/>
            <wp:effectExtent l="0" t="0" r="0" b="3175"/>
            <wp:docPr id="782338926"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38926" name="Grafik 1" descr="Ein Bild, das Text, Screenshot, Software, Computersymbol enthält.&#10;&#10;Automatisch generierte Beschreibung"/>
                    <pic:cNvPicPr/>
                  </pic:nvPicPr>
                  <pic:blipFill>
                    <a:blip r:embed="rId18"/>
                    <a:stretch>
                      <a:fillRect/>
                    </a:stretch>
                  </pic:blipFill>
                  <pic:spPr>
                    <a:xfrm>
                      <a:off x="0" y="0"/>
                      <a:ext cx="5943600" cy="3654425"/>
                    </a:xfrm>
                    <a:prstGeom prst="rect">
                      <a:avLst/>
                    </a:prstGeom>
                  </pic:spPr>
                </pic:pic>
              </a:graphicData>
            </a:graphic>
          </wp:inline>
        </w:drawing>
      </w:r>
    </w:p>
    <w:p w14:paraId="0A39011D" w14:textId="53CE67EE" w:rsidR="00770C70" w:rsidRDefault="00770C70" w:rsidP="00C600C2">
      <w:pPr>
        <w:rPr>
          <w:lang w:val="en-GB"/>
        </w:rPr>
      </w:pPr>
      <w:r>
        <w:rPr>
          <w:lang w:val="en-GB"/>
        </w:rPr>
        <w:t>Check if your phone is registered.</w:t>
      </w:r>
      <w:r w:rsidR="00732874">
        <w:rPr>
          <w:lang w:val="en-GB"/>
        </w:rPr>
        <w:t xml:space="preserve"> The Username will be transferred to the other phone </w:t>
      </w:r>
      <w:r w:rsidR="00732874" w:rsidRPr="00732874">
        <w:rPr>
          <w:color w:val="FF0000"/>
          <w:lang w:val="en-GB"/>
        </w:rPr>
        <w:t>(not the alias)</w:t>
      </w:r>
    </w:p>
    <w:p w14:paraId="63B868F7" w14:textId="77777777" w:rsidR="006C0CA9" w:rsidRDefault="006C0CA9" w:rsidP="00C600C2">
      <w:pPr>
        <w:rPr>
          <w:lang w:val="en-GB"/>
        </w:rPr>
      </w:pPr>
    </w:p>
    <w:p w14:paraId="6DB08BEA" w14:textId="3623B0B5" w:rsidR="006C0CA9" w:rsidRDefault="006C0CA9" w:rsidP="00C600C2">
      <w:pPr>
        <w:rPr>
          <w:lang w:val="en-GB"/>
        </w:rPr>
      </w:pPr>
      <w:r>
        <w:rPr>
          <w:lang w:val="en-GB"/>
        </w:rPr>
        <w:t>Now your telephones attached to tis particular router should see the requested phone books and names should be shown when you get calls.</w:t>
      </w:r>
    </w:p>
    <w:p w14:paraId="1407DA7E" w14:textId="658158BD" w:rsidR="001B3A18" w:rsidRDefault="001B3A18" w:rsidP="001B3A18">
      <w:pPr>
        <w:pStyle w:val="berschrift1"/>
        <w:rPr>
          <w:lang w:val="en-GB"/>
        </w:rPr>
      </w:pPr>
      <w:r>
        <w:rPr>
          <w:lang w:val="en-GB"/>
        </w:rPr>
        <w:t>Appendix</w:t>
      </w:r>
    </w:p>
    <w:p w14:paraId="32C140BB" w14:textId="61191532" w:rsidR="001B3A18" w:rsidRDefault="00597CAA" w:rsidP="00895A7B">
      <w:pPr>
        <w:pStyle w:val="berschrift2"/>
        <w:rPr>
          <w:lang w:val="en-GB"/>
        </w:rPr>
      </w:pPr>
      <w:r>
        <w:rPr>
          <w:lang w:val="en-GB"/>
        </w:rPr>
        <w:t xml:space="preserve">Install </w:t>
      </w:r>
      <w:r w:rsidR="001B3A18">
        <w:rPr>
          <w:lang w:val="en-GB"/>
        </w:rPr>
        <w:t>Nano</w:t>
      </w:r>
      <w:r>
        <w:rPr>
          <w:lang w:val="en-GB"/>
        </w:rPr>
        <w:t xml:space="preserve"> editor</w:t>
      </w:r>
      <w:r w:rsidR="00895A7B">
        <w:rPr>
          <w:lang w:val="en-GB"/>
        </w:rPr>
        <w:t xml:space="preserve"> on hap ac3</w:t>
      </w:r>
    </w:p>
    <w:p w14:paraId="79461459" w14:textId="58994AEB" w:rsidR="001B3A18" w:rsidRDefault="00000000" w:rsidP="001B3A18">
      <w:pPr>
        <w:rPr>
          <w:lang w:val="en-GB"/>
        </w:rPr>
      </w:pPr>
      <w:hyperlink r:id="rId19" w:history="1">
        <w:r w:rsidR="001B3A18" w:rsidRPr="00BF4828">
          <w:rPr>
            <w:rStyle w:val="Hyperlink"/>
            <w:lang w:val="en-GB"/>
          </w:rPr>
          <w:t>https://downloads.openwrt.org/releases/19.07.0/packages/arm_cortex-a7_neon-vfpv4/base/terminfo_6.1-5_arm_cortex-a7_neon-vfpv4.ipk</w:t>
        </w:r>
      </w:hyperlink>
    </w:p>
    <w:p w14:paraId="0601807D" w14:textId="57A00F3B" w:rsidR="001B3A18" w:rsidRDefault="00000000" w:rsidP="001B3A18">
      <w:pPr>
        <w:rPr>
          <w:rStyle w:val="Hyperlink"/>
          <w:lang w:val="en-GB"/>
        </w:rPr>
      </w:pPr>
      <w:hyperlink r:id="rId20" w:history="1">
        <w:r w:rsidR="001B3A18" w:rsidRPr="00BF4828">
          <w:rPr>
            <w:rStyle w:val="Hyperlink"/>
            <w:lang w:val="en-GB"/>
          </w:rPr>
          <w:t>https://downloads.openwrt.org/releases/19.07.0/packages/arm_cortex-a7_neon-vfpv4/base/libncurses6_6.1-5_arm_cortex-a7_neon-vfpv4.ipk</w:t>
        </w:r>
      </w:hyperlink>
    </w:p>
    <w:p w14:paraId="0A4131C9" w14:textId="77777777" w:rsidR="00753CDC" w:rsidRDefault="00000000" w:rsidP="00753CDC">
      <w:pPr>
        <w:rPr>
          <w:lang w:val="en-GB"/>
        </w:rPr>
      </w:pPr>
      <w:hyperlink r:id="rId21" w:history="1">
        <w:r w:rsidR="00753CDC" w:rsidRPr="00BF4828">
          <w:rPr>
            <w:rStyle w:val="Hyperlink"/>
            <w:lang w:val="en-GB"/>
          </w:rPr>
          <w:t>https://downloads.openwrt.org/releases/19.07.0/packages/arm_cortex-a7_neon-vfpv4/packages/nano_6.2-1_arm_cortex-a7_neon-vfpv4.ipk</w:t>
        </w:r>
      </w:hyperlink>
    </w:p>
    <w:p w14:paraId="333B6FEA" w14:textId="5795BA86" w:rsidR="00753CDC" w:rsidRDefault="00787780" w:rsidP="00787780">
      <w:pPr>
        <w:pStyle w:val="berschrift2"/>
        <w:rPr>
          <w:lang w:val="en-GB"/>
        </w:rPr>
      </w:pPr>
      <w:r>
        <w:rPr>
          <w:lang w:val="en-GB"/>
        </w:rPr>
        <w:t>SIProxd</w:t>
      </w:r>
    </w:p>
    <w:p w14:paraId="28AE3E8E" w14:textId="5839D9FD" w:rsidR="001B3A18" w:rsidRPr="00D76E0C" w:rsidRDefault="00597CAA" w:rsidP="00787780">
      <w:pPr>
        <w:pStyle w:val="berschrift3"/>
      </w:pPr>
      <w:r w:rsidRPr="00D76E0C">
        <w:t xml:space="preserve">Install </w:t>
      </w:r>
      <w:r w:rsidR="001B3A18" w:rsidRPr="00D76E0C">
        <w:t>SIPproxy</w:t>
      </w:r>
      <w:r w:rsidR="001C60FC" w:rsidRPr="00D76E0C">
        <w:t xml:space="preserve"> auf ac3</w:t>
      </w:r>
    </w:p>
    <w:p w14:paraId="67214FF0" w14:textId="77777777" w:rsidR="001C60FC" w:rsidRPr="00D76E0C" w:rsidRDefault="001C60FC" w:rsidP="001C60FC"/>
    <w:p w14:paraId="3EB0F68A" w14:textId="58F95321" w:rsidR="001C60FC" w:rsidRPr="001C60FC" w:rsidRDefault="001C60FC" w:rsidP="001C60FC">
      <w:pPr>
        <w:rPr>
          <w:lang w:val="en-GB"/>
        </w:rPr>
      </w:pPr>
      <w:r w:rsidRPr="001C60FC">
        <w:rPr>
          <w:lang w:val="en-GB"/>
        </w:rPr>
        <w:t>curl http://hb9edi-apu-1.local.mesh:8080/filerepo/Siproxd/SIProxd_installer_3.23.4_Mikrotik_HAP3.sh | sh</w:t>
      </w:r>
    </w:p>
    <w:p w14:paraId="1C95902E" w14:textId="77777777" w:rsidR="001C60FC" w:rsidRPr="00D76E0C" w:rsidRDefault="001C60FC" w:rsidP="001C60FC">
      <w:pPr>
        <w:rPr>
          <w:lang w:val="de-CH"/>
        </w:rPr>
      </w:pPr>
      <w:r w:rsidRPr="00D76E0C">
        <w:rPr>
          <w:lang w:val="de-CH"/>
        </w:rPr>
        <w:t>#!/bin/ash</w:t>
      </w:r>
    </w:p>
    <w:p w14:paraId="5F70254D" w14:textId="327F7C8C" w:rsidR="001C60FC" w:rsidRPr="00D76E0C" w:rsidRDefault="001C60FC" w:rsidP="001C60FC">
      <w:pPr>
        <w:rPr>
          <w:lang w:val="de-CH"/>
        </w:rPr>
      </w:pPr>
      <w:r w:rsidRPr="00D76E0C">
        <w:rPr>
          <w:lang w:val="de-CH"/>
        </w:rPr>
        <w:lastRenderedPageBreak/>
        <w:t>SIProxd_installer_3.23.4_Mikrotik_HAP3.sh</w:t>
      </w:r>
    </w:p>
    <w:p w14:paraId="30C8F85F" w14:textId="77777777" w:rsidR="001C60FC" w:rsidRPr="00D76E0C" w:rsidRDefault="001C60FC" w:rsidP="001C60FC">
      <w:pPr>
        <w:pStyle w:val="Code"/>
        <w:rPr>
          <w:lang w:val="en-US"/>
        </w:rPr>
      </w:pPr>
      <w:r w:rsidRPr="00D76E0C">
        <w:rPr>
          <w:lang w:val="en-US"/>
        </w:rPr>
        <w:t># $Author: Serge HB9EDI $</w:t>
      </w:r>
    </w:p>
    <w:p w14:paraId="28ED2F2D" w14:textId="77777777" w:rsidR="001C60FC" w:rsidRPr="00D76E0C" w:rsidRDefault="001C60FC" w:rsidP="001C60FC">
      <w:pPr>
        <w:pStyle w:val="Code"/>
        <w:rPr>
          <w:lang w:val="en-US"/>
        </w:rPr>
      </w:pPr>
      <w:r w:rsidRPr="00D76E0C">
        <w:rPr>
          <w:lang w:val="en-US"/>
        </w:rPr>
        <w:t># $Date: 2023/07/22 $</w:t>
      </w:r>
    </w:p>
    <w:p w14:paraId="2E37A2F2" w14:textId="77777777" w:rsidR="001C60FC" w:rsidRPr="00D76E0C" w:rsidRDefault="001C60FC" w:rsidP="001C60FC">
      <w:pPr>
        <w:pStyle w:val="Code"/>
        <w:rPr>
          <w:lang w:val="en-US"/>
        </w:rPr>
      </w:pPr>
      <w:r w:rsidRPr="00D76E0C">
        <w:rPr>
          <w:lang w:val="en-US"/>
        </w:rPr>
        <w:t># $Revision: 1.0 $</w:t>
      </w:r>
    </w:p>
    <w:p w14:paraId="2772F056" w14:textId="77777777" w:rsidR="001C60FC" w:rsidRPr="00D76E0C" w:rsidRDefault="001C60FC" w:rsidP="001C60FC">
      <w:pPr>
        <w:pStyle w:val="Code"/>
        <w:rPr>
          <w:lang w:val="en-US"/>
        </w:rPr>
      </w:pPr>
    </w:p>
    <w:p w14:paraId="7F7AE596" w14:textId="77777777" w:rsidR="001C60FC" w:rsidRPr="00D76E0C" w:rsidRDefault="001C60FC" w:rsidP="001C60FC">
      <w:pPr>
        <w:pStyle w:val="Code"/>
        <w:rPr>
          <w:lang w:val="en-US"/>
        </w:rPr>
      </w:pPr>
      <w:r w:rsidRPr="00D76E0C">
        <w:rPr>
          <w:lang w:val="en-US"/>
        </w:rPr>
        <w:t>opkg install http://hb9edi-apu-1.local.mesh:8080/filerepo/Siproxd/libltdl7_2.4.6-2_arm_cortex-a7_neon-vfpv4.ipk</w:t>
      </w:r>
    </w:p>
    <w:p w14:paraId="28C69D3C" w14:textId="77777777" w:rsidR="001C60FC" w:rsidRPr="00D76E0C" w:rsidRDefault="001C60FC" w:rsidP="001C60FC">
      <w:pPr>
        <w:pStyle w:val="Code"/>
        <w:rPr>
          <w:lang w:val="en-US"/>
        </w:rPr>
      </w:pPr>
      <w:r w:rsidRPr="00D76E0C">
        <w:rPr>
          <w:lang w:val="en-US"/>
        </w:rPr>
        <w:t>opkg install http://hb9edi-apu-1.local.mesh:8080/filerepo/Siproxd/libosip2_5.0.0-3_arm_cortex-a7_neon-vfpv4.ipk</w:t>
      </w:r>
    </w:p>
    <w:p w14:paraId="668AD672" w14:textId="77777777" w:rsidR="001C60FC" w:rsidRPr="00D76E0C" w:rsidRDefault="001C60FC" w:rsidP="001C60FC">
      <w:pPr>
        <w:pStyle w:val="Code"/>
        <w:rPr>
          <w:lang w:val="en-US"/>
        </w:rPr>
      </w:pPr>
      <w:r w:rsidRPr="00D76E0C">
        <w:rPr>
          <w:lang w:val="en-US"/>
        </w:rPr>
        <w:t>opkg install http://hb9edi-apu-1.local.mesh:8080/filerepo/Siproxd/siproxd_0.8.3-1_arm_cortex-a7_neon-vfpv4.ipk</w:t>
      </w:r>
    </w:p>
    <w:p w14:paraId="7751B079" w14:textId="77777777" w:rsidR="001C60FC" w:rsidRPr="00D76E0C" w:rsidRDefault="001C60FC" w:rsidP="001C60FC">
      <w:pPr>
        <w:pStyle w:val="Code"/>
        <w:rPr>
          <w:lang w:val="en-US"/>
        </w:rPr>
      </w:pPr>
    </w:p>
    <w:p w14:paraId="13EC02BA" w14:textId="77777777" w:rsidR="001C60FC" w:rsidRPr="00D76E0C" w:rsidRDefault="001C60FC" w:rsidP="001C60FC">
      <w:pPr>
        <w:pStyle w:val="Code"/>
        <w:rPr>
          <w:lang w:val="en-US"/>
        </w:rPr>
      </w:pPr>
      <w:r w:rsidRPr="00D76E0C">
        <w:rPr>
          <w:lang w:val="en-US"/>
        </w:rPr>
        <w:t>ln -s /etc/init.d/siproxd /etc/rc.d/S99siproxd</w:t>
      </w:r>
    </w:p>
    <w:p w14:paraId="60315B48" w14:textId="77777777" w:rsidR="001C60FC" w:rsidRPr="00D76E0C" w:rsidRDefault="001C60FC" w:rsidP="001C60FC">
      <w:pPr>
        <w:pStyle w:val="Code"/>
        <w:rPr>
          <w:lang w:val="en-US"/>
        </w:rPr>
      </w:pPr>
      <w:r w:rsidRPr="00D76E0C">
        <w:rPr>
          <w:lang w:val="en-US"/>
        </w:rPr>
        <w:t>ln -s /etc/init.d/siproxd /etc/rc.d/K99siproxd</w:t>
      </w:r>
    </w:p>
    <w:p w14:paraId="6087BE75" w14:textId="77777777" w:rsidR="001C60FC" w:rsidRPr="00D76E0C" w:rsidRDefault="001C60FC" w:rsidP="001C60FC">
      <w:pPr>
        <w:pStyle w:val="Code"/>
        <w:rPr>
          <w:lang w:val="en-US"/>
        </w:rPr>
      </w:pPr>
    </w:p>
    <w:p w14:paraId="52A27E85" w14:textId="77777777" w:rsidR="001C60FC" w:rsidRPr="00D76E0C" w:rsidRDefault="001C60FC" w:rsidP="001C60FC">
      <w:pPr>
        <w:pStyle w:val="Code"/>
        <w:rPr>
          <w:lang w:val="en-US"/>
        </w:rPr>
      </w:pPr>
      <w:r w:rsidRPr="00D76E0C">
        <w:rPr>
          <w:lang w:val="en-US"/>
        </w:rPr>
        <w:t>curl http://hb9edi-apu-1.local.mesh:8080/filerepo/Siproxd/siproxd.conf --output /etc/config/siproxd</w:t>
      </w:r>
    </w:p>
    <w:p w14:paraId="3EDCA35C" w14:textId="77777777" w:rsidR="001C60FC" w:rsidRPr="00D76E0C" w:rsidRDefault="001C60FC" w:rsidP="001C60FC">
      <w:pPr>
        <w:pStyle w:val="Code"/>
        <w:rPr>
          <w:lang w:val="en-US"/>
        </w:rPr>
      </w:pPr>
    </w:p>
    <w:p w14:paraId="6E98AFE1" w14:textId="3173E19B" w:rsidR="00C4644F" w:rsidRPr="00D76E0C" w:rsidRDefault="001C60FC" w:rsidP="001C60FC">
      <w:pPr>
        <w:pStyle w:val="Code"/>
        <w:rPr>
          <w:lang w:val="en-US"/>
        </w:rPr>
      </w:pPr>
      <w:r w:rsidRPr="00D76E0C">
        <w:rPr>
          <w:lang w:val="en-US"/>
        </w:rPr>
        <w:t>/etc/init.d/siproxd start</w:t>
      </w:r>
    </w:p>
    <w:p w14:paraId="6750B4A2" w14:textId="77777777" w:rsidR="001C60FC" w:rsidRPr="001C60FC" w:rsidRDefault="001C60FC" w:rsidP="001C60FC">
      <w:pPr>
        <w:pStyle w:val="Code"/>
        <w:rPr>
          <w:lang w:val="en-US"/>
        </w:rPr>
      </w:pPr>
    </w:p>
    <w:p w14:paraId="1901B6E8" w14:textId="77777777" w:rsidR="007B03A6" w:rsidRPr="007B03A6" w:rsidRDefault="007B03A6" w:rsidP="007B03A6">
      <w:pPr>
        <w:pStyle w:val="Code"/>
        <w:rPr>
          <w:lang w:val="en-GB"/>
        </w:rPr>
      </w:pPr>
      <w:r w:rsidRPr="007B03A6">
        <w:rPr>
          <w:lang w:val="en-GB"/>
        </w:rPr>
        <w:t>ln -s /etc/init.d/siproxd /etc/rc.d/S99siproxd</w:t>
      </w:r>
    </w:p>
    <w:p w14:paraId="0508473C" w14:textId="77777777" w:rsidR="007B03A6" w:rsidRDefault="007B03A6" w:rsidP="007B03A6">
      <w:pPr>
        <w:pStyle w:val="Code"/>
        <w:rPr>
          <w:lang w:val="en-GB"/>
        </w:rPr>
      </w:pPr>
      <w:r w:rsidRPr="007B03A6">
        <w:rPr>
          <w:lang w:val="en-GB"/>
        </w:rPr>
        <w:t>ln -s /etc/init.d/siproxd /etc/rc.d/K99siproxd</w:t>
      </w:r>
    </w:p>
    <w:p w14:paraId="0E3C40D5" w14:textId="77777777" w:rsidR="00597CAA" w:rsidRDefault="00597CAA" w:rsidP="00597CAA"/>
    <w:p w14:paraId="5776CF08" w14:textId="14D99875" w:rsidR="001C60FC" w:rsidRDefault="001C60FC" w:rsidP="001C60FC">
      <w:r>
        <w:t>siproxd.conf</w:t>
      </w:r>
    </w:p>
    <w:p w14:paraId="03F143A5" w14:textId="77777777" w:rsidR="001C60FC" w:rsidRPr="00D76E0C" w:rsidRDefault="001C60FC" w:rsidP="001C60FC">
      <w:pPr>
        <w:pStyle w:val="Code"/>
        <w:rPr>
          <w:lang w:val="en-US"/>
        </w:rPr>
      </w:pPr>
      <w:r w:rsidRPr="00D76E0C">
        <w:rPr>
          <w:lang w:val="en-US"/>
        </w:rPr>
        <w:t>config siproxd general</w:t>
      </w:r>
    </w:p>
    <w:p w14:paraId="59BCCD55" w14:textId="77777777" w:rsidR="001C60FC" w:rsidRPr="00D76E0C" w:rsidRDefault="001C60FC" w:rsidP="001C60FC">
      <w:pPr>
        <w:pStyle w:val="Code"/>
        <w:rPr>
          <w:lang w:val="en-US"/>
        </w:rPr>
      </w:pPr>
      <w:r w:rsidRPr="00D76E0C">
        <w:rPr>
          <w:lang w:val="en-US"/>
        </w:rPr>
        <w:t>#       option interface_inbound lan</w:t>
      </w:r>
    </w:p>
    <w:p w14:paraId="3B1E1F27" w14:textId="77777777" w:rsidR="001C60FC" w:rsidRPr="00D76E0C" w:rsidRDefault="001C60FC" w:rsidP="001C60FC">
      <w:pPr>
        <w:pStyle w:val="Code"/>
        <w:rPr>
          <w:lang w:val="en-US"/>
        </w:rPr>
      </w:pPr>
      <w:r w:rsidRPr="00D76E0C">
        <w:rPr>
          <w:lang w:val="en-US"/>
        </w:rPr>
        <w:t>#       option interface_outbound wan</w:t>
      </w:r>
    </w:p>
    <w:p w14:paraId="0D9DFCE1" w14:textId="77777777" w:rsidR="001C60FC" w:rsidRPr="00D76E0C" w:rsidRDefault="001C60FC" w:rsidP="001C60FC">
      <w:pPr>
        <w:pStyle w:val="Code"/>
        <w:rPr>
          <w:lang w:val="en-US"/>
        </w:rPr>
      </w:pPr>
    </w:p>
    <w:p w14:paraId="00FAF1D3" w14:textId="77777777" w:rsidR="001C60FC" w:rsidRPr="00D76E0C" w:rsidRDefault="001C60FC" w:rsidP="001C60FC">
      <w:pPr>
        <w:pStyle w:val="Code"/>
        <w:rPr>
          <w:lang w:val="en-US"/>
        </w:rPr>
      </w:pPr>
      <w:r w:rsidRPr="00D76E0C">
        <w:rPr>
          <w:lang w:val="en-US"/>
        </w:rPr>
        <w:t># Define low-level network devices, overriding interface_in/outbound:</w:t>
      </w:r>
    </w:p>
    <w:p w14:paraId="361BD3F7" w14:textId="77777777" w:rsidR="001C60FC" w:rsidRPr="00D76E0C" w:rsidRDefault="001C60FC" w:rsidP="001C60FC">
      <w:pPr>
        <w:pStyle w:val="Code"/>
        <w:rPr>
          <w:lang w:val="en-US"/>
        </w:rPr>
      </w:pPr>
    </w:p>
    <w:p w14:paraId="649F79EE" w14:textId="77777777" w:rsidR="001C60FC" w:rsidRPr="00D76E0C" w:rsidRDefault="001C60FC" w:rsidP="001C60FC">
      <w:pPr>
        <w:pStyle w:val="Code"/>
        <w:rPr>
          <w:lang w:val="en-US"/>
        </w:rPr>
      </w:pPr>
      <w:r w:rsidRPr="00D76E0C">
        <w:rPr>
          <w:lang w:val="en-US"/>
        </w:rPr>
        <w:t>option if_inbound br-lan</w:t>
      </w:r>
    </w:p>
    <w:p w14:paraId="5515848A" w14:textId="77777777" w:rsidR="001C60FC" w:rsidRPr="00D76E0C" w:rsidRDefault="001C60FC" w:rsidP="001C60FC">
      <w:pPr>
        <w:pStyle w:val="Code"/>
        <w:rPr>
          <w:lang w:val="en-US"/>
        </w:rPr>
      </w:pPr>
      <w:r w:rsidRPr="00D76E0C">
        <w:rPr>
          <w:lang w:val="en-US"/>
        </w:rPr>
        <w:t>option if_outbound lo</w:t>
      </w:r>
    </w:p>
    <w:p w14:paraId="358A7D3F" w14:textId="77777777" w:rsidR="001C60FC" w:rsidRPr="00D76E0C" w:rsidRDefault="001C60FC" w:rsidP="001C60FC">
      <w:pPr>
        <w:pStyle w:val="Code"/>
        <w:rPr>
          <w:lang w:val="en-US"/>
        </w:rPr>
      </w:pPr>
    </w:p>
    <w:p w14:paraId="1CF3AEEF" w14:textId="77777777" w:rsidR="001C60FC" w:rsidRPr="00D76E0C" w:rsidRDefault="001C60FC" w:rsidP="001C60FC">
      <w:pPr>
        <w:pStyle w:val="Code"/>
        <w:rPr>
          <w:lang w:val="en-US"/>
        </w:rPr>
      </w:pPr>
      <w:r w:rsidRPr="00D76E0C">
        <w:rPr>
          <w:lang w:val="en-US"/>
        </w:rPr>
        <w:t>option hosts_allow_reg 10.0.0.0/8</w:t>
      </w:r>
    </w:p>
    <w:p w14:paraId="414BF45E" w14:textId="4B8AC085" w:rsidR="001C60FC" w:rsidRPr="00D76E0C" w:rsidRDefault="001C60FC" w:rsidP="001C60FC">
      <w:pPr>
        <w:pStyle w:val="Code"/>
        <w:rPr>
          <w:lang w:val="en-US"/>
        </w:rPr>
      </w:pPr>
      <w:r w:rsidRPr="00D76E0C">
        <w:rPr>
          <w:lang w:val="en-US"/>
        </w:rPr>
        <w:t>option hosts_allow_sip 10.0.0.0/8</w:t>
      </w:r>
    </w:p>
    <w:p w14:paraId="44C1C25F" w14:textId="77777777" w:rsidR="001C60FC" w:rsidRDefault="001C60FC" w:rsidP="001C60FC"/>
    <w:p w14:paraId="55EC2D4C" w14:textId="5FD9E20C" w:rsidR="001B3A18" w:rsidRPr="00D76E0C" w:rsidRDefault="00C4644F" w:rsidP="001C60FC">
      <w:pPr>
        <w:pStyle w:val="Code"/>
        <w:rPr>
          <w:lang w:val="en-US"/>
        </w:rPr>
      </w:pPr>
      <w:r w:rsidRPr="00D76E0C">
        <w:rPr>
          <w:lang w:val="en-US"/>
        </w:rPr>
        <w:lastRenderedPageBreak/>
        <w:t xml:space="preserve">nano </w:t>
      </w:r>
      <w:r w:rsidR="00597CAA" w:rsidRPr="00D76E0C">
        <w:rPr>
          <w:lang w:val="en-US"/>
        </w:rPr>
        <w:t>/etc/config/siproxd</w:t>
      </w:r>
    </w:p>
    <w:p w14:paraId="448BC88F" w14:textId="3368F0B3" w:rsidR="00597CAA" w:rsidRDefault="00597CAA" w:rsidP="00597CAA">
      <w:r>
        <w:t>Change these lines:</w:t>
      </w:r>
    </w:p>
    <w:p w14:paraId="401D08C4" w14:textId="77777777" w:rsidR="00597CAA" w:rsidRPr="00597CAA" w:rsidRDefault="00597CAA" w:rsidP="00597CAA">
      <w:pPr>
        <w:pStyle w:val="Code"/>
        <w:rPr>
          <w:lang w:val="en-US"/>
        </w:rPr>
      </w:pPr>
      <w:r w:rsidRPr="00597CAA">
        <w:rPr>
          <w:lang w:val="en-US"/>
        </w:rPr>
        <w:t>option if_inbound br-lan</w:t>
      </w:r>
    </w:p>
    <w:p w14:paraId="31E95DDF" w14:textId="34E62311" w:rsidR="00597CAA" w:rsidRDefault="00597CAA" w:rsidP="00597CAA">
      <w:pPr>
        <w:pStyle w:val="Code"/>
        <w:rPr>
          <w:lang w:val="en-US"/>
        </w:rPr>
      </w:pPr>
      <w:r w:rsidRPr="00597CAA">
        <w:rPr>
          <w:lang w:val="en-US"/>
        </w:rPr>
        <w:t>option if_outbound lo</w:t>
      </w:r>
    </w:p>
    <w:p w14:paraId="52BCDD34" w14:textId="77777777" w:rsidR="00C4644F" w:rsidRDefault="00C4644F" w:rsidP="00C4644F"/>
    <w:p w14:paraId="4B58E642" w14:textId="038247A5" w:rsidR="00C4644F" w:rsidRDefault="00C4644F" w:rsidP="00597CAA">
      <w:pPr>
        <w:pStyle w:val="Code"/>
        <w:rPr>
          <w:lang w:val="en-US"/>
        </w:rPr>
      </w:pPr>
      <w:r w:rsidRPr="00C4644F">
        <w:rPr>
          <w:lang w:val="en-US"/>
        </w:rPr>
        <w:t>/etc/init.d/siproxd status</w:t>
      </w:r>
    </w:p>
    <w:p w14:paraId="3F21EAA4" w14:textId="77777777" w:rsidR="00A40E13" w:rsidRDefault="00A40E13" w:rsidP="00597CAA">
      <w:pPr>
        <w:pStyle w:val="Code"/>
        <w:rPr>
          <w:lang w:val="en-US"/>
        </w:rPr>
      </w:pPr>
    </w:p>
    <w:p w14:paraId="71CF1189" w14:textId="1A67FB46" w:rsidR="00E458DA" w:rsidRDefault="00E458DA" w:rsidP="00787780">
      <w:pPr>
        <w:pStyle w:val="berschrift3"/>
      </w:pPr>
      <w:r>
        <w:t>Uninstall Siproxd</w:t>
      </w:r>
    </w:p>
    <w:p w14:paraId="28C15055" w14:textId="239EBFE9" w:rsidR="00E458DA" w:rsidRPr="00DD7FAF" w:rsidRDefault="00E458DA" w:rsidP="00E458DA">
      <w:pPr>
        <w:pStyle w:val="Code"/>
        <w:rPr>
          <w:lang w:val="en-GB"/>
        </w:rPr>
      </w:pPr>
      <w:r w:rsidRPr="00DD7FAF">
        <w:rPr>
          <w:lang w:val="en-GB"/>
        </w:rPr>
        <w:t>curl http://hb9edi-apu-1.local.mesh:8080/filerepo/Siproxd/SIProxd_uninstaller_3.23.4_All.sh | sh</w:t>
      </w:r>
    </w:p>
    <w:p w14:paraId="4AA11BE1" w14:textId="4B860345" w:rsidR="00787780" w:rsidRDefault="00787780" w:rsidP="003B6C85">
      <w:pPr>
        <w:pStyle w:val="berschrift2"/>
      </w:pPr>
      <w:r>
        <w:t>Sipserver</w:t>
      </w:r>
    </w:p>
    <w:p w14:paraId="3B08941B" w14:textId="714FD43A" w:rsidR="00787780" w:rsidRDefault="00787780" w:rsidP="00787780">
      <w:pPr>
        <w:pStyle w:val="berschrift3"/>
      </w:pPr>
      <w:r>
        <w:t>Installation</w:t>
      </w:r>
    </w:p>
    <w:p w14:paraId="6EF2287A" w14:textId="267F7551" w:rsidR="00787780" w:rsidRDefault="00787780" w:rsidP="00787780">
      <w:r>
        <w:t>Install the two files with WebGUI (Library and sipserver):</w:t>
      </w:r>
    </w:p>
    <w:p w14:paraId="6F1CC665" w14:textId="0D77C38C" w:rsidR="00787780" w:rsidRDefault="00787780" w:rsidP="00787780">
      <w:r>
        <w:t>Hap Lite:</w:t>
      </w:r>
    </w:p>
    <w:p w14:paraId="5570D32D" w14:textId="20BB0147" w:rsidR="00787780" w:rsidRDefault="00787780" w:rsidP="00787780">
      <w:pPr>
        <w:pStyle w:val="Code"/>
      </w:pPr>
      <w:r w:rsidRPr="00787780">
        <w:t>http://hb9gvm-srv-1.local.mesh/packages/mips_24kc/aredn/</w:t>
      </w:r>
    </w:p>
    <w:p w14:paraId="6AA39871" w14:textId="58176C70" w:rsidR="00787780" w:rsidRDefault="00787780" w:rsidP="00787780">
      <w:r>
        <w:t>hap AC3:</w:t>
      </w:r>
    </w:p>
    <w:p w14:paraId="79419EA0" w14:textId="7F9F9FFD" w:rsidR="00787780" w:rsidRPr="00787780" w:rsidRDefault="00787780" w:rsidP="00787780">
      <w:pPr>
        <w:pStyle w:val="Code"/>
        <w:rPr>
          <w:lang w:val="en-GB"/>
        </w:rPr>
      </w:pPr>
      <w:r w:rsidRPr="00787780">
        <w:rPr>
          <w:lang w:val="en-GB"/>
        </w:rPr>
        <w:t>http://</w:t>
      </w:r>
      <w:r w:rsidRPr="00787780">
        <w:rPr>
          <w:lang w:val="en-GB"/>
        </w:rPr>
        <w:t xml:space="preserve"> </w:t>
      </w:r>
      <w:r w:rsidRPr="00787780">
        <w:rPr>
          <w:lang w:val="en-GB"/>
        </w:rPr>
        <w:t>hb9gvm-srv-1.local.mesh/packages/arm_cortex-a7_neon-vfpv4/aredn/</w:t>
      </w:r>
    </w:p>
    <w:p w14:paraId="604C1633" w14:textId="1D25B518" w:rsidR="003B6C85" w:rsidRDefault="003B6C85" w:rsidP="003B6C85">
      <w:pPr>
        <w:pStyle w:val="berschrift2"/>
      </w:pPr>
      <w:r>
        <w:t>Replication of Github Files</w:t>
      </w:r>
    </w:p>
    <w:p w14:paraId="237B2910" w14:textId="30BCDA9B" w:rsidR="003B6C85" w:rsidRDefault="003B6C85" w:rsidP="003B6C85">
      <w:pPr>
        <w:pStyle w:val="berschrift3"/>
      </w:pPr>
      <w:r>
        <w:t>New phonebook from Google</w:t>
      </w:r>
    </w:p>
    <w:p w14:paraId="54982FE3" w14:textId="6B39CD05" w:rsidR="00A40E13" w:rsidRPr="005A0424" w:rsidRDefault="00A40E13" w:rsidP="003B6C85">
      <w:pPr>
        <w:pStyle w:val="Code"/>
        <w:rPr>
          <w:lang w:val="en-GB"/>
        </w:rPr>
      </w:pPr>
      <w:r w:rsidRPr="005A0424">
        <w:rPr>
          <w:lang w:val="en-GB"/>
        </w:rPr>
        <w:t>http://hb9edi-apu-1.local.mesh:8080/cgi-bin/update_phonebook</w:t>
      </w:r>
    </w:p>
    <w:p w14:paraId="6F871504" w14:textId="6FE1576C" w:rsidR="003B6C85" w:rsidRDefault="003B6C85" w:rsidP="003B6C85">
      <w:pPr>
        <w:pStyle w:val="berschrift3"/>
      </w:pPr>
      <w:r>
        <w:t>Update all installation files</w:t>
      </w:r>
    </w:p>
    <w:p w14:paraId="24EE56DE" w14:textId="23552FDD" w:rsidR="003B6C85" w:rsidRPr="003B6C85" w:rsidRDefault="00000000" w:rsidP="003B6C85">
      <w:pPr>
        <w:pStyle w:val="Code"/>
        <w:rPr>
          <w:lang w:val="en-US"/>
        </w:rPr>
      </w:pPr>
      <w:hyperlink r:id="rId22" w:history="1">
        <w:r w:rsidR="003B6C85" w:rsidRPr="006773AB">
          <w:rPr>
            <w:rStyle w:val="Hyperlink"/>
            <w:lang w:val="en-US"/>
          </w:rPr>
          <w:t>http://hb9edi-apu-1.local.mesh:8080/cgi-bin/update_phonebook_installer</w:t>
        </w:r>
      </w:hyperlink>
    </w:p>
    <w:p w14:paraId="0F3075C0" w14:textId="6A130EF4" w:rsidR="003B6C85" w:rsidRPr="003B6C85" w:rsidRDefault="003B6C85" w:rsidP="003B6C85">
      <w:pPr>
        <w:pStyle w:val="berschrift3"/>
      </w:pPr>
      <w:r>
        <w:t>Show result</w:t>
      </w:r>
    </w:p>
    <w:p w14:paraId="3831E2F0" w14:textId="6B677565" w:rsidR="00A40E13" w:rsidRPr="003B6C85" w:rsidRDefault="00000000" w:rsidP="003B6C85">
      <w:pPr>
        <w:pStyle w:val="Code"/>
        <w:rPr>
          <w:lang w:val="en-US"/>
        </w:rPr>
      </w:pPr>
      <w:hyperlink r:id="rId23" w:history="1">
        <w:r w:rsidR="003B6C85" w:rsidRPr="003B6C85">
          <w:rPr>
            <w:rStyle w:val="Hyperlink"/>
            <w:lang w:val="en-US"/>
          </w:rPr>
          <w:t>http://hb9edi-apu-1.local.mesh:8080/filerepo/index.php?dir=Phonebook</w:t>
        </w:r>
      </w:hyperlink>
    </w:p>
    <w:p w14:paraId="0FB88577" w14:textId="5CA986E6" w:rsidR="00A40E13" w:rsidRDefault="005A0424" w:rsidP="005A0424">
      <w:pPr>
        <w:pStyle w:val="berschrift2"/>
      </w:pPr>
      <w:r>
        <w:t>Copy Google Sheet</w:t>
      </w:r>
    </w:p>
    <w:p w14:paraId="49EE6E4D" w14:textId="77777777" w:rsidR="005A0424" w:rsidRDefault="005A0424" w:rsidP="005A0424">
      <w:pPr>
        <w:pStyle w:val="Code"/>
        <w:rPr>
          <w:lang w:val="en-GB"/>
        </w:rPr>
      </w:pPr>
      <w:r w:rsidRPr="005A0424">
        <w:rPr>
          <w:lang w:val="en-GB"/>
        </w:rPr>
        <w:t>curl -L "https://docs.google.com/spreadsheets/d/e/2PACX-1vTZw1cwlV6pdFETvC-JnI0gPwKRwR0rBUc2XqX9V3LV1NfrB0zvhhWKmrYVS1eippbs91lMLfkeXj6-/pub?output=csv" -o /www/filerepo/Phonebook/AREDN_Phonebook.csv</w:t>
      </w:r>
    </w:p>
    <w:p w14:paraId="7D5A93D3" w14:textId="444E9CC8" w:rsidR="007F1B23" w:rsidRDefault="007F1B23" w:rsidP="007F1B23">
      <w:pPr>
        <w:rPr>
          <w:lang w:val="en-GB"/>
        </w:rPr>
      </w:pPr>
      <w:r>
        <w:rPr>
          <w:lang w:val="en-GB"/>
        </w:rPr>
        <w:t>Show software release</w:t>
      </w:r>
    </w:p>
    <w:p w14:paraId="1241CB4F" w14:textId="188C02B2" w:rsidR="007F1B23" w:rsidRDefault="007F1B23" w:rsidP="005A0424">
      <w:pPr>
        <w:pStyle w:val="Code"/>
        <w:rPr>
          <w:lang w:val="en-GB"/>
        </w:rPr>
      </w:pPr>
      <w:r w:rsidRPr="007F1B23">
        <w:rPr>
          <w:lang w:val="en-GB"/>
        </w:rPr>
        <w:t>cat /etc/openwrt_release | grep DISTRIB_RELEASE | sed -n "s/^.*'\(.*\)'.*$/\1/ p"</w:t>
      </w:r>
    </w:p>
    <w:p w14:paraId="641D7B8A" w14:textId="339CD408" w:rsidR="007F1B23" w:rsidRPr="007F1B23" w:rsidRDefault="007F1B23" w:rsidP="007F1B23">
      <w:r>
        <w:t>Show CPU architecture</w:t>
      </w:r>
    </w:p>
    <w:p w14:paraId="16EB42C6" w14:textId="38144CB8" w:rsidR="007F1B23" w:rsidRPr="005A0424" w:rsidRDefault="007F1B23" w:rsidP="005A0424">
      <w:pPr>
        <w:pStyle w:val="Code"/>
        <w:rPr>
          <w:lang w:val="en-GB"/>
        </w:rPr>
      </w:pPr>
      <w:r w:rsidRPr="007F1B23">
        <w:rPr>
          <w:lang w:val="en-GB"/>
        </w:rPr>
        <w:t>cat /etc/openwrt_release | grep DISTRIB_ARCH | sed -n "s/^.*'\(.*\)'.*$/\1/ p"</w:t>
      </w:r>
    </w:p>
    <w:sectPr w:rsidR="007F1B23" w:rsidRPr="005A042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77C65" w14:textId="77777777" w:rsidR="00C27C53" w:rsidRDefault="00C27C53" w:rsidP="00EA00F1">
      <w:pPr>
        <w:spacing w:after="0" w:line="240" w:lineRule="auto"/>
      </w:pPr>
      <w:r>
        <w:separator/>
      </w:r>
    </w:p>
  </w:endnote>
  <w:endnote w:type="continuationSeparator" w:id="0">
    <w:p w14:paraId="7CCEE02D" w14:textId="77777777" w:rsidR="00C27C53" w:rsidRDefault="00C27C53" w:rsidP="00EA0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6569" w14:textId="77777777" w:rsidR="00EA00F1" w:rsidRDefault="00EA00F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D7B75" w14:textId="77777777" w:rsidR="00EA00F1" w:rsidRDefault="00EA00F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D494" w14:textId="77777777" w:rsidR="00EA00F1" w:rsidRDefault="00EA00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BB838" w14:textId="77777777" w:rsidR="00C27C53" w:rsidRDefault="00C27C53" w:rsidP="00EA00F1">
      <w:pPr>
        <w:spacing w:after="0" w:line="240" w:lineRule="auto"/>
      </w:pPr>
      <w:r>
        <w:separator/>
      </w:r>
    </w:p>
  </w:footnote>
  <w:footnote w:type="continuationSeparator" w:id="0">
    <w:p w14:paraId="598E730F" w14:textId="77777777" w:rsidR="00C27C53" w:rsidRDefault="00C27C53" w:rsidP="00EA0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0530" w14:textId="77777777" w:rsidR="00EA00F1" w:rsidRDefault="00EA00F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730E" w14:textId="77777777" w:rsidR="00EA00F1" w:rsidRDefault="00EA00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4AC4" w14:textId="77777777" w:rsidR="00EA00F1" w:rsidRDefault="00EA00F1">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0KAWADtFbGQtAAAA"/>
  </w:docVars>
  <w:rsids>
    <w:rsidRoot w:val="00BD3628"/>
    <w:rsid w:val="00000D86"/>
    <w:rsid w:val="000868B1"/>
    <w:rsid w:val="00092DD4"/>
    <w:rsid w:val="000E1307"/>
    <w:rsid w:val="000E3D3A"/>
    <w:rsid w:val="00164B3A"/>
    <w:rsid w:val="001745FA"/>
    <w:rsid w:val="001823E9"/>
    <w:rsid w:val="001B2079"/>
    <w:rsid w:val="001B26FB"/>
    <w:rsid w:val="001B3A18"/>
    <w:rsid w:val="001C60FC"/>
    <w:rsid w:val="001E4209"/>
    <w:rsid w:val="001F23F0"/>
    <w:rsid w:val="002555B1"/>
    <w:rsid w:val="00270BFF"/>
    <w:rsid w:val="002C2A6D"/>
    <w:rsid w:val="002C5CD1"/>
    <w:rsid w:val="002F5254"/>
    <w:rsid w:val="00305249"/>
    <w:rsid w:val="00307FCD"/>
    <w:rsid w:val="00387A40"/>
    <w:rsid w:val="00390A73"/>
    <w:rsid w:val="003B6C85"/>
    <w:rsid w:val="00407EAE"/>
    <w:rsid w:val="0042775A"/>
    <w:rsid w:val="004403EB"/>
    <w:rsid w:val="004B222C"/>
    <w:rsid w:val="004B7E12"/>
    <w:rsid w:val="00513CCC"/>
    <w:rsid w:val="005242F6"/>
    <w:rsid w:val="005374E3"/>
    <w:rsid w:val="00546C76"/>
    <w:rsid w:val="00580E82"/>
    <w:rsid w:val="00597CAA"/>
    <w:rsid w:val="005A0424"/>
    <w:rsid w:val="005C5E9F"/>
    <w:rsid w:val="005E0DF8"/>
    <w:rsid w:val="00656446"/>
    <w:rsid w:val="00690D8C"/>
    <w:rsid w:val="00694A3C"/>
    <w:rsid w:val="006C0CA9"/>
    <w:rsid w:val="006E36B6"/>
    <w:rsid w:val="00732874"/>
    <w:rsid w:val="00753CDC"/>
    <w:rsid w:val="00770C70"/>
    <w:rsid w:val="00787780"/>
    <w:rsid w:val="007B03A6"/>
    <w:rsid w:val="007F1B23"/>
    <w:rsid w:val="00823D1F"/>
    <w:rsid w:val="00856F08"/>
    <w:rsid w:val="00860620"/>
    <w:rsid w:val="008621F2"/>
    <w:rsid w:val="00895A7B"/>
    <w:rsid w:val="00932DF9"/>
    <w:rsid w:val="00970DB9"/>
    <w:rsid w:val="00993A3C"/>
    <w:rsid w:val="009B31D8"/>
    <w:rsid w:val="009C030C"/>
    <w:rsid w:val="009F127B"/>
    <w:rsid w:val="009F4C11"/>
    <w:rsid w:val="009F6A32"/>
    <w:rsid w:val="00A40DFB"/>
    <w:rsid w:val="00A40E13"/>
    <w:rsid w:val="00A60563"/>
    <w:rsid w:val="00AE1DE7"/>
    <w:rsid w:val="00B02B64"/>
    <w:rsid w:val="00B2118B"/>
    <w:rsid w:val="00B32490"/>
    <w:rsid w:val="00B5210A"/>
    <w:rsid w:val="00B52729"/>
    <w:rsid w:val="00BC1286"/>
    <w:rsid w:val="00BD3628"/>
    <w:rsid w:val="00C27C53"/>
    <w:rsid w:val="00C40C4B"/>
    <w:rsid w:val="00C4644F"/>
    <w:rsid w:val="00C600C2"/>
    <w:rsid w:val="00C75186"/>
    <w:rsid w:val="00C81452"/>
    <w:rsid w:val="00D76E0C"/>
    <w:rsid w:val="00D80EE1"/>
    <w:rsid w:val="00DA7FF2"/>
    <w:rsid w:val="00DC35CF"/>
    <w:rsid w:val="00DD7FAF"/>
    <w:rsid w:val="00DE048B"/>
    <w:rsid w:val="00DE29E8"/>
    <w:rsid w:val="00E1309A"/>
    <w:rsid w:val="00E3170B"/>
    <w:rsid w:val="00E458DA"/>
    <w:rsid w:val="00EA00F1"/>
    <w:rsid w:val="00EC1BC6"/>
    <w:rsid w:val="00F919BF"/>
    <w:rsid w:val="00FA5065"/>
    <w:rsid w:val="00FC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476C"/>
  <w15:chartTrackingRefBased/>
  <w15:docId w15:val="{BF15B79D-6E58-4D60-A6AD-AC659F81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3A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B6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BD3628"/>
    <w:pPr>
      <w:pBdr>
        <w:top w:val="single" w:sz="8" w:space="1" w:color="auto"/>
        <w:left w:val="single" w:sz="8" w:space="4" w:color="auto"/>
        <w:bottom w:val="single" w:sz="8" w:space="1" w:color="auto"/>
        <w:right w:val="single" w:sz="8" w:space="4" w:color="auto"/>
      </w:pBdr>
      <w:spacing w:after="120" w:line="240" w:lineRule="auto"/>
      <w:ind w:left="284"/>
    </w:pPr>
    <w:rPr>
      <w:rFonts w:ascii="Consolas" w:hAnsi="Consolas"/>
      <w:sz w:val="20"/>
      <w:lang w:val="de-CH"/>
    </w:rPr>
  </w:style>
  <w:style w:type="character" w:customStyle="1" w:styleId="CodeZchn">
    <w:name w:val="Code Zchn"/>
    <w:basedOn w:val="Absatz-Standardschriftart"/>
    <w:link w:val="Code"/>
    <w:rsid w:val="00BD3628"/>
    <w:rPr>
      <w:rFonts w:ascii="Consolas" w:hAnsi="Consolas"/>
      <w:sz w:val="20"/>
      <w:lang w:val="de-CH"/>
    </w:rPr>
  </w:style>
  <w:style w:type="paragraph" w:styleId="Titel">
    <w:name w:val="Title"/>
    <w:basedOn w:val="Standard"/>
    <w:next w:val="Standard"/>
    <w:link w:val="TitelZchn"/>
    <w:uiPriority w:val="10"/>
    <w:qFormat/>
    <w:rsid w:val="0099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3A3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3A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A00F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EA00F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A00F1"/>
  </w:style>
  <w:style w:type="paragraph" w:styleId="Fuzeile">
    <w:name w:val="footer"/>
    <w:basedOn w:val="Standard"/>
    <w:link w:val="FuzeileZchn"/>
    <w:uiPriority w:val="99"/>
    <w:unhideWhenUsed/>
    <w:rsid w:val="00EA00F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A00F1"/>
  </w:style>
  <w:style w:type="character" w:styleId="Hyperlink">
    <w:name w:val="Hyperlink"/>
    <w:basedOn w:val="Absatz-Standardschriftart"/>
    <w:uiPriority w:val="99"/>
    <w:unhideWhenUsed/>
    <w:rsid w:val="00EA00F1"/>
    <w:rPr>
      <w:color w:val="0563C1" w:themeColor="hyperlink"/>
      <w:u w:val="single"/>
    </w:rPr>
  </w:style>
  <w:style w:type="character" w:styleId="NichtaufgelsteErwhnung">
    <w:name w:val="Unresolved Mention"/>
    <w:basedOn w:val="Absatz-Standardschriftart"/>
    <w:uiPriority w:val="99"/>
    <w:semiHidden/>
    <w:unhideWhenUsed/>
    <w:rsid w:val="00EA00F1"/>
    <w:rPr>
      <w:color w:val="605E5C"/>
      <w:shd w:val="clear" w:color="auto" w:fill="E1DFDD"/>
    </w:rPr>
  </w:style>
  <w:style w:type="paragraph" w:styleId="KeinLeerraum">
    <w:name w:val="No Spacing"/>
    <w:uiPriority w:val="1"/>
    <w:qFormat/>
    <w:rsid w:val="00164B3A"/>
    <w:pPr>
      <w:spacing w:after="0" w:line="240" w:lineRule="auto"/>
    </w:pPr>
  </w:style>
  <w:style w:type="character" w:styleId="BesuchterLink">
    <w:name w:val="FollowedHyperlink"/>
    <w:basedOn w:val="Absatz-Standardschriftart"/>
    <w:uiPriority w:val="99"/>
    <w:semiHidden/>
    <w:unhideWhenUsed/>
    <w:rsid w:val="00C4644F"/>
    <w:rPr>
      <w:color w:val="954F72" w:themeColor="followedHyperlink"/>
      <w:u w:val="single"/>
    </w:rPr>
  </w:style>
  <w:style w:type="character" w:customStyle="1" w:styleId="berschrift3Zchn">
    <w:name w:val="Überschrift 3 Zchn"/>
    <w:basedOn w:val="Absatz-Standardschriftart"/>
    <w:link w:val="berschrift3"/>
    <w:uiPriority w:val="9"/>
    <w:rsid w:val="003B6C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downloads.openwrt.org/releases/19.07.0/packages/arm_cortex-a7_neon-vfpv4/packages/nano_6.2-1_arm_cortex-a7_neon-vfpv4.ipk" TargetMode="External"/><Relationship Id="rId7" Type="http://schemas.openxmlformats.org/officeDocument/2006/relationships/hyperlink" Target="mailto:178230@178230.local.mesh" TargetMode="External"/><Relationship Id="rId12" Type="http://schemas.openxmlformats.org/officeDocument/2006/relationships/image" Target="media/image4.png"/><Relationship Id="rId17" Type="http://schemas.openxmlformats.org/officeDocument/2006/relationships/hyperlink" Target="http://localnode.local.mesh/phonebook_yealink_pbx.xml"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hyperlink" Target="https://downloads.openwrt.org/releases/19.07.0/packages/arm_cortex-a7_neon-vfpv4/base/libncurses6_6.1-5_arm_cortex-a7_neon-vfpv4.ipk" TargetMode="External"/><Relationship Id="rId29"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docs.google.com/spreadsheets/d/1g33BHSXMC8T4Cmfz_Zq-XxtPP17dtEBexF2i4KKe_Mc/edit?usp=sharing" TargetMode="Externa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hb9edi-apu-1.local.mesh:8080/filerepo/index.php?dir=Phonebook"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downloads.openwrt.org/releases/19.07.0/packages/arm_cortex-a7_neon-vfpv4/base/terminfo_6.1-5_arm_cortex-a7_neon-vfpv4.ipk"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mobaxterm.mobatek.net/download.html" TargetMode="External"/><Relationship Id="rId14" Type="http://schemas.openxmlformats.org/officeDocument/2006/relationships/image" Target="media/image6.png"/><Relationship Id="rId22" Type="http://schemas.openxmlformats.org/officeDocument/2006/relationships/hyperlink" Target="http://hb9edi-apu-1.local.mesh:8080/cgi-bin/update_phonebook_installer" TargetMode="External"/><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Code.dotx</Template>
  <TotalTime>0</TotalTime>
  <Pages>9</Pages>
  <Words>1471</Words>
  <Characters>8388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29</cp:revision>
  <cp:lastPrinted>2023-08-09T19:42:00Z</cp:lastPrinted>
  <dcterms:created xsi:type="dcterms:W3CDTF">2023-07-26T20:45:00Z</dcterms:created>
  <dcterms:modified xsi:type="dcterms:W3CDTF">2023-08-22T06:37:00Z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df47c53d9d7817054e2c3d189765fe930436a771de813d3c69be01ca4d906be7</vt:lpwstr>
  </property>
</Properties>
</file>