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w:t>
      </w:r>
      <w:proofErr w:type="gramStart"/>
      <w:r>
        <w:rPr>
          <w:lang w:val="en-GB"/>
        </w:rPr>
        <w:t>have to</w:t>
      </w:r>
      <w:proofErr w:type="gramEnd"/>
      <w:r>
        <w:rPr>
          <w:lang w:val="en-GB"/>
        </w:rPr>
        <w:t xml:space="preserve"> get their phonebook files from the hap router they are connected to. </w:t>
      </w:r>
      <w:proofErr w:type="gramStart"/>
      <w:r>
        <w:rPr>
          <w:lang w:val="en-GB"/>
        </w:rPr>
        <w:t>So</w:t>
      </w:r>
      <w:proofErr w:type="gramEnd"/>
      <w:r>
        <w:rPr>
          <w:lang w:val="en-GB"/>
        </w:rPr>
        <w:t xml:space="preserve">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proofErr w:type="spellStart"/>
      <w:r w:rsidR="001823E9">
        <w:rPr>
          <w:lang w:val="en-GB"/>
        </w:rPr>
        <w:t>f</w:t>
      </w:r>
      <w:proofErr w:type="spellEnd"/>
      <w:r w:rsidR="001823E9">
        <w:rPr>
          <w:lang w:val="en-GB"/>
        </w:rPr>
        <w:t xml:space="preserve"> you want or need to operate a PBX, the address is just a phone number like 178230. In Switzerland, we use the “</w:t>
      </w:r>
      <w:proofErr w:type="spellStart"/>
      <w:r w:rsidR="001823E9">
        <w:rPr>
          <w:lang w:val="en-GB"/>
        </w:rPr>
        <w:t>Postleitzahl</w:t>
      </w:r>
      <w:proofErr w:type="spellEnd"/>
      <w:r w:rsidR="001823E9">
        <w:rPr>
          <w:lang w:val="en-GB"/>
        </w:rPr>
        <w:t xml:space="preserve">”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 xml:space="preserve">On our router, we </w:t>
      </w:r>
      <w:proofErr w:type="gramStart"/>
      <w:r>
        <w:rPr>
          <w:lang w:val="en-GB"/>
        </w:rPr>
        <w:t>have to</w:t>
      </w:r>
      <w:proofErr w:type="gramEnd"/>
      <w:r>
        <w:rPr>
          <w:lang w:val="en-GB"/>
        </w:rPr>
        <w:t xml:space="preserve">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w:t>
      </w:r>
      <w:proofErr w:type="spellStart"/>
      <w:r w:rsidRPr="001823E9">
        <w:rPr>
          <w:lang w:val="en-GB"/>
        </w:rPr>
        <w:t>arednstack</w:t>
      </w:r>
      <w:proofErr w:type="spellEnd"/>
      <w:r w:rsidRPr="001823E9">
        <w:rPr>
          <w:lang w:val="en-GB"/>
        </w:rPr>
        <w:t>/phonebook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proofErr w:type="gramStart"/>
      <w:r>
        <w:rPr>
          <w:lang w:val="en-GB"/>
        </w:rPr>
        <w:t>The ”</w:t>
      </w:r>
      <w:proofErr w:type="gramEnd"/>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w:t>
      </w:r>
      <w:proofErr w:type="spellStart"/>
      <w:r w:rsidR="002C2A6D" w:rsidRPr="001823E9">
        <w:rPr>
          <w:lang w:val="en-GB"/>
        </w:rPr>
        <w:t>arednstack</w:t>
      </w:r>
      <w:proofErr w:type="spellEnd"/>
      <w:r w:rsidR="002C2A6D" w:rsidRPr="001823E9">
        <w:rPr>
          <w:lang w:val="en-GB"/>
        </w:rPr>
        <w:t>/phonebook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proofErr w:type="spellStart"/>
      <w:r w:rsidRPr="001F23F0">
        <w:rPr>
          <w:lang w:val="en-GB"/>
        </w:rPr>
        <w:t>download_directory_direct</w:t>
      </w:r>
      <w:proofErr w:type="spellEnd"/>
      <w:r w:rsidRPr="001F23F0">
        <w:rPr>
          <w:lang w:val="en-GB"/>
        </w:rPr>
        <w:t>=YES</w:t>
      </w:r>
    </w:p>
    <w:p w14:paraId="2428B5A0" w14:textId="77777777" w:rsidR="00932DF9" w:rsidRPr="001F23F0" w:rsidRDefault="00932DF9" w:rsidP="00932DF9">
      <w:pPr>
        <w:pStyle w:val="Code"/>
        <w:rPr>
          <w:lang w:val="en-GB"/>
        </w:rPr>
      </w:pPr>
      <w:proofErr w:type="spellStart"/>
      <w:r w:rsidRPr="001F23F0">
        <w:rPr>
          <w:lang w:val="en-GB"/>
        </w:rPr>
        <w:t>download_directory_pbx</w:t>
      </w:r>
      <w:proofErr w:type="spellEnd"/>
      <w:r w:rsidRPr="001F23F0">
        <w:rPr>
          <w:lang w:val="en-GB"/>
        </w:rPr>
        <w:t>=YES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proofErr w:type="spellStart"/>
      <w:r w:rsidRPr="001F23F0">
        <w:rPr>
          <w:lang w:val="en-GB"/>
        </w:rPr>
        <w:t>create_yealink</w:t>
      </w:r>
      <w:proofErr w:type="spellEnd"/>
      <w:r w:rsidRPr="001F23F0">
        <w:rPr>
          <w:lang w:val="en-GB"/>
        </w:rPr>
        <w:t>=YES</w:t>
      </w:r>
    </w:p>
    <w:p w14:paraId="22109912" w14:textId="77777777" w:rsidR="00932DF9" w:rsidRPr="001F23F0" w:rsidRDefault="00932DF9" w:rsidP="00932DF9">
      <w:pPr>
        <w:pStyle w:val="Code"/>
        <w:rPr>
          <w:lang w:val="en-GB"/>
        </w:rPr>
      </w:pPr>
      <w:proofErr w:type="spellStart"/>
      <w:r w:rsidRPr="001F23F0">
        <w:rPr>
          <w:lang w:val="en-GB"/>
        </w:rPr>
        <w:t>create_cisco</w:t>
      </w:r>
      <w:proofErr w:type="spellEnd"/>
      <w:r w:rsidRPr="001F23F0">
        <w:rPr>
          <w:lang w:val="en-GB"/>
        </w:rPr>
        <w:t>=NO</w:t>
      </w:r>
    </w:p>
    <w:p w14:paraId="71CD12B0" w14:textId="77777777" w:rsidR="00932DF9" w:rsidRDefault="00932DF9" w:rsidP="00932DF9">
      <w:pPr>
        <w:pStyle w:val="Code"/>
        <w:rPr>
          <w:lang w:val="en-GB"/>
        </w:rPr>
      </w:pPr>
      <w:proofErr w:type="spellStart"/>
      <w:r w:rsidRPr="001F23F0">
        <w:rPr>
          <w:lang w:val="en-GB"/>
        </w:rPr>
        <w:t>create_noname</w:t>
      </w:r>
      <w:proofErr w:type="spellEnd"/>
      <w:r w:rsidRPr="001F23F0">
        <w:rPr>
          <w:lang w:val="en-GB"/>
        </w:rPr>
        <w:t>=NO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proofErr w:type="gramStart"/>
      <w:r>
        <w:rPr>
          <w:lang w:val="en-GB"/>
        </w:rPr>
        <w:t>Yes</w:t>
      </w:r>
      <w:proofErr w:type="gramEnd"/>
      <w:r>
        <w:rPr>
          <w:lang w:val="en-GB"/>
        </w:rPr>
        <w:t xml:space="preserve"> means that a file for the purpose is generated (example: </w:t>
      </w:r>
      <w:proofErr w:type="spellStart"/>
      <w:r w:rsidRPr="001E4209">
        <w:rPr>
          <w:lang w:val="en-GB"/>
        </w:rPr>
        <w:t>download_directory_direct</w:t>
      </w:r>
      <w:proofErr w:type="spellEnd"/>
      <w:r w:rsidRPr="001E4209">
        <w:rPr>
          <w:lang w:val="en-GB"/>
        </w:rPr>
        <w: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w:t>
      </w:r>
      <w:proofErr w:type="spellStart"/>
      <w:r>
        <w:rPr>
          <w:lang w:val="en-GB"/>
        </w:rPr>
        <w:t>ssh</w:t>
      </w:r>
      <w:proofErr w:type="spellEnd"/>
      <w:r>
        <w:rPr>
          <w:lang w:val="en-GB"/>
        </w:rPr>
        <w:t xml:space="preserve"> into your router (address: </w:t>
      </w:r>
      <w:proofErr w:type="spellStart"/>
      <w:proofErr w:type="gramStart"/>
      <w:r>
        <w:rPr>
          <w:lang w:val="en-GB"/>
        </w:rPr>
        <w:t>localnode.local</w:t>
      </w:r>
      <w:proofErr w:type="gramEnd"/>
      <w:r>
        <w:rPr>
          <w:lang w:val="en-GB"/>
        </w:rPr>
        <w:t>.mesh</w:t>
      </w:r>
      <w:proofErr w:type="spellEnd"/>
      <w:r>
        <w:rPr>
          <w:lang w:val="en-GB"/>
        </w:rPr>
        <w:t xml:space="preserve">) using </w:t>
      </w:r>
      <w:proofErr w:type="spellStart"/>
      <w:r>
        <w:rPr>
          <w:lang w:val="en-GB"/>
        </w:rPr>
        <w:t>mobaXterm</w:t>
      </w:r>
      <w:proofErr w:type="spellEnd"/>
      <w:r>
        <w:rPr>
          <w:lang w:val="en-GB"/>
        </w:rPr>
        <w:t xml:space="preserve">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 xml:space="preserve">Example: </w:t>
      </w:r>
      <w:proofErr w:type="spellStart"/>
      <w:r>
        <w:rPr>
          <w:lang w:val="en-GB"/>
        </w:rPr>
        <w:t>MobaXterm</w:t>
      </w:r>
      <w:proofErr w:type="spellEnd"/>
      <w:r>
        <w:rPr>
          <w:lang w:val="en-GB"/>
        </w:rPr>
        <w:t xml:space="preserve">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w:t>
      </w:r>
      <w:proofErr w:type="spellStart"/>
      <w:r w:rsidRPr="002C2A6D">
        <w:rPr>
          <w:color w:val="FF0000"/>
          <w:sz w:val="24"/>
          <w:szCs w:val="24"/>
          <w:lang w:val="en-GB"/>
        </w:rPr>
        <w:t>SwissDigitalNet</w:t>
      </w:r>
      <w:proofErr w:type="spellEnd"/>
      <w:r w:rsidRPr="002C2A6D">
        <w:rPr>
          <w:color w:val="FF0000"/>
          <w:sz w:val="24"/>
          <w:szCs w:val="24"/>
          <w:lang w:val="en-GB"/>
        </w:rPr>
        <w:t>), usually via a tunnel.</w:t>
      </w:r>
    </w:p>
    <w:p w14:paraId="329D5821" w14:textId="6C69EFBE" w:rsidR="00C40C4B" w:rsidRDefault="00C40C4B" w:rsidP="00387A40">
      <w:pPr>
        <w:rPr>
          <w:color w:val="FF0000"/>
          <w:sz w:val="24"/>
          <w:szCs w:val="24"/>
          <w:lang w:val="en-GB"/>
        </w:rPr>
      </w:pPr>
      <w:r>
        <w:rPr>
          <w:color w:val="FF0000"/>
          <w:sz w:val="24"/>
          <w:szCs w:val="24"/>
          <w:lang w:val="en-GB"/>
        </w:rPr>
        <w:t xml:space="preserve">If you did not change your crontab, please </w:t>
      </w:r>
      <w:proofErr w:type="gramStart"/>
      <w:r>
        <w:rPr>
          <w:color w:val="FF0000"/>
          <w:sz w:val="24"/>
          <w:szCs w:val="24"/>
          <w:lang w:val="en-GB"/>
        </w:rPr>
        <w:t>enter</w:t>
      </w:r>
      <w:proofErr w:type="gramEnd"/>
      <w:r>
        <w:rPr>
          <w:color w:val="FF0000"/>
          <w:sz w:val="24"/>
          <w:szCs w:val="24"/>
          <w:lang w:val="en-GB"/>
        </w:rPr>
        <w:t xml:space="preserve"> </w:t>
      </w:r>
    </w:p>
    <w:p w14:paraId="4394633C" w14:textId="338AAB34" w:rsidR="00C40C4B" w:rsidRPr="00E1309A" w:rsidRDefault="00656446" w:rsidP="00C40C4B">
      <w:pPr>
        <w:pStyle w:val="Code"/>
        <w:rPr>
          <w:lang w:val="en-GB"/>
        </w:rPr>
      </w:pPr>
      <w:r>
        <w:rPr>
          <w:lang w:val="en-GB"/>
        </w:rPr>
        <w:t>c</w:t>
      </w:r>
      <w:r w:rsidR="00C40C4B" w:rsidRPr="00E1309A">
        <w:rPr>
          <w:lang w:val="en-GB"/>
        </w:rPr>
        <w:t>rontab -l</w:t>
      </w:r>
    </w:p>
    <w:p w14:paraId="26AED699" w14:textId="020DF3C1" w:rsidR="00BC1286" w:rsidRDefault="00C40C4B" w:rsidP="00387A40">
      <w:pPr>
        <w:rPr>
          <w:lang w:val="en-GB"/>
        </w:rPr>
      </w:pPr>
      <w:r>
        <w:rPr>
          <w:lang w:val="en-GB"/>
        </w:rPr>
        <w:lastRenderedPageBreak/>
        <w:t>Before w</w:t>
      </w:r>
      <w:r w:rsidR="00BC1286">
        <w:rPr>
          <w:lang w:val="en-GB"/>
        </w:rPr>
        <w:t xml:space="preserve">e run </w:t>
      </w:r>
      <w:r w:rsidR="00BC1286" w:rsidRPr="00BC1286">
        <w:rPr>
          <w:lang w:val="en-GB"/>
        </w:rPr>
        <w:t>phonebook_installer</w:t>
      </w:r>
      <w:r w:rsidR="00BC1286">
        <w:rPr>
          <w:lang w:val="en-GB"/>
        </w:rPr>
        <w:t>.sh</w:t>
      </w:r>
      <w:r>
        <w:rPr>
          <w:lang w:val="en-GB"/>
        </w:rPr>
        <w:t>:</w:t>
      </w:r>
    </w:p>
    <w:p w14:paraId="6C83441A" w14:textId="4F47778B" w:rsidR="00C600C2" w:rsidRPr="006C0CA9" w:rsidRDefault="00B52729" w:rsidP="00C600C2">
      <w:pPr>
        <w:pStyle w:val="Code"/>
        <w:rPr>
          <w:lang w:val="en-GB"/>
        </w:rPr>
      </w:pPr>
      <w:r w:rsidRPr="00B52729">
        <w:rPr>
          <w:lang w:val="en-GB"/>
        </w:rPr>
        <w:t xml:space="preserve">curl http://hb9edi-apu-1.local.mesh:8080/filerepo/Phonebook/phonebook_installer.sh | </w:t>
      </w:r>
      <w:proofErr w:type="spellStart"/>
      <w:r w:rsidRPr="00B52729">
        <w:rPr>
          <w:lang w:val="en-GB"/>
        </w:rPr>
        <w:t>sh</w:t>
      </w:r>
      <w:proofErr w:type="spellEnd"/>
      <w:r w:rsidRPr="00B52729">
        <w:rPr>
          <w:lang w:val="en-GB"/>
        </w:rPr>
        <w:t xml:space="preserve"> -s http://hb9edi-apu-1.local.mesh:8080/filerepo/Phonebook/</w:t>
      </w:r>
      <w:r w:rsidR="00C600C2" w:rsidRPr="006C0CA9">
        <w:rPr>
          <w:lang w:val="en-GB"/>
        </w:rPr>
        <w:t xml:space="preserve"> </w:t>
      </w:r>
    </w:p>
    <w:p w14:paraId="14FBFCFB" w14:textId="310329CC" w:rsidR="00164B3A" w:rsidRPr="001F23F0" w:rsidRDefault="00164B3A" w:rsidP="001F23F0">
      <w:pPr>
        <w:rPr>
          <w:lang w:val="en-GB"/>
        </w:rPr>
      </w:pPr>
      <w:bookmarkStart w:id="0" w:name="_Hlk141000119"/>
      <w:r w:rsidRPr="001F23F0">
        <w:rPr>
          <w:lang w:val="en-GB"/>
        </w:rPr>
        <w:t xml:space="preserve">(Please replace </w:t>
      </w:r>
      <w:r w:rsidR="00C600C2">
        <w:rPr>
          <w:lang w:val="en-GB"/>
        </w:rPr>
        <w:t>“</w:t>
      </w:r>
      <w:r w:rsidR="00C600C2" w:rsidRPr="00C600C2">
        <w:rPr>
          <w:lang w:val="en-GB"/>
        </w:rPr>
        <w:t>http://hb9edi-apu-1.local.mesh:8080/</w:t>
      </w:r>
      <w:proofErr w:type="spellStart"/>
      <w:r w:rsidR="00C600C2" w:rsidRPr="00C600C2">
        <w:rPr>
          <w:lang w:val="en-GB"/>
        </w:rPr>
        <w:t>filerepo</w:t>
      </w:r>
      <w:proofErr w:type="spellEnd"/>
      <w:r w:rsidR="00C600C2" w:rsidRPr="00C600C2">
        <w:rPr>
          <w:lang w:val="en-GB"/>
        </w:rPr>
        <w:t xml:space="preserve">/Phonebook </w:t>
      </w:r>
      <w:proofErr w:type="gramStart"/>
      <w:r w:rsidR="00C600C2">
        <w:rPr>
          <w:lang w:val="en-GB"/>
        </w:rPr>
        <w:t xml:space="preserve">“ </w:t>
      </w:r>
      <w:r w:rsidRPr="001F23F0">
        <w:rPr>
          <w:lang w:val="en-GB"/>
        </w:rPr>
        <w:t>with</w:t>
      </w:r>
      <w:proofErr w:type="gramEnd"/>
      <w:r w:rsidRPr="001F23F0">
        <w:rPr>
          <w:lang w:val="en-GB"/>
        </w:rPr>
        <w:t xml:space="preserve">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w:t>
      </w:r>
      <w:proofErr w:type="spellStart"/>
      <w:r w:rsidR="00E3170B">
        <w:t>etc</w:t>
      </w:r>
      <w:proofErr w:type="spellEnd"/>
      <w:r w:rsidR="00E3170B">
        <w:t>/</w:t>
      </w:r>
      <w:proofErr w:type="spellStart"/>
      <w:r w:rsidR="00E3170B">
        <w:t>cron.daily</w:t>
      </w:r>
      <w:proofErr w:type="spellEnd"/>
      <w:r w:rsidR="00E3170B">
        <w:t xml:space="preserve">/, you should see the </w:t>
      </w:r>
      <w:proofErr w:type="spellStart"/>
      <w:r w:rsidR="00E3170B">
        <w:t>download_phonebook</w:t>
      </w:r>
      <w:proofErr w:type="spellEnd"/>
      <w:r w:rsidR="00E3170B">
        <w:t xml:space="preserve">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 xml:space="preserve">Add one or two files into the “remote phonebook” of your telephone. Make sure you do this only when the telephone is connected to a router where you installed the appropriate </w:t>
      </w:r>
      <w:proofErr w:type="gramStart"/>
      <w:r>
        <w:rPr>
          <w:lang w:val="en-GB"/>
        </w:rPr>
        <w:t>phonebooks</w:t>
      </w:r>
      <w:proofErr w:type="gramEnd"/>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w:t>
      </w:r>
      <w:proofErr w:type="gramStart"/>
      <w:r>
        <w:rPr>
          <w:lang w:val="en-GB"/>
        </w:rPr>
        <w:t>test</w:t>
      </w:r>
      <w:proofErr w:type="gramEnd"/>
    </w:p>
    <w:p w14:paraId="7B52AA4B" w14:textId="2E16F5EE" w:rsidR="00C600C2" w:rsidRDefault="002C5CD1" w:rsidP="002C5CD1">
      <w:pPr>
        <w:pStyle w:val="berschrift1"/>
      </w:pPr>
      <w:r>
        <w:t xml:space="preserve">Install </w:t>
      </w:r>
      <w:proofErr w:type="spellStart"/>
      <w:r>
        <w:t>SIPprox</w:t>
      </w:r>
      <w:r w:rsidR="00390A73">
        <w:t>d</w:t>
      </w:r>
      <w:proofErr w:type="spellEnd"/>
      <w:r>
        <w:t xml:space="preserve"> on your </w:t>
      </w:r>
      <w:r w:rsidR="00C75186">
        <w:t xml:space="preserve">hap </w:t>
      </w:r>
      <w:r>
        <w:t>Router</w:t>
      </w:r>
      <w:r w:rsidR="00C75186">
        <w:t xml:space="preserve"> (only ac2 for the moment)</w:t>
      </w:r>
    </w:p>
    <w:p w14:paraId="3C9D5986" w14:textId="42524C79" w:rsidR="00C600C2" w:rsidRDefault="002C5CD1" w:rsidP="00C600C2">
      <w:r>
        <w:t xml:space="preserve">Yealink phones need to be registered to a SIP server to work properly with the phone books. If you have no PBX available, you can install </w:t>
      </w:r>
      <w:proofErr w:type="spellStart"/>
      <w:r>
        <w:t>SIPproxy</w:t>
      </w:r>
      <w:proofErr w:type="spellEnd"/>
      <w:r>
        <w:t xml:space="preserve"> on your hap router and connect your </w:t>
      </w:r>
      <w:proofErr w:type="spellStart"/>
      <w:r>
        <w:t>Yealinks</w:t>
      </w:r>
      <w:proofErr w:type="spellEnd"/>
      <w:r>
        <w:t xml:space="preserve"> to this server.</w:t>
      </w:r>
      <w:r w:rsidR="00770C70">
        <w:t xml:space="preserve"> If you want to use a PBX, configure the account as usual. Then, you have the single point of failure (if the connection to the PBX is lost).</w:t>
      </w:r>
    </w:p>
    <w:p w14:paraId="1A5EF36B" w14:textId="77777777" w:rsidR="00270BFF" w:rsidRDefault="00270BFF" w:rsidP="00270BFF">
      <w:pPr>
        <w:pStyle w:val="Code"/>
      </w:pPr>
      <w:r w:rsidRPr="00270BFF">
        <w:t xml:space="preserve">curl http://hb9edi-apu-1.local.mesh:8080/filerepo/Siproxd/SIProxd_installer_3.23.4_Mikrotik_HAP_lite.sh | </w:t>
      </w:r>
      <w:proofErr w:type="spellStart"/>
      <w:r w:rsidRPr="00270BFF">
        <w:t>sh</w:t>
      </w:r>
      <w:proofErr w:type="spellEnd"/>
      <w:r w:rsidRPr="00270BFF">
        <w:t xml:space="preserve"> </w:t>
      </w:r>
    </w:p>
    <w:p w14:paraId="6C39A851" w14:textId="67E013A8" w:rsidR="00C600C2" w:rsidRDefault="002C5CD1" w:rsidP="00C600C2">
      <w:pPr>
        <w:rPr>
          <w:lang w:val="en-GB"/>
        </w:rPr>
      </w:pPr>
      <w:r w:rsidRPr="002C5CD1">
        <w:rPr>
          <w:lang w:val="en-GB"/>
        </w:rPr>
        <w:t>(Please replace “http://hb9edi-apu-1.local.mesh:8080/</w:t>
      </w:r>
      <w:proofErr w:type="spellStart"/>
      <w:r w:rsidRPr="002C5CD1">
        <w:rPr>
          <w:lang w:val="en-GB"/>
        </w:rPr>
        <w:t>filerepo</w:t>
      </w:r>
      <w:proofErr w:type="spellEnd"/>
      <w:r w:rsidRPr="002C5CD1">
        <w:rPr>
          <w:lang w:val="en-GB"/>
        </w:rPr>
        <w:t xml:space="preserve">/Phonebook </w:t>
      </w:r>
      <w:proofErr w:type="gramStart"/>
      <w:r w:rsidRPr="002C5CD1">
        <w:rPr>
          <w:lang w:val="en-GB"/>
        </w:rPr>
        <w:t>“ with</w:t>
      </w:r>
      <w:proofErr w:type="gramEnd"/>
      <w:r w:rsidRPr="002C5CD1">
        <w:rPr>
          <w:lang w:val="en-GB"/>
        </w:rPr>
        <w:t xml:space="preserve"> the address of your web server)</w:t>
      </w:r>
    </w:p>
    <w:p w14:paraId="44563120" w14:textId="3FC70F3A" w:rsidR="002C5CD1" w:rsidRDefault="002C5CD1" w:rsidP="00C600C2">
      <w:pPr>
        <w:rPr>
          <w:lang w:val="en-GB"/>
        </w:rPr>
      </w:pPr>
      <w:r>
        <w:rPr>
          <w:lang w:val="en-GB"/>
        </w:rPr>
        <w:t>Add “</w:t>
      </w:r>
      <w:proofErr w:type="spellStart"/>
      <w:proofErr w:type="gramStart"/>
      <w:r>
        <w:rPr>
          <w:lang w:val="en-GB"/>
        </w:rPr>
        <w:t>localnode.local</w:t>
      </w:r>
      <w:proofErr w:type="gramEnd"/>
      <w:r>
        <w:rPr>
          <w:lang w:val="en-GB"/>
        </w:rPr>
        <w:t>.mesh</w:t>
      </w:r>
      <w:proofErr w:type="spellEnd"/>
      <w:r>
        <w:rPr>
          <w:lang w:val="en-GB"/>
        </w:rPr>
        <w:t>”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4D88E674" w:rsidR="00770C70" w:rsidRDefault="00770C70" w:rsidP="00C600C2">
      <w:pPr>
        <w:rPr>
          <w:lang w:val="en-GB"/>
        </w:rPr>
      </w:pPr>
      <w:r>
        <w:rPr>
          <w:lang w:val="en-GB"/>
        </w:rPr>
        <w:t>Check if your phone is registered.</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 xml:space="preserve">Now your telephones attached to </w:t>
      </w:r>
      <w:proofErr w:type="spellStart"/>
      <w:r>
        <w:rPr>
          <w:lang w:val="en-GB"/>
        </w:rPr>
        <w:t>tis</w:t>
      </w:r>
      <w:proofErr w:type="spellEnd"/>
      <w:r>
        <w:rPr>
          <w:lang w:val="en-GB"/>
        </w:rPr>
        <w:t xml:space="preserve"> </w:t>
      </w:r>
      <w:proofErr w:type="gramStart"/>
      <w:r>
        <w:rPr>
          <w:lang w:val="en-GB"/>
        </w:rPr>
        <w:t>particular router</w:t>
      </w:r>
      <w:proofErr w:type="gramEnd"/>
      <w:r>
        <w:rPr>
          <w:lang w:val="en-GB"/>
        </w:rPr>
        <w:t xml:space="preserve">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w:t>
      </w:r>
      <w:proofErr w:type="gramStart"/>
      <w:r w:rsidR="00895A7B">
        <w:rPr>
          <w:lang w:val="en-GB"/>
        </w:rPr>
        <w:t>ac3</w:t>
      </w:r>
      <w:proofErr w:type="gramEnd"/>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386D3785" w14:textId="432CE80D" w:rsidR="001B3A18" w:rsidRDefault="00000000" w:rsidP="001B3A18">
      <w:pPr>
        <w:rPr>
          <w:lang w:val="en-GB"/>
        </w:rPr>
      </w:pPr>
      <w:hyperlink r:id="rId20" w:history="1">
        <w:r w:rsidR="001B3A18" w:rsidRPr="00BF4828">
          <w:rPr>
            <w:rStyle w:val="Hyperlink"/>
            <w:lang w:val="en-GB"/>
          </w:rPr>
          <w:t>https://downloads.openwrt.org/releases/19.07.0/packages/arm_cortex-a7_neon-vfpv4/packages/nano_6.2-1_arm_cortex-a7_neon-vfpv4.ipk</w:t>
        </w:r>
      </w:hyperlink>
    </w:p>
    <w:p w14:paraId="35026A9A" w14:textId="624E0407" w:rsidR="001B3A18" w:rsidRDefault="00000000" w:rsidP="001B3A18">
      <w:pPr>
        <w:rPr>
          <w:lang w:val="en-GB"/>
        </w:rPr>
      </w:pPr>
      <w:hyperlink r:id="rId21" w:history="1">
        <w:r w:rsidR="001B3A18" w:rsidRPr="00BF4828">
          <w:rPr>
            <w:rStyle w:val="Hyperlink"/>
            <w:lang w:val="en-GB"/>
          </w:rPr>
          <w:t>https://downloads.openwrt.org/releases/19.07.0/packages/arm_cortex-a7_neon-vfpv4/packages/nano_6.2-1_arm_cortex-a7_neon-vfpv4.ipk</w:t>
        </w:r>
      </w:hyperlink>
    </w:p>
    <w:p w14:paraId="0601807D" w14:textId="57A00F3B" w:rsidR="001B3A18" w:rsidRDefault="00000000" w:rsidP="001B3A18">
      <w:pPr>
        <w:rPr>
          <w:lang w:val="en-GB"/>
        </w:rPr>
      </w:pPr>
      <w:hyperlink r:id="rId22" w:history="1">
        <w:r w:rsidR="001B3A18" w:rsidRPr="00BF4828">
          <w:rPr>
            <w:rStyle w:val="Hyperlink"/>
            <w:lang w:val="en-GB"/>
          </w:rPr>
          <w:t>https://downloads.openwrt.org/releases/19.07.0/packages/arm_cortex-a7_neon-vfpv4/base/libncurses6_6.1-5_arm_cortex-a7_neon-vfpv4.ipk</w:t>
        </w:r>
      </w:hyperlink>
    </w:p>
    <w:p w14:paraId="28AE3E8E" w14:textId="5A74E7A3" w:rsidR="001B3A18" w:rsidRPr="002C2A6D" w:rsidRDefault="00597CAA" w:rsidP="00895A7B">
      <w:pPr>
        <w:pStyle w:val="berschrift2"/>
        <w:rPr>
          <w:lang w:val="de-CH"/>
        </w:rPr>
      </w:pPr>
      <w:proofErr w:type="spellStart"/>
      <w:r w:rsidRPr="002C2A6D">
        <w:rPr>
          <w:lang w:val="de-CH"/>
        </w:rPr>
        <w:t>Install</w:t>
      </w:r>
      <w:proofErr w:type="spellEnd"/>
      <w:r w:rsidRPr="002C2A6D">
        <w:rPr>
          <w:lang w:val="de-CH"/>
        </w:rPr>
        <w:t xml:space="preserve"> </w:t>
      </w:r>
      <w:proofErr w:type="spellStart"/>
      <w:r w:rsidR="001B3A18" w:rsidRPr="002C2A6D">
        <w:rPr>
          <w:lang w:val="de-CH"/>
        </w:rPr>
        <w:t>SIPproxy</w:t>
      </w:r>
      <w:proofErr w:type="spellEnd"/>
    </w:p>
    <w:p w14:paraId="39EF8494" w14:textId="743541FC" w:rsidR="001B3A18" w:rsidRPr="002C2A6D" w:rsidRDefault="00000000" w:rsidP="001B3A18">
      <w:pPr>
        <w:rPr>
          <w:lang w:val="de-CH"/>
        </w:rPr>
      </w:pPr>
      <w:hyperlink r:id="rId23" w:history="1">
        <w:r w:rsidR="001B3A18" w:rsidRPr="002C2A6D">
          <w:rPr>
            <w:rStyle w:val="Hyperlink"/>
            <w:lang w:val="de-CH"/>
          </w:rPr>
          <w:t>https://downloads.openwrt.org/releases/19.07.0/packages/arm_cortex-a7_neon-vfpv4/</w:t>
        </w:r>
      </w:hyperlink>
    </w:p>
    <w:p w14:paraId="176937F9" w14:textId="1AF8DCAA" w:rsidR="001B3A18" w:rsidRDefault="00000000" w:rsidP="001B3A18">
      <w:pPr>
        <w:rPr>
          <w:rStyle w:val="Hyperlink"/>
          <w:lang w:val="de-CH"/>
        </w:rPr>
      </w:pPr>
      <w:hyperlink r:id="rId24" w:history="1">
        <w:r w:rsidR="001B3A18" w:rsidRPr="002C2A6D">
          <w:rPr>
            <w:rStyle w:val="Hyperlink"/>
            <w:lang w:val="de-CH"/>
          </w:rPr>
          <w:t>https://downloads.openwrt.org/releases/19.07.0/packages/arm_cortex-a7_neon-vfpv4/base/libltdl7_2.4.6-2_arm_cortex-a7_neon-vfpv4.ipk</w:t>
        </w:r>
      </w:hyperlink>
    </w:p>
    <w:p w14:paraId="5BFB46F2" w14:textId="6002A6BC" w:rsidR="00C4644F" w:rsidRDefault="00000000" w:rsidP="001B3A18">
      <w:pPr>
        <w:rPr>
          <w:lang w:val="de-CH"/>
        </w:rPr>
      </w:pPr>
      <w:hyperlink r:id="rId25" w:history="1">
        <w:r w:rsidR="00C4644F" w:rsidRPr="00DB43E5">
          <w:rPr>
            <w:rStyle w:val="Hyperlink"/>
            <w:lang w:val="de-CH"/>
          </w:rPr>
          <w:t>https://downloads.openwrt.org/releases/19.07.0/packages/arm_cortex-a7_neon-vfpv4/telephony/siproxd_0.8.3-1_arm_cortex-a7_neon-vfpv4.ipk</w:t>
        </w:r>
      </w:hyperlink>
    </w:p>
    <w:p w14:paraId="6E98AFE1" w14:textId="77777777" w:rsidR="00C4644F" w:rsidRPr="002C2A6D" w:rsidRDefault="00C4644F" w:rsidP="001B3A18">
      <w:pPr>
        <w:rPr>
          <w:lang w:val="de-CH"/>
        </w:rPr>
      </w:pPr>
    </w:p>
    <w:p w14:paraId="1901B6E8" w14:textId="77777777" w:rsidR="007B03A6" w:rsidRP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/S99siproxd</w:t>
      </w:r>
    </w:p>
    <w:p w14:paraId="0508473C" w14:textId="77777777" w:rsidR="007B03A6" w:rsidRDefault="007B03A6" w:rsidP="007B03A6">
      <w:pPr>
        <w:pStyle w:val="Code"/>
        <w:rPr>
          <w:lang w:val="en-GB"/>
        </w:rPr>
      </w:pPr>
      <w:r w:rsidRPr="007B03A6">
        <w:rPr>
          <w:lang w:val="en-GB"/>
        </w:rPr>
        <w:t>ln -s /etc/</w:t>
      </w:r>
      <w:proofErr w:type="spellStart"/>
      <w:proofErr w:type="gramStart"/>
      <w:r w:rsidRPr="007B03A6">
        <w:rPr>
          <w:lang w:val="en-GB"/>
        </w:rPr>
        <w:t>init.d</w:t>
      </w:r>
      <w:proofErr w:type="spellEnd"/>
      <w:proofErr w:type="gramEnd"/>
      <w:r w:rsidRPr="007B03A6">
        <w:rPr>
          <w:lang w:val="en-GB"/>
        </w:rPr>
        <w:t>/</w:t>
      </w:r>
      <w:proofErr w:type="spellStart"/>
      <w:r w:rsidRPr="007B03A6">
        <w:rPr>
          <w:lang w:val="en-GB"/>
        </w:rPr>
        <w:t>siproxd</w:t>
      </w:r>
      <w:proofErr w:type="spellEnd"/>
      <w:r w:rsidRPr="007B03A6">
        <w:rPr>
          <w:lang w:val="en-GB"/>
        </w:rPr>
        <w:t xml:space="preserve"> /etc/</w:t>
      </w:r>
      <w:proofErr w:type="spellStart"/>
      <w:r w:rsidRPr="007B03A6">
        <w:rPr>
          <w:lang w:val="en-GB"/>
        </w:rPr>
        <w:t>rc.d</w:t>
      </w:r>
      <w:proofErr w:type="spellEnd"/>
      <w:r w:rsidRPr="007B03A6">
        <w:rPr>
          <w:lang w:val="en-GB"/>
        </w:rPr>
        <w:t>/K99siproxd</w:t>
      </w:r>
    </w:p>
    <w:p w14:paraId="33A1A87B" w14:textId="37B3BA8B" w:rsidR="001B3A18" w:rsidRPr="002C2A6D" w:rsidRDefault="007B03A6" w:rsidP="007B03A6">
      <w:pPr>
        <w:pStyle w:val="Code"/>
        <w:rPr>
          <w:lang w:val="en-US"/>
        </w:rPr>
      </w:pPr>
      <w:r>
        <w:rPr>
          <w:lang w:val="en-US"/>
        </w:rPr>
        <w:t>l</w:t>
      </w:r>
      <w:r w:rsidR="00597CAA" w:rsidRPr="002C2A6D">
        <w:rPr>
          <w:lang w:val="en-US"/>
        </w:rPr>
        <w:t xml:space="preserve">n </w:t>
      </w:r>
    </w:p>
    <w:p w14:paraId="0E3C40D5" w14:textId="77777777" w:rsidR="00597CAA" w:rsidRDefault="00597CAA" w:rsidP="00597CAA"/>
    <w:p w14:paraId="55EC2D4C" w14:textId="736173DE" w:rsidR="001B3A18" w:rsidRPr="002C2A6D" w:rsidRDefault="00C4644F" w:rsidP="00597CAA">
      <w:pPr>
        <w:pStyle w:val="Code"/>
        <w:rPr>
          <w:lang w:val="en-US"/>
        </w:rPr>
      </w:pPr>
      <w:r>
        <w:rPr>
          <w:lang w:val="en-US"/>
        </w:rPr>
        <w:t xml:space="preserve">nano </w:t>
      </w:r>
      <w:r w:rsidR="00597CAA" w:rsidRPr="002C2A6D">
        <w:rPr>
          <w:lang w:val="en-US"/>
        </w:rPr>
        <w:t>/</w:t>
      </w:r>
      <w:proofErr w:type="spellStart"/>
      <w:r w:rsidR="00597CAA" w:rsidRPr="002C2A6D">
        <w:rPr>
          <w:lang w:val="en-US"/>
        </w:rPr>
        <w:t>etc</w:t>
      </w:r>
      <w:proofErr w:type="spellEnd"/>
      <w:r w:rsidR="00597CAA" w:rsidRPr="002C2A6D">
        <w:rPr>
          <w:lang w:val="en-US"/>
        </w:rPr>
        <w:t>/config/</w:t>
      </w:r>
      <w:proofErr w:type="spellStart"/>
      <w:r w:rsidR="00597CAA" w:rsidRPr="002C2A6D">
        <w:rPr>
          <w:lang w:val="en-US"/>
        </w:rPr>
        <w:t>siproxd</w:t>
      </w:r>
      <w:proofErr w:type="spellEnd"/>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 xml:space="preserve">option </w:t>
      </w:r>
      <w:proofErr w:type="spellStart"/>
      <w:r w:rsidRPr="00597CAA">
        <w:rPr>
          <w:lang w:val="en-US"/>
        </w:rPr>
        <w:t>if_inbound</w:t>
      </w:r>
      <w:proofErr w:type="spellEnd"/>
      <w:r w:rsidRPr="00597CAA">
        <w:rPr>
          <w:lang w:val="en-US"/>
        </w:rPr>
        <w:t xml:space="preserve"> </w:t>
      </w:r>
      <w:proofErr w:type="spellStart"/>
      <w:r w:rsidRPr="00597CAA">
        <w:rPr>
          <w:lang w:val="en-US"/>
        </w:rPr>
        <w:t>br-lan</w:t>
      </w:r>
      <w:proofErr w:type="spellEnd"/>
    </w:p>
    <w:p w14:paraId="31E95DDF" w14:textId="34E62311" w:rsidR="00597CAA" w:rsidRDefault="00597CAA" w:rsidP="00597CAA">
      <w:pPr>
        <w:pStyle w:val="Code"/>
        <w:rPr>
          <w:lang w:val="en-US"/>
        </w:rPr>
      </w:pPr>
      <w:r w:rsidRPr="00597CAA">
        <w:rPr>
          <w:lang w:val="en-US"/>
        </w:rPr>
        <w:t xml:space="preserve">option </w:t>
      </w:r>
      <w:proofErr w:type="spellStart"/>
      <w:r w:rsidRPr="00597CAA">
        <w:rPr>
          <w:lang w:val="en-US"/>
        </w:rPr>
        <w:t>if_outbound</w:t>
      </w:r>
      <w:proofErr w:type="spellEnd"/>
      <w:r w:rsidRPr="00597CAA">
        <w:rPr>
          <w:lang w:val="en-US"/>
        </w:rPr>
        <w:t xml:space="preserve"> lo</w:t>
      </w:r>
    </w:p>
    <w:p w14:paraId="6E7333E6" w14:textId="77777777" w:rsidR="00C4644F" w:rsidRDefault="00C4644F" w:rsidP="00C4644F"/>
    <w:p w14:paraId="5890F135" w14:textId="22C343C2"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start</w:t>
      </w:r>
    </w:p>
    <w:p w14:paraId="2161E046" w14:textId="38F5FD97"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enable</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w:t>
      </w:r>
      <w:proofErr w:type="spellStart"/>
      <w:r w:rsidRPr="00C4644F">
        <w:rPr>
          <w:lang w:val="en-US"/>
        </w:rPr>
        <w:t>etc</w:t>
      </w:r>
      <w:proofErr w:type="spellEnd"/>
      <w:r w:rsidRPr="00C4644F">
        <w:rPr>
          <w:lang w:val="en-US"/>
        </w:rPr>
        <w:t>/</w:t>
      </w:r>
      <w:proofErr w:type="spellStart"/>
      <w:proofErr w:type="gramStart"/>
      <w:r w:rsidRPr="00C4644F">
        <w:rPr>
          <w:lang w:val="en-US"/>
        </w:rPr>
        <w:t>init.d</w:t>
      </w:r>
      <w:proofErr w:type="spellEnd"/>
      <w:proofErr w:type="gramEnd"/>
      <w:r w:rsidRPr="00C4644F">
        <w:rPr>
          <w:lang w:val="en-US"/>
        </w:rPr>
        <w:t>/</w:t>
      </w:r>
      <w:proofErr w:type="spellStart"/>
      <w:r w:rsidRPr="00C4644F">
        <w:rPr>
          <w:lang w:val="en-US"/>
        </w:rPr>
        <w:t>siproxd</w:t>
      </w:r>
      <w:proofErr w:type="spellEnd"/>
      <w:r w:rsidRPr="00C4644F">
        <w:rPr>
          <w:lang w:val="en-US"/>
        </w:rPr>
        <w:t xml:space="preserve"> status</w:t>
      </w:r>
    </w:p>
    <w:p w14:paraId="3F21EAA4" w14:textId="77777777" w:rsidR="00A40E13" w:rsidRDefault="00A40E13" w:rsidP="00597CAA">
      <w:pPr>
        <w:pStyle w:val="Code"/>
        <w:rPr>
          <w:lang w:val="en-US"/>
        </w:rPr>
      </w:pPr>
    </w:p>
    <w:p w14:paraId="604C1633" w14:textId="5377E51E"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 xml:space="preserve">Update all installation </w:t>
      </w:r>
      <w:proofErr w:type="gramStart"/>
      <w:r>
        <w:t>files</w:t>
      </w:r>
      <w:proofErr w:type="gramEnd"/>
    </w:p>
    <w:p w14:paraId="24EE56DE" w14:textId="23552FDD" w:rsidR="003B6C85" w:rsidRPr="003B6C85" w:rsidRDefault="00000000" w:rsidP="003B6C85">
      <w:pPr>
        <w:pStyle w:val="Code"/>
        <w:rPr>
          <w:lang w:val="en-US"/>
        </w:rPr>
      </w:pPr>
      <w:hyperlink r:id="rId26"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 xml:space="preserve">Show </w:t>
      </w:r>
      <w:proofErr w:type="gramStart"/>
      <w:r>
        <w:t>result</w:t>
      </w:r>
      <w:proofErr w:type="gramEnd"/>
    </w:p>
    <w:p w14:paraId="3831E2F0" w14:textId="6B677565" w:rsidR="00A40E13" w:rsidRPr="003B6C85" w:rsidRDefault="00000000" w:rsidP="003B6C85">
      <w:pPr>
        <w:pStyle w:val="Code"/>
        <w:rPr>
          <w:lang w:val="en-US"/>
        </w:rPr>
      </w:pPr>
      <w:hyperlink r:id="rId27"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w:t>
      </w:r>
      <w:proofErr w:type="spellStart"/>
      <w:r w:rsidRPr="005A0424">
        <w:rPr>
          <w:lang w:val="en-GB"/>
        </w:rPr>
        <w:t>filerepo</w:t>
      </w:r>
      <w:proofErr w:type="spellEnd"/>
      <w:r w:rsidRPr="005A0424">
        <w:rPr>
          <w:lang w:val="en-GB"/>
        </w:rPr>
        <w:t>/Phonebook/AREDN_Phonebook.csv</w:t>
      </w:r>
    </w:p>
    <w:p w14:paraId="7D5A93D3" w14:textId="444E9CC8" w:rsidR="007F1B23" w:rsidRDefault="007F1B23" w:rsidP="007F1B23">
      <w:pPr>
        <w:rPr>
          <w:lang w:val="en-GB"/>
        </w:rPr>
      </w:pPr>
      <w:r>
        <w:rPr>
          <w:lang w:val="en-GB"/>
        </w:rPr>
        <w:t xml:space="preserve">Show software </w:t>
      </w:r>
      <w:proofErr w:type="gramStart"/>
      <w:r>
        <w:rPr>
          <w:lang w:val="en-GB"/>
        </w:rPr>
        <w:t>release</w:t>
      </w:r>
      <w:proofErr w:type="gramEnd"/>
    </w:p>
    <w:p w14:paraId="1241CB4F" w14:textId="188C02B2" w:rsidR="007F1B23"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DISTRIB_RELEASE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p w14:paraId="641D7B8A" w14:textId="339CD408" w:rsidR="007F1B23" w:rsidRPr="007F1B23" w:rsidRDefault="007F1B23" w:rsidP="007F1B23">
      <w:r>
        <w:t xml:space="preserve">Show CPU </w:t>
      </w:r>
      <w:proofErr w:type="gramStart"/>
      <w:r>
        <w:t>architecture</w:t>
      </w:r>
      <w:proofErr w:type="gramEnd"/>
    </w:p>
    <w:p w14:paraId="16EB42C6" w14:textId="38144CB8" w:rsidR="007F1B23" w:rsidRPr="005A0424" w:rsidRDefault="007F1B23" w:rsidP="005A0424">
      <w:pPr>
        <w:pStyle w:val="Code"/>
        <w:rPr>
          <w:lang w:val="en-GB"/>
        </w:rPr>
      </w:pPr>
      <w:r w:rsidRPr="007F1B23">
        <w:rPr>
          <w:lang w:val="en-GB"/>
        </w:rPr>
        <w:t>cat /etc/</w:t>
      </w:r>
      <w:proofErr w:type="spellStart"/>
      <w:r w:rsidRPr="007F1B23">
        <w:rPr>
          <w:lang w:val="en-GB"/>
        </w:rPr>
        <w:t>openwrt_release</w:t>
      </w:r>
      <w:proofErr w:type="spellEnd"/>
      <w:r w:rsidRPr="007F1B23">
        <w:rPr>
          <w:lang w:val="en-GB"/>
        </w:rPr>
        <w:t xml:space="preserve"> | grep DISTRIB_ARCH | </w:t>
      </w:r>
      <w:proofErr w:type="spellStart"/>
      <w:r w:rsidRPr="007F1B23">
        <w:rPr>
          <w:lang w:val="en-GB"/>
        </w:rPr>
        <w:t>sed</w:t>
      </w:r>
      <w:proofErr w:type="spellEnd"/>
      <w:r w:rsidRPr="007F1B23">
        <w:rPr>
          <w:lang w:val="en-GB"/>
        </w:rPr>
        <w:t xml:space="preserve"> -n "s/</w:t>
      </w:r>
      <w:proofErr w:type="gramStart"/>
      <w:r w:rsidRPr="007F1B23">
        <w:rPr>
          <w:lang w:val="en-GB"/>
        </w:rPr>
        <w:t>^.*</w:t>
      </w:r>
      <w:proofErr w:type="gramEnd"/>
      <w:r w:rsidRPr="007F1B23">
        <w:rPr>
          <w:lang w:val="en-GB"/>
        </w:rPr>
        <w:t>'\(.*\)'.*$/\1/ p"</w:t>
      </w:r>
    </w:p>
    <w:sectPr w:rsidR="007F1B23" w:rsidRPr="005A0424">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9336" w14:textId="77777777" w:rsidR="000E3D3A" w:rsidRDefault="000E3D3A" w:rsidP="00EA00F1">
      <w:pPr>
        <w:spacing w:after="0" w:line="240" w:lineRule="auto"/>
      </w:pPr>
      <w:r>
        <w:separator/>
      </w:r>
    </w:p>
  </w:endnote>
  <w:endnote w:type="continuationSeparator" w:id="0">
    <w:p w14:paraId="79F4C784" w14:textId="77777777" w:rsidR="000E3D3A" w:rsidRDefault="000E3D3A"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E7E7" w14:textId="77777777" w:rsidR="000E3D3A" w:rsidRDefault="000E3D3A" w:rsidP="00EA00F1">
      <w:pPr>
        <w:spacing w:after="0" w:line="240" w:lineRule="auto"/>
      </w:pPr>
      <w:r>
        <w:separator/>
      </w:r>
    </w:p>
  </w:footnote>
  <w:footnote w:type="continuationSeparator" w:id="0">
    <w:p w14:paraId="16B3D51D" w14:textId="77777777" w:rsidR="000E3D3A" w:rsidRDefault="000E3D3A"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shYAZzwzyCwAAAA="/>
  </w:docVars>
  <w:rsids>
    <w:rsidRoot w:val="00BD3628"/>
    <w:rsid w:val="00000D86"/>
    <w:rsid w:val="000868B1"/>
    <w:rsid w:val="00092DD4"/>
    <w:rsid w:val="000E1307"/>
    <w:rsid w:val="000E3D3A"/>
    <w:rsid w:val="00164B3A"/>
    <w:rsid w:val="001745FA"/>
    <w:rsid w:val="001823E9"/>
    <w:rsid w:val="001B2079"/>
    <w:rsid w:val="001B3A18"/>
    <w:rsid w:val="001E4209"/>
    <w:rsid w:val="001F23F0"/>
    <w:rsid w:val="002555B1"/>
    <w:rsid w:val="00270BFF"/>
    <w:rsid w:val="002C2A6D"/>
    <w:rsid w:val="002C5CD1"/>
    <w:rsid w:val="002F5254"/>
    <w:rsid w:val="00305249"/>
    <w:rsid w:val="00307FCD"/>
    <w:rsid w:val="00387A40"/>
    <w:rsid w:val="00390A73"/>
    <w:rsid w:val="003B6C85"/>
    <w:rsid w:val="00407EAE"/>
    <w:rsid w:val="0042775A"/>
    <w:rsid w:val="004403EB"/>
    <w:rsid w:val="004B222C"/>
    <w:rsid w:val="00513CCC"/>
    <w:rsid w:val="005242F6"/>
    <w:rsid w:val="005374E3"/>
    <w:rsid w:val="00546C76"/>
    <w:rsid w:val="00580E82"/>
    <w:rsid w:val="00597CAA"/>
    <w:rsid w:val="005A0424"/>
    <w:rsid w:val="005C5E9F"/>
    <w:rsid w:val="00656446"/>
    <w:rsid w:val="00694A3C"/>
    <w:rsid w:val="006C0CA9"/>
    <w:rsid w:val="006E36B6"/>
    <w:rsid w:val="00770C70"/>
    <w:rsid w:val="007B03A6"/>
    <w:rsid w:val="007F1B23"/>
    <w:rsid w:val="00823D1F"/>
    <w:rsid w:val="00856F08"/>
    <w:rsid w:val="00860620"/>
    <w:rsid w:val="008621F2"/>
    <w:rsid w:val="00895A7B"/>
    <w:rsid w:val="00932DF9"/>
    <w:rsid w:val="00970DB9"/>
    <w:rsid w:val="00993A3C"/>
    <w:rsid w:val="009B31D8"/>
    <w:rsid w:val="009C030C"/>
    <w:rsid w:val="009F127B"/>
    <w:rsid w:val="009F4C11"/>
    <w:rsid w:val="009F6A32"/>
    <w:rsid w:val="00A40DFB"/>
    <w:rsid w:val="00A40E13"/>
    <w:rsid w:val="00B02B64"/>
    <w:rsid w:val="00B2118B"/>
    <w:rsid w:val="00B32490"/>
    <w:rsid w:val="00B5210A"/>
    <w:rsid w:val="00B52729"/>
    <w:rsid w:val="00BC1286"/>
    <w:rsid w:val="00BD3628"/>
    <w:rsid w:val="00C40C4B"/>
    <w:rsid w:val="00C4644F"/>
    <w:rsid w:val="00C600C2"/>
    <w:rsid w:val="00C75186"/>
    <w:rsid w:val="00C81452"/>
    <w:rsid w:val="00D80EE1"/>
    <w:rsid w:val="00DA7FF2"/>
    <w:rsid w:val="00DC35CF"/>
    <w:rsid w:val="00DE048B"/>
    <w:rsid w:val="00DE29E8"/>
    <w:rsid w:val="00E1309A"/>
    <w:rsid w:val="00E3170B"/>
    <w:rsid w:val="00EA00F1"/>
    <w:rsid w:val="00EC1BC6"/>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hb9edi-apu-1.local.mesh:8080/cgi-bin/update_phonebook_installer" TargetMode="Externa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34" Type="http://schemas.openxmlformats.org/officeDocument/2006/relationships/fontTable" Target="fontTable.xm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yperlink" Target="https://downloads.openwrt.org/releases/19.07.0/packages/arm_cortex-a7_neon-vfpv4/telephony/siproxd_0.8.3-1_arm_cortex-a7_neon-vfpv4.ipk" TargetMode="External"/><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packages/nano_6.2-1_arm_cortex-a7_neon-vfpv4.ipk"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yperlink" Target="https://downloads.openwrt.org/releases/19.07.0/packages/arm_cortex-a7_neon-vfpv4/base/libltdl7_2.4.6-2_arm_cortex-a7_neon-vfpv4.ipk" TargetMode="External"/><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wnloads.openwrt.org/releases/19.07.0/packages/arm_cortex-a7_neon-vfpv4/"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s://downloads.openwrt.org/releases/19.07.0/packages/arm_cortex-a7_neon-vfpv4/base/libncurses6_6.1-5_arm_cortex-a7_neon-vfpv4.ipk" TargetMode="External"/><Relationship Id="rId27" Type="http://schemas.openxmlformats.org/officeDocument/2006/relationships/hyperlink" Target="http://hb9edi-apu-1.local.mesh:8080/filerepo/index.php?dir=Phonebook"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8</Pages>
  <Words>1417</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21</cp:revision>
  <cp:lastPrinted>2023-08-09T19:42:00Z</cp:lastPrinted>
  <dcterms:created xsi:type="dcterms:W3CDTF">2023-07-26T20:45:00Z</dcterms:created>
  <dcterms:modified xsi:type="dcterms:W3CDTF">2023-08-11T07:41:00Z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